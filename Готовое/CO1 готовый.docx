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018" w:type="dxa"/>
        <w:tblInd w:w="1219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8"/>
        <w:gridCol w:w="7359"/>
        <w:gridCol w:w="3558"/>
        <w:gridCol w:w="1843"/>
        <w:gridCol w:w="2693"/>
        <w:gridCol w:w="992"/>
        <w:gridCol w:w="993"/>
        <w:gridCol w:w="1198"/>
        <w:gridCol w:w="2264"/>
      </w:tblGrid>
      <w:tr w:rsidR="00E86B49" w:rsidRPr="008A6553" w:rsidTr="00AD1EB5">
        <w:trPr>
          <w:trHeight w:hRule="exact" w:val="1814"/>
          <w:tblHeader/>
        </w:trPr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bookmarkStart w:id="0" w:name="_GoBack"/>
            <w:bookmarkEnd w:id="0"/>
            <w:r w:rsidRPr="00A909CA">
              <w:rPr>
                <w:rFonts w:ascii="Calibri" w:hAnsi="Calibri"/>
                <w:sz w:val="28"/>
                <w:szCs w:val="28"/>
              </w:rPr>
              <w:t xml:space="preserve"> Поз.</w:t>
            </w:r>
          </w:p>
        </w:tc>
        <w:tc>
          <w:tcPr>
            <w:tcW w:w="73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ind w:left="72"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Наименование и техническая характеристика</w:t>
            </w:r>
          </w:p>
        </w:tc>
        <w:tc>
          <w:tcPr>
            <w:tcW w:w="35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Тип, марка,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обозначение 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документа,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опросного листа </w:t>
            </w:r>
            <w:r w:rsidRPr="00365685">
              <w:rPr>
                <w:rFonts w:asciiTheme="minorHAnsi" w:hAnsiTheme="minorHAnsi" w:cs="ISOCPEUR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8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Код 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продукции</w:t>
            </w: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Поставщик </w:t>
            </w:r>
            <w:r w:rsidRPr="00365685">
              <w:rPr>
                <w:rFonts w:asciiTheme="minorHAnsi" w:hAnsiTheme="minorHAnsi" w:cs="ISOCPEUR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Ед.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A909CA">
              <w:rPr>
                <w:rFonts w:ascii="Calibri" w:hAnsi="Calibri"/>
                <w:sz w:val="28"/>
                <w:szCs w:val="28"/>
              </w:rPr>
              <w:t>изме</w:t>
            </w:r>
            <w:proofErr w:type="spellEnd"/>
            <w:r w:rsidRPr="00A909CA">
              <w:rPr>
                <w:rFonts w:ascii="Calibri" w:hAnsi="Calibri"/>
                <w:sz w:val="28"/>
                <w:szCs w:val="28"/>
              </w:rPr>
              <w:t>-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рения</w:t>
            </w:r>
          </w:p>
        </w:tc>
        <w:tc>
          <w:tcPr>
            <w:tcW w:w="9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Кол.</w:t>
            </w:r>
          </w:p>
        </w:tc>
        <w:tc>
          <w:tcPr>
            <w:tcW w:w="11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Масса,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1 ед.,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кг</w:t>
            </w:r>
          </w:p>
        </w:tc>
        <w:tc>
          <w:tcPr>
            <w:tcW w:w="226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Примечание</w:t>
            </w: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Блок камеры приема средств очистки и диагностики Ду1400, Ру8.0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ВБКП-1400-8.0-Л-УХЛ1 ВБКП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Волгограднефтемаш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26560.0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в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блочно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-комплектном исполнении с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байонетным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затвором (левое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1400-08.00.00.000 ТУ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исполнение)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3689-037-00217610-2010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434.КР-16-ТХ.ОЛ15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Ду1400 с пневмогидроприводом, Ру8.0 МПа, под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11лс(6)762р4 ТУ 26-07-1450-96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26525.0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приварку, подземной установки, исполнение У1, c антикоррозионным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434.КР-16-ТХ.ОЛ4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полимерным покрытием усиленного типа, в комплекте с блоком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управления краном ЭПУУ-15(+24В) и конечным выключателем УКП-03.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Герметичность 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Ду500 с пневмогидроприводом, Ру8.0 МПа, под приварку,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11лс(6)768п10 ТУ 26-07-1450-96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2740.0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подземной установки, исполнение У1, c антикоррозионным полимерным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покрытием усиленного типа, в комплекте с блоком управления краном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ЭПУУ-15(+24В) и конечным выключателем УКП-03. Герметичность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Ду300 с пневмогидроприводом, Ру8.0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МПа,под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приварку,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11лс(6)768п2 ТУ 26-07-1450-96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820.0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подземной установки, исполнение У1, c антикоррозионным полимерным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434.КР-16-ТХ.ОЛ6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покрытием усиленного типа, в комплекте с блоком управления краном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ЭПУУ-15(+24В) и конечным выключателем УКП-03. Герметичность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Ду300 с пневмогидроприводом, Ру8.0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МПа,под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приварку,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11лс(6)768п2 ТУ 26-07-1450-96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820.0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подземной установки, исполнение У1, c антикоррозионным полимерным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434.КР-16-ТХ.ОЛ7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покрытием усиленного типа, в комплекте с блоком управления краном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ЭПУУ-15(+24В) и конечным выключателем УКП-03. Герметичность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Ду150 с пневмогидроприводом, Ру8.0 МПа, под приварку,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11лс(6)760п6м ТУ 26-07-1435-95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305.0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подземной установки, исполнение У1, c антикоррозионным полимерным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434.КР-16-ТХ.ОЛ8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покрытием усиленного типа, в комплекте с блоком управления краном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ЭПУУ-15(+24В) и конечным выключателем УКП-03. Герметичность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Ду80 с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пневмоприводом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, Ру8.0 МПа, под приварку,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11лс660п ТУ 26-07-1435-95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70.0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надземной установки, исполнение У1, в комплекте с блоком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434.КР-16-ТХ.ОЛ10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управления краном ЭПУУ-7-4(+24В) и конечными выключателями УКП-03.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Герметичность 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Ду50 с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пневмоприводом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, Ру8.0 МПа, под приварку,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11лс(6)660п ТУ 26-07-1435-95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31.0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надземной установки, исполнение У1, в комплекте с блоком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434.КР-16-ТХ.ОЛ11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управления краном ЭПУУ-7-4(+24В) и конечными выключателями УКП-03.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Герметичность 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Ду150 с ручным управлением, Ру8.0 МПа, под приварку,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11лс60п6м ТУ 26-07-1435-95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235.0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подземной установки, исполнение У1. Герметичность 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434.КР-16-ТХ.ОЛ9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Ду80 с ручным управлением, Ру8.0 МПа, под приварку,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11лс60п ТУ 26-07-1435-95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42.0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надземной установки, исполнение У1. Герметичность 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Кран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шаровый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Ду50 с ручным управлением, Ру8.0 МПа, под приварку,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11лс60п ТУ 26-07-1435-95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Тяжпромарматура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18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15.0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надземной установки, исполнение У1. Герметичность затвора класс 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Алексин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Клапан предохранительный СППК-ВАРК-50-40-00-12/12 с КОФ, ЗИП,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3742-006-97965425-2007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ООО "ВАРК" г. Уфа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39.5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Рно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=2.0 МПа, Пружина № 11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434.КР-16-ТХ.ОЛ13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Регулятор давления РУСТ 510-3 У DN100, PN10 под приварку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4218-026-41554973-08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ЗАО "РУСТ-95"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145.0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434.КР-16-ТХ.ОЛ12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1420х23.2-К60 с заглушками, KCU при t= -40°C, KCV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1381-012-05757848-2005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46.23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811.1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 ПЭПк-3-Н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37.5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836.1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1394-015-05757848-2011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1420х18.7-К60 с заглушками, KCU при t= -40°C, KCV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1381-012-05757848-2005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47.93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655.9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 ПЭПк-3-Н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31.4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680.9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1394-015-05757848-2011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1420х18.7-К60 с заглушками, KCU при t= -40°C, KCV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1381-012-05757848-2005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6.15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655.9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4.0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1020х14-К55 с заглушками, KCU при t= -40°C, KCV при t=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1381-012-05757848-2005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18.23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352.5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-20°C, 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 ПЭПк-3-Н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6.4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368.9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1394-015-05757848-2011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530х8-К52 с заглушками, KCU при t= -40°C, KCV при t= -20°C,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1381-012-05757848-2005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31.90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104.0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3)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 ПЭПк-3-Н ТУ 1394-015-05757848-2011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3.3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110.7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Труба 530х8-К52 с заглушками, KCU при t= -40°C, KCV при t= -20°C,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1381-012-05757848-2005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"Выксунский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1.61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104.0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ИПГ при t= -20°C,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Рраб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.=7.4 МПа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металлургический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0.2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завод", г. Выкса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гнутый ОГ 45°-1420(18.7K60)-7.4-0.75-5Ду- 3550/3550-УХЛ c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102-488/2-05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4656.9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наружным антикоррозионным покрытием Пк-40 по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4789.9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гнутый ОГ 45°-1420(18.7K60)-7.4-0.75-5Ду- 3550/3550-УХЛ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102-488/2-05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4656.9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ОКШС 90°-1420(18.7К60)-7.4-0.75-УХЛ c наружным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3060.0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антикоррозионным покрытием Пк-40 по ТУ 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3073.8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ОКШС 90°-1420(18.7К60)-7.4-0.75-УХЛ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3060.0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ОКШС 45°-1420(18.7К60)-7.4-0.75-УХЛ c наружным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1530.0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антикоррозионным покрытием Пк-40 по ТУ 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1536.9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ОКШС 45°-1420(18.7К60)-7.4-0.75-УХЛ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1530.0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ОКШС 90°-1020(14К55)-7.4-0.75-УХЛ c наружным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1162.0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антикоррозионным покрытием Пк-40 по ТУ 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1267.7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ОКШС 90°-530(8К52)-7.4-0.75-УХЛ c наружным антикоррозионным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3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240.0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покрытием Пк-40 по ТУ 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256.4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Отвод ОКШС 90°-530(8К52)-7.4-0.75-УХЛ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240.0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ТШСР 1420(18.7К60)-7.4-0.75-УХЛ, L=2300 мм c наружным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5315.0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антикоррозионным покрытием Пк-40 по ТУ 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5368.2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ТШС 1420(18.7К60)-7.4-0.75-УХЛ, L=2300 мм c наружным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5315.0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антикоррозионным покрытием Пк-40 по ТУ 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5368.2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ТШС 1420(23.2K60)x325(8K52)-7.4-0.6-УХЛ, L=1160 мм c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1142.0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наружным антикоррозионным покрытием Пк-40 по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1165.3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ТШС 1420(23.2K60)x159(6K52)-7.4-0.6-УХЛ, L=1160 мм c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1278.0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наружным антикоррозионным покрытием Пк-40 по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1300.5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ТШС 1420(18.7K60)x159(6K52)-7.4-0.75-УХЛ, L=1160 мм c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970.0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наружным антикоррозионным покрытием Пк-40 по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992.5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ТШС 1020(14K55)x530(8K52)-7.4-0.75-УХЛ, L=960 мм c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536.0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наружным антикоррозионным покрытием Пк-40 по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551.4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ТШС 1420(18,7K60)x325(8K52)-7.4-0.75-УХЛ, L=1160 мм c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977.0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наружным антикоррозионным покрытием Пк-40 по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1000.3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Тройник ТШС 530(8K52)x159(6K52)-7.4-0.75-УХЛ, L=430 мм c наружным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76.0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антикоррозионным покрытием Пк-40 по ТУ 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79.8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ПШС 1420(18.7K60)x1020(14K55)-7.4-0.75-УХЛ, L=1000 мм c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771.0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наружным антикоррозионным покрытием Пк-40 по ТУ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787.4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F75CD9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Переход ПШС 530(8K52)x 426(8K52)-7.4-0.75-УХЛ, L=500 мм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64.0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Днище ДШ 1420(23.2К60)-7.4-0.6-УХЛ c наружным антикоррозионным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ГазТУ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102-488/1-05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655.0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покрытием Пк-40 по ТУ 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663.7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Фильтр-осушитель газа Феррум-8-5 (451531.00.00 ТУ)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3683-001-21571267-99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ООО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Феррум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434.КР-16-ТХ.ОЛ14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Златоуст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Стабилизирующее устройство М1-М2-1420(18.7К60)х1420(18.7К60)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1469-025-14834179-2010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АО "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Трубодеталь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>" г.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11415.0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4)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-325(8К52)-16500х1420(18.7К60) -7.4-0.75-УХЛ-20С с наружным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434.КР-16-ТХ.ОЛ16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Челябинск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11782.0 </w:t>
            </w:r>
            <w:r>
              <w:rPr>
                <w:rFonts w:asciiTheme="minorHAnsi" w:hAnsiTheme="minorHAnsi"/>
                <w:sz w:val="22"/>
                <w:szCs w:val="24"/>
                <w:vertAlign w:val="superscript"/>
              </w:rPr>
              <w:t>5)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антикоррозионным покрытием Пк-40 по ТУ 1469-002-04834179-2014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ИММ-325-9.8-У Изолирующая монолитная муфта (электроизолирующая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3647-006-93719333-2009 (TS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ЗАО «Трубопроводные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2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177.0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вставка) Ду300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10722003 / ТУ 10722003)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системы и технологии»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434.КР-16-ТХ.ОЛ1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ИММ-89-9.8-У Изолирующая монолитная муфта (электроизолирующая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3647-006-93719333-2009 (TS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ЗАО «Трубопроводные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18.0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вставка) Ду80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10722003 / ТУ 10722003)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системы и технологии»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434.КР-16-ТХ.ОЛ2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ИММ-57-9.8-У Изолирующая монолитная муфта (электроизолирующая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3647-006-93719333-2009 (TS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ЗАО «Трубопроводные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10.0</w:t>
            </w: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вставка) Ду50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10722003 / ТУ 10722003)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системы и технологии»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426365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434.КР-16-ТХ.ОЛ3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</w:tbl>
    <w:p w:rsidR="005A394D" w:rsidRPr="00CF0381" w:rsidRDefault="005A394D" w:rsidP="00930D94">
      <w:pPr>
        <w:tabs>
          <w:tab w:val="left" w:pos="6705"/>
        </w:tabs>
        <w:rPr>
          <w:rFonts w:asciiTheme="minorHAnsi" w:hAnsiTheme="minorHAnsi"/>
          <w:sz w:val="22"/>
          <w:szCs w:val="22"/>
        </w:rPr>
      </w:pPr>
    </w:p>
    <w:sectPr w:rsidR="005A394D" w:rsidRPr="00CF0381" w:rsidSect="008A65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-336" w:right="29" w:bottom="425" w:left="284" w:header="0" w:footer="5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19" w:rsidRDefault="00B25B19">
      <w:r>
        <w:separator/>
      </w:r>
    </w:p>
  </w:endnote>
  <w:endnote w:type="continuationSeparator" w:id="0">
    <w:p w:rsidR="00B25B19" w:rsidRDefault="00B2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33241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B19" w:rsidRDefault="00B25B19" w:rsidP="000151A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0151A8">
    <w:pPr>
      <w:ind w:right="360"/>
    </w:pPr>
    <w:r>
      <w:rPr>
        <w:rFonts w:ascii="Arial" w:hAnsi="Arial"/>
        <w:noProof/>
        <w:sz w:val="18"/>
      </w:rPr>
      <mc:AlternateContent>
        <mc:Choice Requires="wpg">
          <w:drawing>
            <wp:anchor distT="0" distB="0" distL="114300" distR="114300" simplePos="0" relativeHeight="251654656" behindDoc="0" locked="1" layoutInCell="1" allowOverlap="1" wp14:anchorId="72891564" wp14:editId="10069F2F">
              <wp:simplePos x="0" y="0"/>
              <wp:positionH relativeFrom="column">
                <wp:posOffset>289560</wp:posOffset>
              </wp:positionH>
              <wp:positionV relativeFrom="paragraph">
                <wp:posOffset>-2378710</wp:posOffset>
              </wp:positionV>
              <wp:extent cx="431800" cy="3060065"/>
              <wp:effectExtent l="0" t="0" r="25400" b="26035"/>
              <wp:wrapNone/>
              <wp:docPr id="28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3060065"/>
                        <a:chOff x="381" y="11501"/>
                        <a:chExt cx="680" cy="4819"/>
                      </a:xfrm>
                    </wpg:grpSpPr>
                    <wps:wsp>
                      <wps:cNvPr id="29" name="Line 35"/>
                      <wps:cNvCnPr/>
                      <wps:spPr bwMode="auto">
                        <a:xfrm flipV="1">
                          <a:off x="381" y="11501"/>
                          <a:ext cx="0" cy="48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7"/>
                      <wps:cNvCnPr/>
                      <wps:spPr bwMode="auto">
                        <a:xfrm>
                          <a:off x="381" y="115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9"/>
                      <wps:cNvCnPr/>
                      <wps:spPr bwMode="auto">
                        <a:xfrm>
                          <a:off x="381" y="12901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0"/>
                      <wps:cNvCnPr/>
                      <wps:spPr bwMode="auto">
                        <a:xfrm flipV="1">
                          <a:off x="700" y="11520"/>
                          <a:ext cx="0" cy="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6"/>
                      <wps:cNvCnPr/>
                      <wps:spPr bwMode="auto">
                        <a:xfrm>
                          <a:off x="381" y="1482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7"/>
                      <wps:cNvCnPr/>
                      <wps:spPr bwMode="auto">
                        <a:xfrm>
                          <a:off x="381" y="163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26" style="position:absolute;margin-left:22.8pt;margin-top:-187.3pt;width:34pt;height:240.95pt;z-index:251654656" coordorigin="381,11501" coordsize="680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ciDwMAAIURAAAOAAAAZHJzL2Uyb0RvYy54bWzsWN1vmzAQf5+0/8HiPeEzlKCSaQpJX7qt&#10;Ure9O2A+NLCRTUOqaf/7zjawJO2kra2mqSIPxPbZ57vf/XxnuHx3qCu0J1yUjEaGPbcMRGjC0pLm&#10;kfHl83YWGEi0mKa4YpRExj0RxrvV2zeXXRMShxWsSglHoISKsGsio2jbJjRNkRSkxmLOGkJBmDFe&#10;4xa6PDdTjjvQXlemY1m+2TGeNpwlRAgYjbXQWCn9WUaS9lOWCdKiKjLAtlY9uXru5NNcXeIw57gp&#10;yqQ3Az/BihqXFDYdVcW4xeiOlw9U1WXCmWBZO09YbbIsKxOifABvbOvMmyvO7hrlSx52eTPCBNCe&#10;4fRktcnH/Q1HZRoZDkSK4hpipLZFvgKna/IQ5lzx5ra54dpDaF6z5JsA7MxzueznejLadR9YCvrw&#10;XcsUOIeM11IFuI0OKgb3YwzIoUUJDHquHVgQqQREruVDiBc6SEkBkZTL3MA2EEhte2HZg2zTL/eD&#10;fq0X2EspNHGot1Wm9qZJegDfxC9IxfMgvS1wQ1SkhIRrgHQ5QHpdUoJc5YncGaas6Q0H82RPALKP&#10;g4Wyqmy+gqsKvh62R/wfwPud7zhsuGivCKuRbERGBfYonXh/LVoN0zBFRoiybVlVMI7DiqIOLFha&#10;C0utEKwqUymVQsHz3briaI/l+VK/HvSTacBjmiptBcHppm+3uKx0G4JUUakPHAF7+pY+QN+X1nIT&#10;bAJv5jn+ZuZZcTx7v117M39rXyxiN16vY/uHNM32wqJMU0KldcNhtr0/i2yfVvQxHI/ziIN5ql3x&#10;Cowd/pXRwDAdTB3WHUvvVYzVOJDtH7HOBRbog6xZdyEj8jesk/A/5JrTJ8uBa+NJU+PjMZuodly/&#10;Hs3Lr4hqkImPqaYy7nOp5iyHtD5RbcpqQy11nROqef3t5Jm19EJeNfRd4jy/jbUUpugCOVxfhkI5&#10;1VIxf+0Jzj1h3cJ/iVrqBY4n9ajrjrr0TrV0ura53inVXuTa5rvnaW2i2n9NNfWWCu/66sWi/y4h&#10;PyYc96F9/PVk9RMAAP//AwBQSwMEFAAGAAgAAAAhAIbQ3qPgAAAACwEAAA8AAABkcnMvZG93bnJl&#10;di54bWxMj01rwzAMhu+D/QejwW6tk6VfZHFKKdtOZbB2MHpTYzUJje0Qu0n676eettsj9PLqUbYe&#10;TSN66nztrIJ4GoEgWzhd21LB9+F9sgLhA1qNjbOk4EYe1vnjQ4apdoP9on4fSsEl1qeooAqhTaX0&#10;RUUG/dS1ZHl3dp3BwGNXSt3hwOWmkS9RtJAGa8sXKmxpW1Fx2V+Ngo8Bh00Sv/W7y3l7Ox7mnz+7&#10;mJR6fho3ryACjeEvDHd9VoecnU7uarUXjYLZfMFJBZNkOWO6J+KE4cQQLROQeSb//5D/AgAA//8D&#10;AFBLAQItABQABgAIAAAAIQC2gziS/gAAAOEBAAATAAAAAAAAAAAAAAAAAAAAAABbQ29udGVudF9U&#10;eXBlc10ueG1sUEsBAi0AFAAGAAgAAAAhADj9If/WAAAAlAEAAAsAAAAAAAAAAAAAAAAALwEAAF9y&#10;ZWxzLy5yZWxzUEsBAi0AFAAGAAgAAAAhAD25RyIPAwAAhREAAA4AAAAAAAAAAAAAAAAALgIAAGRy&#10;cy9lMm9Eb2MueG1sUEsBAi0AFAAGAAgAAAAhAIbQ3qPgAAAACwEAAA8AAAAAAAAAAAAAAAAAaQUA&#10;AGRycy9kb3ducmV2LnhtbFBLBQYAAAAABAAEAPMAAAB2BgAAAAA=&#10;">
              <v:line id="Line 35" o:spid="_x0000_s1027" style="position:absolute;flip:y;visibility:visible;mso-wrap-style:square" from="381,11501" to="38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9VM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0g/4T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N9VMIAAADbAAAADwAAAAAAAAAAAAAA&#10;AAChAgAAZHJzL2Rvd25yZXYueG1sUEsFBgAAAAAEAAQA+QAAAJADAAAAAA==&#10;" strokeweight="1.5pt"/>
              <v:line id="Line 37" o:spid="_x0000_s1028" style="position:absolute;visibility:visible;mso-wrap-style:square" from="381,11520" to="1061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39" o:spid="_x0000_s1029" style="position:absolute;visibility:visible;mso-wrap-style:square" from="381,12901" to="106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40" o:spid="_x0000_s1030" style="position:absolute;flip:y;visibility:visible;mso-wrap-style:square" from="700,11520" to="700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55+M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OefjDAAAA2wAAAA8AAAAAAAAAAAAA&#10;AAAAoQIAAGRycy9kb3ducmV2LnhtbFBLBQYAAAAABAAEAPkAAACRAwAAAAA=&#10;" strokeweight="1.5pt"/>
              <v:line id="Line 56" o:spid="_x0000_s1031" style="position:absolute;visibility:visible;mso-wrap-style:square" from="381,14824" to="1061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7" o:spid="_x0000_s1032" style="position:absolute;visibility:visible;mso-wrap-style:square" from="381,16320" to="106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w10:anchorlock/>
            </v:group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5680" behindDoc="1" locked="1" layoutInCell="1" allowOverlap="1" wp14:anchorId="6915794E" wp14:editId="77DB9E1E">
              <wp:simplePos x="0" y="0"/>
              <wp:positionH relativeFrom="column">
                <wp:posOffset>226695</wp:posOffset>
              </wp:positionH>
              <wp:positionV relativeFrom="paragraph">
                <wp:posOffset>-387350</wp:posOffset>
              </wp:positionV>
              <wp:extent cx="332105" cy="1066800"/>
              <wp:effectExtent l="0" t="0" r="0" b="0"/>
              <wp:wrapNone/>
              <wp:docPr id="27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10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91979">
                            <w:rPr>
                              <w:rFonts w:ascii="Calibri" w:hAnsi="Calibri" w:cs="Arial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17.85pt;margin-top:-30.5pt;width:26.15pt;height:84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tZhgIAABQFAAAOAAAAZHJzL2Uyb0RvYy54bWysVG1v2yAQ/j5p/wHxPfVLnRdbdaomXaZJ&#10;3YvU7gcQwDEaBgYkdjXtv+/ASZt1mzRN8wfMwfFwd89zXF0PnUQHbp3QqsbZRYoRV1QzoXY1/vyw&#10;mSwwcp4oRqRWvMaP3OHr5etXV72peK5bLRm3CECUq3pT49Z7UyWJoy3viLvQhivYbLTtiAfT7hJm&#10;SQ/onUzyNJ0lvbbMWE25c7B6O27iZcRvGk79x6Zx3CNZY4jNx9HGcRvGZHlFqp0lphX0GAb5hyg6&#10;IhRc+gR1SzxBeyt+geoEtdrpxl9Q3SW6aQTlMQfIJktfZHPfEsNjLlAcZ57K5P4fLP1w+GSRYDXO&#10;5xgp0gFHD3zwaKUHNF2E+vTGVeB2b8DRD7AOPMdcnbnT9ItDSq9bonb8xlrdt5wwiC8LJ5OzoyOO&#10;CyDb/r1mcA/Zex2BhsZ2oXhQDgTowNPjEzchFgqLl5d5lk4xorCVpbPZIo3kJaQ6nTbW+bdcdyhM&#10;amyB+4hODnfOh2hIdXIJlzktBdsIKaNhd9u1tOhAQCeb+MUEXrhJFZyVDsdGxHEFgoQ7wl4IN/L+&#10;rczyIl3l5WQzW8wnxaaYTsp5upikWbkqZ2lRFreb7yHArKhawRhXd0Lxkwaz4u84PnbDqJ6oQtTX&#10;uJzm05GiPyaZxu93SXbCQ0tK0dUYigxfcCJVIPaNYnHuiZDjPPk5/FhlqMHpH6sSZRCYHzXgh+0A&#10;KEEbW80eQRBWA1/AOrwjMAljPgezh7assfu6J5ZjJN8p0FWZFUXo42gU03kOhj3f2Z7vEEVbDd3u&#10;MRqnaz/2/t5YsWvhslHJSt+AFhsRZfIc2FHB0Hoxn+MzEXr73I5ez4/Z8gcAAAD//wMAUEsDBBQA&#10;BgAIAAAAIQCZ3ogM3gAAAAkBAAAPAAAAZHJzL2Rvd25yZXYueG1sTI/BasMwDIbvg72DUWG31m7L&#10;0pDFKd1gp0FhXdhZjbUkbWyH2E2zPf2003oSQh+/vj/fTrYTIw2h9U7DcqFAkKu8aV2tofx4nacg&#10;QkRnsPOONHxTgG1xf5djZvzVvdN4iLXgEBcy1NDE2GdShqohi2Hhe3J8+/KDxcjrUEsz4JXDbSdX&#10;SiXSYuv4Q4M9vTRUnQ8Xq2FUP2W1Ri/f9qekPO+a1fO4/9T6YTbtnkBEmuI/DH/6rA4FOx39xZkg&#10;Og3rxw2TGubJkjsxkKY8jwyqjQJZ5PK2QfELAAD//wMAUEsBAi0AFAAGAAgAAAAhALaDOJL+AAAA&#10;4QEAABMAAAAAAAAAAAAAAAAAAAAAAFtDb250ZW50X1R5cGVzXS54bWxQSwECLQAUAAYACAAAACEA&#10;OP0h/9YAAACUAQAACwAAAAAAAAAAAAAAAAAvAQAAX3JlbHMvLnJlbHNQSwECLQAUAAYACAAAACEA&#10;UIZrWYYCAAAUBQAADgAAAAAAAAAAAAAAAAAuAgAAZHJzL2Uyb0RvYy54bWxQSwECLQAUAAYACAAA&#10;ACEAmd6IDN4AAAAJAQAADwAAAAAAAAAAAAAAAADgBAAAZHJzL2Rvd25yZXYueG1sUEsFBgAAAAAE&#10;AAQA8wAAAOsFAAAAAA==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r w:rsidRPr="00C91979">
                      <w:rPr>
                        <w:rFonts w:ascii="Calibri" w:hAnsi="Calibri" w:cs="Arial"/>
                      </w:rPr>
                      <w:t>Инв. № подл.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3632" behindDoc="1" locked="1" layoutInCell="1" allowOverlap="1" wp14:anchorId="3F4DDD9C" wp14:editId="293B7520">
              <wp:simplePos x="0" y="0"/>
              <wp:positionH relativeFrom="column">
                <wp:posOffset>222885</wp:posOffset>
              </wp:positionH>
              <wp:positionV relativeFrom="paragraph">
                <wp:posOffset>-1402080</wp:posOffset>
              </wp:positionV>
              <wp:extent cx="304800" cy="1066800"/>
              <wp:effectExtent l="0" t="0" r="0" b="0"/>
              <wp:wrapNone/>
              <wp:docPr id="2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91979">
                            <w:rPr>
                              <w:rFonts w:ascii="Calibri" w:hAnsi="Calibri" w:cs="Arial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27" type="#_x0000_t202" style="position:absolute;margin-left:17.55pt;margin-top:-110.4pt;width:24pt;height:84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afhQIAABsFAAAOAAAAZHJzL2Uyb0RvYy54bWysVNuO2yAQfa/Uf0C8Z32pc7G1zmqTbapK&#10;24u02w8ggGNUDBRI7FW1/94BJ7vZXqSqqh8wwwyHmTkHLq+GTqIDt05oVePsIsWIK6qZULsaf7nf&#10;TBYYOU8UI1IrXuMH7vDV8vWry95UPNetloxbBCDKVb2pceu9qZLE0ZZ3xF1owxU4G2074sG0u4RZ&#10;0gN6J5M8TWdJry0zVlPuHKzejE68jPhNw6n/1DSOeyRrDLn5ONo4bsOYLC9JtbPEtIIe0yD/kEVH&#10;hIJDn6BuiCdob8UvUJ2gVjvd+Auqu0Q3jaA81gDVZOlP1dy1xPBYCzTHmac2uf8HSz8ePlskWI3z&#10;GUaKdMDRPR88WukBTaehP71xFYTdGQj0A6wDz7FWZ241/eqQ0uuWqB2/tlb3LScM8svCzuRs64jj&#10;Asi2/6AZnEP2XkegobFdaB60AwE68PTwxE3IhcLim7RYpOCh4MrS2SwY4QhSnXYb6/w7rjsUJjW2&#10;wH1EJ4db58fQU0g4zGkp2EZIGQ27266lRQcCOtnE74j+IkyqEKx02DYijiuQJJwRfCHdyPv3MsuL&#10;dJWXk81sMZ8Um2I6KefpYpJm5aqcpUVZ3GweQ4JZUbWCMa5uheInDWbF33F8vA2jeqIKUV/jcppP&#10;R4r+WGQav98V2QkPV1KKrsbQZPhCEKkCsW8Vi3NPhBznycv0IyHQg9M/diXKIDA/asAP2yEqLmok&#10;SGSr2QPowmqgDSiG5wQmYcznYPZwO2vsvu2J5RjJ9wrkVWZFAS4fjWI6z8Gw557tuYco2mq49B6j&#10;cbr24xOwN1bsWjhsFLTS1yDJRkS1PCd2FDLcwFjW8bUIV/zcjlHPb9ryBwAAAP//AwBQSwMEFAAG&#10;AAgAAAAhAGvDEOHeAAAACgEAAA8AAABkcnMvZG93bnJldi54bWxMj11LwzAUhu8F/0M4gndbspSN&#10;UpuOKXglDJzF66w5a7o1SWmyrvrrPV7p5XnPw/tRbmfXswnH2AWvYLUUwNA3wXS+VVB/vC5yYDFp&#10;b3QfPCr4wgjb6v6u1IUJN/+O0yG1jEx8LLQCm9JQcB4bi07HZRjQ0+8URqcTnWPLzahvZO56LoXY&#10;cKc7TwlWD/hisbkcrk7BJL7rJtOBv+3Pm/qys/J52n8q9fgw756AJZzTHwy/9ak6VNTpGK7eRNYr&#10;yNYrIhUspBS0gYg8I+VIylrmwKuS/59Q/QAAAP//AwBQSwECLQAUAAYACAAAACEAtoM4kv4AAADh&#10;AQAAEwAAAAAAAAAAAAAAAAAAAAAAW0NvbnRlbnRfVHlwZXNdLnhtbFBLAQItABQABgAIAAAAIQA4&#10;/SH/1gAAAJQBAAALAAAAAAAAAAAAAAAAAC8BAABfcmVscy8ucmVsc1BLAQItABQABgAIAAAAIQD0&#10;G7afhQIAABsFAAAOAAAAAAAAAAAAAAAAAC4CAABkcnMvZTJvRG9jLnhtbFBLAQItABQABgAIAAAA&#10;IQBrwxDh3gAAAAoBAAAPAAAAAAAAAAAAAAAAAN8EAABkcnMvZG93bnJldi54bWxQSwUGAAAAAAQA&#10;BADzAAAA6gUAAAAA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r w:rsidRPr="00C91979">
                      <w:rPr>
                        <w:rFonts w:ascii="Calibri" w:hAnsi="Calibri" w:cs="Arial"/>
                      </w:rPr>
                      <w:t>Подп.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2608" behindDoc="1" locked="1" layoutInCell="1" allowOverlap="1" wp14:anchorId="69092317" wp14:editId="1E941AB9">
              <wp:simplePos x="0" y="0"/>
              <wp:positionH relativeFrom="column">
                <wp:posOffset>221615</wp:posOffset>
              </wp:positionH>
              <wp:positionV relativeFrom="paragraph">
                <wp:posOffset>-2541270</wp:posOffset>
              </wp:positionV>
              <wp:extent cx="337185" cy="1066800"/>
              <wp:effectExtent l="0" t="0" r="5715" b="0"/>
              <wp:wrapNone/>
              <wp:docPr id="25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proofErr w:type="spellStart"/>
                          <w:r w:rsidRPr="00C91979">
                            <w:rPr>
                              <w:rFonts w:ascii="Calibri" w:hAnsi="Calibri" w:cs="Arial"/>
                            </w:rPr>
                            <w:t>Взам</w:t>
                          </w:r>
                          <w:proofErr w:type="spellEnd"/>
                          <w:r w:rsidRPr="00C91979">
                            <w:rPr>
                              <w:rFonts w:ascii="Calibri" w:hAnsi="Calibri" w:cs="Arial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28" type="#_x0000_t202" style="position:absolute;margin-left:17.45pt;margin-top:-200.1pt;width:26.55pt;height:84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0BiAIAABsFAAAOAAAAZHJzL2Uyb0RvYy54bWysVG1v2yAQ/j5p/wHxPfVLnRdbdaomXaZJ&#10;3YvU7gcQwDEaBgYkdjXtv+/ASZt1mzRN8wfMwfFwd89zXF0PnUQHbp3QqsbZRYoRV1QzoXY1/vyw&#10;mSwwcp4oRqRWvMaP3OHr5etXV72peK5bLRm3CECUq3pT49Z7UyWJoy3viLvQhivYbLTtiAfT7hJm&#10;SQ/onUzyNJ0lvbbMWE25c7B6O27iZcRvGk79x6Zx3CNZY4jNx9HGcRvGZHlFqp0lphX0GAb5hyg6&#10;IhRc+gR1SzxBeyt+geoEtdrpxl9Q3SW6aQTlMQfIJktfZHPfEsNjLlAcZ57K5P4fLP1w+GSRYDXO&#10;pxgp0gFHD3zwaKUHNC1CfXrjKnC7N+DoB1gHnmOuztxp+sUhpdctUTt+Y63uW04YxJeFk8nZ0RHH&#10;BZBt/14zuIfsvY5AQ2O7UDwoBwJ04OnxiZsQC4XFy8t5toAQKWxl6Wy2SCN5CalOp411/i3XHQqT&#10;GlvgPqKTw53zIRpSnVzCZU5LwTZCymjY3XYtLToQ0MkmfjGBF25SBWelw7ERcVyBIOGOsBfCjbx/&#10;K7O8SFd5OdnMFvNJsSmmk3KeLiZpVq7KWVqUxe3mewgwK6pWMMbVnVD8pMGs+DuOj90wqieqEPU1&#10;LqfAZszrj0mm8ftdkp3w0JJSdDWGIsMXnEgViH2jWJx7IuQ4T34OP1YZanD6x6pEGQTmRw34YTuM&#10;igvAQSJbzR5BF1YDbUA+PCcwCWM+B7OH7qyx+7onlmMk3ymQV5kVRWjnaBTTeQ6GPd/Znu8QRVsN&#10;Te8xGqdrPz4Be2PFroXLRkErfQOSbERUy3NgRyFDB8a0jq9FaPFzO3o9v2nLHwAAAP//AwBQSwME&#10;FAAGAAgAAAAhAIjrawrgAAAACwEAAA8AAABkcnMvZG93bnJldi54bWxMj8FOwzAMhu9IvENkJG5b&#10;QjpNpTSdBhInpEkbFWevCU1Zk1RN1hWeHu8ER9uffn9/uZldzyYzxi54BQ9LAcz4JujOtwrq99dF&#10;Diwm9Br74I2CbxNhU93elFjocPF7Mx1SyyjExwIV2JSGgvPYWOMwLsNgPN0+w+gw0Ti2XI94oXDX&#10;cynEmjvsPH2wOJgXa5rT4ewUTOKnbjIM/G33ta5PWyufp92HUvd38/YJWDJz+oPhqk/qUJHTMZy9&#10;jqxXkK0eiVSwWAkhgRGR51TuSBuZSQm8Kvn/DtUvAAAA//8DAFBLAQItABQABgAIAAAAIQC2gziS&#10;/gAAAOEBAAATAAAAAAAAAAAAAAAAAAAAAABbQ29udGVudF9UeXBlc10ueG1sUEsBAi0AFAAGAAgA&#10;AAAhADj9If/WAAAAlAEAAAsAAAAAAAAAAAAAAAAALwEAAF9yZWxzLy5yZWxzUEsBAi0AFAAGAAgA&#10;AAAhAG6EPQGIAgAAGwUAAA4AAAAAAAAAAAAAAAAALgIAAGRycy9lMm9Eb2MueG1sUEsBAi0AFAAG&#10;AAgAAAAhAIjrawrgAAAACwEAAA8AAAAAAAAAAAAAAAAA4gQAAGRycy9kb3ducmV2LnhtbFBLBQYA&#10;AAAABAAEAPMAAADvBQAAAAA=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proofErr w:type="spellStart"/>
                    <w:r w:rsidRPr="00C91979">
                      <w:rPr>
                        <w:rFonts w:ascii="Calibri" w:hAnsi="Calibri" w:cs="Arial"/>
                      </w:rPr>
                      <w:t>Взам</w:t>
                    </w:r>
                    <w:proofErr w:type="spellEnd"/>
                    <w:r w:rsidRPr="00C91979">
                      <w:rPr>
                        <w:rFonts w:ascii="Calibri" w:hAnsi="Calibri" w:cs="Arial"/>
                      </w:rPr>
                      <w:t>. инв. №</w:t>
                    </w:r>
                  </w:p>
                </w:txbxContent>
              </v:textbox>
              <w10:anchorlock/>
            </v:shape>
          </w:pict>
        </mc:Fallback>
      </mc:AlternateContent>
    </w:r>
  </w:p>
  <w:tbl>
    <w:tblPr>
      <w:tblW w:w="10093" w:type="dxa"/>
      <w:tblInd w:w="13119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9"/>
      <w:gridCol w:w="569"/>
      <w:gridCol w:w="569"/>
      <w:gridCol w:w="569"/>
      <w:gridCol w:w="854"/>
      <w:gridCol w:w="710"/>
      <w:gridCol w:w="3840"/>
      <w:gridCol w:w="1880"/>
      <w:gridCol w:w="426"/>
      <w:gridCol w:w="107"/>
    </w:tblGrid>
    <w:tr w:rsidR="00B25B19" w:rsidTr="005A394D">
      <w:trPr>
        <w:trHeight w:hRule="exact" w:val="283"/>
      </w:trPr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71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5720" w:type="dxa"/>
          <w:gridSpan w:val="2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25B19" w:rsidRPr="002957F4" w:rsidRDefault="003B687F" w:rsidP="00F73922">
          <w:pPr>
            <w:jc w:val="center"/>
            <w:rPr>
              <w:rFonts w:ascii="Calibri" w:hAnsi="Calibri"/>
              <w:caps/>
              <w:sz w:val="28"/>
              <w:szCs w:val="28"/>
            </w:rPr>
          </w:pPr>
          <w:r w:rsidRPr="0014214C">
            <w:rPr>
              <w:rFonts w:ascii="Calibri" w:hAnsi="Calibri"/>
              <w:caps/>
              <w:sz w:val="28"/>
              <w:szCs w:val="28"/>
            </w:rPr>
            <w:t>434.КР-16-ТХ.</w:t>
          </w:r>
          <w:r>
            <w:rPr>
              <w:rFonts w:ascii="Calibri" w:hAnsi="Calibri"/>
              <w:caps/>
              <w:sz w:val="28"/>
              <w:szCs w:val="28"/>
            </w:rPr>
            <w:t>СО1</w:t>
          </w:r>
        </w:p>
      </w:tc>
      <w:tc>
        <w:tcPr>
          <w:tcW w:w="533" w:type="dxa"/>
          <w:gridSpan w:val="2"/>
          <w:tcBorders>
            <w:top w:val="single" w:sz="12" w:space="0" w:color="auto"/>
            <w:left w:val="nil"/>
            <w:bottom w:val="single" w:sz="6" w:space="0" w:color="auto"/>
          </w:tcBorders>
          <w:vAlign w:val="center"/>
        </w:tcPr>
        <w:p w:rsidR="00B25B19" w:rsidRPr="00C91979" w:rsidRDefault="00B25B19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</w:t>
          </w:r>
        </w:p>
      </w:tc>
    </w:tr>
    <w:tr w:rsidR="00B25B19" w:rsidTr="00A909CA">
      <w:trPr>
        <w:trHeight w:hRule="exact" w:val="283"/>
      </w:trPr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14"/>
            </w:rPr>
          </w:pPr>
        </w:p>
      </w:tc>
      <w:tc>
        <w:tcPr>
          <w:tcW w:w="85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spacing w:before="20"/>
            <w:jc w:val="center"/>
            <w:rPr>
              <w:rFonts w:ascii="Calibri" w:hAnsi="Calibri"/>
              <w:sz w:val="24"/>
            </w:rPr>
          </w:pPr>
        </w:p>
      </w:tc>
      <w:tc>
        <w:tcPr>
          <w:tcW w:w="71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spacing w:before="20"/>
            <w:jc w:val="center"/>
            <w:rPr>
              <w:rFonts w:ascii="Calibri" w:hAnsi="Calibri"/>
            </w:rPr>
          </w:pPr>
        </w:p>
      </w:tc>
      <w:tc>
        <w:tcPr>
          <w:tcW w:w="5720" w:type="dxa"/>
          <w:gridSpan w:val="2"/>
          <w:vMerge/>
          <w:tcBorders>
            <w:left w:val="nil"/>
            <w:righ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533" w:type="dxa"/>
          <w:gridSpan w:val="2"/>
          <w:vMerge w:val="restart"/>
          <w:tcBorders>
            <w:left w:val="nil"/>
          </w:tcBorders>
          <w:vAlign w:val="center"/>
        </w:tcPr>
        <w:p w:rsidR="00B25B19" w:rsidRPr="00DD67D4" w:rsidRDefault="00B25B19" w:rsidP="00F229ED">
          <w:pPr>
            <w:jc w:val="center"/>
            <w:rPr>
              <w:rFonts w:ascii="Calibri" w:hAnsi="Calibri" w:cs="Arial"/>
              <w:sz w:val="24"/>
              <w:szCs w:val="24"/>
            </w:rPr>
          </w:pPr>
          <w:r w:rsidRPr="00DD67D4">
            <w:rPr>
              <w:rFonts w:ascii="Calibri" w:hAnsi="Calibri" w:cs="Arial"/>
              <w:sz w:val="24"/>
              <w:szCs w:val="24"/>
            </w:rPr>
            <w:fldChar w:fldCharType="begin"/>
          </w:r>
          <w:r w:rsidRPr="00DD67D4">
            <w:rPr>
              <w:rFonts w:ascii="Calibri" w:hAnsi="Calibri" w:cs="Arial"/>
              <w:sz w:val="24"/>
              <w:szCs w:val="24"/>
            </w:rPr>
            <w:instrText>PAGE   \* MERGEFORMAT</w:instrText>
          </w:r>
          <w:r w:rsidRPr="00DD67D4">
            <w:rPr>
              <w:rFonts w:ascii="Calibri" w:hAnsi="Calibri" w:cs="Arial"/>
              <w:sz w:val="24"/>
              <w:szCs w:val="24"/>
            </w:rPr>
            <w:fldChar w:fldCharType="separate"/>
          </w:r>
          <w:r w:rsidR="00E0049C">
            <w:rPr>
              <w:rFonts w:ascii="Calibri" w:hAnsi="Calibri" w:cs="Arial"/>
              <w:noProof/>
              <w:sz w:val="24"/>
              <w:szCs w:val="24"/>
            </w:rPr>
            <w:t>10</w:t>
          </w:r>
          <w:r w:rsidRPr="00DD67D4">
            <w:rPr>
              <w:rFonts w:ascii="Calibri" w:hAnsi="Calibri" w:cs="Arial"/>
              <w:sz w:val="24"/>
              <w:szCs w:val="24"/>
            </w:rPr>
            <w:fldChar w:fldCharType="end"/>
          </w:r>
        </w:p>
      </w:tc>
    </w:tr>
    <w:tr w:rsidR="00B25B19" w:rsidTr="00A909CA">
      <w:trPr>
        <w:trHeight w:hRule="exact" w:val="283"/>
      </w:trPr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Изм.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DD67D4" w:rsidRDefault="00B25B19" w:rsidP="006F650A">
          <w:pPr>
            <w:ind w:left="-113" w:right="-113"/>
            <w:jc w:val="center"/>
            <w:rPr>
              <w:rFonts w:ascii="Calibri" w:hAnsi="Calibri"/>
              <w:spacing w:val="-20"/>
            </w:rPr>
          </w:pPr>
          <w:r w:rsidRPr="00DD67D4">
            <w:rPr>
              <w:rFonts w:ascii="Calibri" w:hAnsi="Calibri"/>
              <w:spacing w:val="-20"/>
            </w:rPr>
            <w:t>Кол.</w:t>
          </w:r>
          <w:r>
            <w:rPr>
              <w:rFonts w:ascii="Calibri" w:hAnsi="Calibri"/>
              <w:spacing w:val="-20"/>
            </w:rPr>
            <w:t xml:space="preserve"> </w:t>
          </w:r>
          <w:proofErr w:type="spellStart"/>
          <w:r w:rsidRPr="00DD67D4">
            <w:rPr>
              <w:rFonts w:ascii="Calibri" w:hAnsi="Calibri"/>
              <w:spacing w:val="-20"/>
            </w:rPr>
            <w:t>уч</w:t>
          </w:r>
          <w:proofErr w:type="spellEnd"/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Лист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DD67D4" w:rsidRDefault="00B25B19" w:rsidP="006F650A">
          <w:pPr>
            <w:ind w:left="-57" w:right="-57"/>
            <w:jc w:val="center"/>
            <w:rPr>
              <w:rFonts w:ascii="Calibri" w:hAnsi="Calibri"/>
              <w:spacing w:val="-20"/>
            </w:rPr>
          </w:pPr>
          <w:r w:rsidRPr="00DD67D4">
            <w:rPr>
              <w:rFonts w:ascii="Calibri" w:hAnsi="Calibri"/>
              <w:spacing w:val="-20"/>
            </w:rPr>
            <w:t>№</w:t>
          </w:r>
          <w:r>
            <w:rPr>
              <w:rFonts w:ascii="Calibri" w:hAnsi="Calibri"/>
              <w:spacing w:val="-20"/>
            </w:rPr>
            <w:t xml:space="preserve"> </w:t>
          </w:r>
          <w:r w:rsidRPr="00DD67D4">
            <w:rPr>
              <w:rFonts w:ascii="Calibri" w:hAnsi="Calibri"/>
              <w:spacing w:val="-20"/>
            </w:rPr>
            <w:t>док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Подп.</w:t>
          </w:r>
        </w:p>
      </w:tc>
      <w:tc>
        <w:tcPr>
          <w:tcW w:w="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Дата</w:t>
          </w:r>
        </w:p>
      </w:tc>
      <w:tc>
        <w:tcPr>
          <w:tcW w:w="5720" w:type="dxa"/>
          <w:gridSpan w:val="2"/>
          <w:vMerge/>
          <w:tcBorders>
            <w:left w:val="nil"/>
            <w:righ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533" w:type="dxa"/>
          <w:gridSpan w:val="2"/>
          <w:vMerge/>
          <w:tcBorders>
            <w:lef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</w:rPr>
          </w:pPr>
        </w:p>
      </w:tc>
    </w:tr>
    <w:tr w:rsidR="00B25B19" w:rsidRPr="00BA44A3" w:rsidTr="00083BF6">
      <w:trPr>
        <w:gridAfter w:val="1"/>
        <w:wAfter w:w="107" w:type="dxa"/>
        <w:trHeight w:hRule="exact" w:val="227"/>
      </w:trPr>
      <w:tc>
        <w:tcPr>
          <w:tcW w:w="1138" w:type="dxa"/>
          <w:gridSpan w:val="2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1138" w:type="dxa"/>
          <w:gridSpan w:val="2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854" w:type="dxa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710" w:type="dxa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3840" w:type="dxa"/>
        </w:tcPr>
        <w:p w:rsidR="00B25B19" w:rsidRDefault="00B25B19">
          <w:pPr>
            <w:spacing w:before="40" w:after="60"/>
            <w:jc w:val="center"/>
            <w:rPr>
              <w:rFonts w:ascii="Arial" w:hAnsi="Arial"/>
            </w:rPr>
          </w:pPr>
        </w:p>
      </w:tc>
      <w:tc>
        <w:tcPr>
          <w:tcW w:w="2306" w:type="dxa"/>
          <w:gridSpan w:val="2"/>
          <w:vAlign w:val="center"/>
        </w:tcPr>
        <w:p w:rsidR="00B25B19" w:rsidRPr="00BA44A3" w:rsidRDefault="00B25B19" w:rsidP="00A909CA">
          <w:pPr>
            <w:spacing w:before="40" w:after="60"/>
            <w:jc w:val="right"/>
            <w:rPr>
              <w:rFonts w:ascii="Calibri" w:hAnsi="Calibri"/>
              <w:sz w:val="16"/>
              <w:szCs w:val="16"/>
            </w:rPr>
          </w:pPr>
          <w:r w:rsidRPr="00BA44A3">
            <w:rPr>
              <w:rFonts w:ascii="Calibri" w:hAnsi="Calibri"/>
              <w:sz w:val="16"/>
              <w:szCs w:val="16"/>
            </w:rPr>
            <w:t>Формат A</w:t>
          </w:r>
          <w:r>
            <w:rPr>
              <w:rFonts w:ascii="Calibri" w:hAnsi="Calibri"/>
              <w:sz w:val="16"/>
              <w:szCs w:val="16"/>
            </w:rPr>
            <w:t>3</w:t>
          </w:r>
        </w:p>
      </w:tc>
    </w:tr>
  </w:tbl>
  <w:p w:rsidR="00B25B19" w:rsidRDefault="00B25B1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tblInd w:w="13119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2"/>
      <w:gridCol w:w="562"/>
      <w:gridCol w:w="561"/>
      <w:gridCol w:w="561"/>
      <w:gridCol w:w="842"/>
      <w:gridCol w:w="560"/>
      <w:gridCol w:w="3754"/>
      <w:gridCol w:w="993"/>
      <w:gridCol w:w="850"/>
      <w:gridCol w:w="848"/>
    </w:tblGrid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1AAC544C" wp14:editId="602AB575">
                    <wp:simplePos x="0" y="0"/>
                    <wp:positionH relativeFrom="page">
                      <wp:posOffset>-8161655</wp:posOffset>
                    </wp:positionH>
                    <wp:positionV relativeFrom="page">
                      <wp:posOffset>-3472180</wp:posOffset>
                    </wp:positionV>
                    <wp:extent cx="562610" cy="2390775"/>
                    <wp:effectExtent l="0" t="0" r="8890" b="28575"/>
                    <wp:wrapNone/>
                    <wp:docPr id="14" name="Group 1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2610" cy="2390775"/>
                              <a:chOff x="335" y="10364"/>
                              <a:chExt cx="874" cy="3705"/>
                            </a:xfrm>
                          </wpg:grpSpPr>
                          <wps:wsp>
                            <wps:cNvPr id="16" name="AutoShape 1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2919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2" y="10364"/>
                                <a:ext cx="1" cy="36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1781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0927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5" y="14069"/>
                                <a:ext cx="8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" y="10364"/>
                                <a:ext cx="0" cy="36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1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8" y="10364"/>
                                <a:ext cx="8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AutoShap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7" y="10364"/>
                                <a:ext cx="0" cy="36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7" o:spid="_x0000_s1026" style="position:absolute;margin-left:-642.65pt;margin-top:-273.4pt;width:44.3pt;height:188.25pt;z-index:251662848;mso-position-horizontal-relative:page;mso-position-vertical-relative:page" coordorigin="335,10364" coordsize="874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UdAQAALgiAAAOAAAAZHJzL2Uyb0RvYy54bWzsWltP7DYQfq/U/2DlfYlz2dzEcgR7oQ+n&#10;LRKn6rPJXU3iyA4sqDr/veNxEvZCaUuB9qCAtEri2Bl/M99nzySnn+7ritylQpa8WRjWCTVI2sQ8&#10;KZt8YfzyZTMLDCI71iSs4k26MB5SaXw6+/67020bpTYveJWkgsAgjYy27cIouq6NTFPGRVozecLb&#10;tIHGjIuadXAqcjMRbAuj15VpU+qZWy6SVvA4lRKurnSjcYbjZ1kadz9nmUw7Ui0MsK3DX4G/N+rX&#10;PDtlUS5YW5RxbwZ7gRU1Kxt46DjUinWM3IryaKi6jAWXPOtOYl6bPMvKOMU5wGwsejCbS8FvW5xL&#10;Hm3zdoQJoD3A6cXDxj/dXQlSJuA71yANq8FH+FhiUV+hs23zCG66FO11eyX0FOHwM49/k9BsHrar&#10;81zfTG62P/IEBmS3HUd07jNRqyFg3uQenfAwOiG970gMF+ee7VngqhiabCekvj/XXooLcKXq5jhz&#10;g0CrRR3PHdrWfffAh3movo5PsaPJIv1YNLU3Tc0LAk4+Yir/HabXBWtTdJVUcA2YegOm5wAB3gO4&#10;hhpXvHHZaFDj+6YHlTR8WbAmT/H2Lw8tAGipHmD/Thd1IsEjfwmy5zgaLTu08MksGqH2wT6FFfJg&#10;BIpFrZDdZcprog4WhuwEK/OiW/KmAUZxYaE32d1n2SnDHjso5zZ8U1YVXGdR1ZAtWG/7lGIPyasy&#10;Ua2qUYr8ZlkJcscUN/EPpwktu7cBB5oERytSlqz7446VlT6Gp1eNGi9FumuTcI5wiNchMpCKv4c0&#10;XAfrwJ25treeuXS1mp1vlu7M21j+fOWslsuV9VUZarlRUSZJ2ihbB1mw3L8XIr1AaUKPwjCiYu6P&#10;jvCBQ/YtPd/Mqe86wQyi35m5zprOLoLNcna+tDzPX18sL9YHlq5x9vJ1jB2hVFbx2y4V10WyJUmp&#10;osEOnBBUPSlBRp2AejT0DcKqHPQ/7oRBBO9+LbsCw1eFlhpjz9f+Rv3rEKragukImKsIGAJAhwZi&#10;Mz5eIzU4WZ2Nbuon/4glBAVgigGAtFFM0Zy/4cnDlRjoBArwXlIAkGl53ZECC4m9x2sWvZ0UhNQ+&#10;FM5BCqxeNL0QFXXSgkkL+h3Ns1rgzEMbQge1QKm8ovA/0oKAqv+e9h+F6uFTVLfVJN+N6uOqb/kB&#10;isy06k+r/phwPL1FeZbp06r/fK6G2x3Y0/QM7xMAG+TweNV3/hspoKGNKd0kBZMUTFKg8+n3SwDU&#10;PulYCnC3/ba7ApJVZfuDKiJgNndQQ3Gpd1AVCLw+GRi2ZUPV5pWrAiGdT1WBoVayk8zq+ojOYL+d&#10;qsCUCTxR/7Mh3z7mPJYl35bzu0x3ofKwXy0dkv6+yup4UM9RFZGhUvpYz3ulAuBE9Z2y6ET1j5j0&#10;21BlP6a69/Y7/aeX9z8nfTAHPXiHov/E+YnzOy94PiLnvf/B8u458PZlWt7Vq/bp/d7xpwUvqPR9&#10;azt5fK8Pn0fgBrb/lEN9f7F7Dse7H5yc/QEAAP//AwBQSwMEFAAGAAgAAAAhAPuMCf3mAAAAEQEA&#10;AA8AAABkcnMvZG93bnJldi54bWxMj8FugzAQRO+V+g/WVuqNGIdCUoqJoqjtKarUpFKUmwMbQME2&#10;wg6Qv+/m1N5mtE+zM9lq0i0bsHeNNRLELASGprBlYyoJP/uPYAnMeWVK1VqDEm7oYJU/PmQqLe1o&#10;vnHY+YpRiHGpklB736Wcu6JGrdzMdmjodra9Vp5sX/GyVyOF65bPwzDhWjWGPtSqw02NxWV31RI+&#10;RzWuI/E+bC/nze24j78OW4FSPj9N6zdgHif/B8O9PlWHnDqd7NWUjrUSAjFfxhHBJOOXhGYQFAjx&#10;miyAne5yEUbA84z/X5L/AgAA//8DAFBLAQItABQABgAIAAAAIQC2gziS/gAAAOEBAAATAAAAAAAA&#10;AAAAAAAAAAAAAABbQ29udGVudF9UeXBlc10ueG1sUEsBAi0AFAAGAAgAAAAhADj9If/WAAAAlAEA&#10;AAsAAAAAAAAAAAAAAAAALwEAAF9yZWxzLy5yZWxzUEsBAi0AFAAGAAgAAAAhAK+PxNR0BAAAuCIA&#10;AA4AAAAAAAAAAAAAAAAALgIAAGRycy9lMm9Eb2MueG1sUEsBAi0AFAAGAAgAAAAhAPuMCf3mAAAA&#10;EQEAAA8AAAAAAAAAAAAAAAAAzgYAAGRycy9kb3ducmV2LnhtbFBLBQYAAAAABAAEAPMAAADhBw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9" o:spid="_x0000_s1027" type="#_x0000_t32" style="position:absolute;left:633;top:12919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8xsMAAADbAAAADwAAAGRycy9kb3ducmV2LnhtbERP32vCMBB+H/g/hBN8m6kiMjqjDMWx&#10;wRDtJuzxaG5NWXOpSWY7/3ojDPZ2H9/PW6x624gz+VA7VjAZZyCIS6drrhR8vG/vH0CEiKyxcUwK&#10;finAajm4W2CuXccHOhexEimEQ44KTIxtLmUoDVkMY9cSJ+7LeYsxQV9J7bFL4baR0yybS4s1pwaD&#10;La0Nld/Fj1Vw3Jn18+uxeDtNvP7su/3Fzi4bpUbD/ukRRKQ+/ov/3C86zZ/D7Zd0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3fMbDAAAA2wAAAA8AAAAAAAAAAAAA&#10;AAAAoQIAAGRycy9kb3ducmV2LnhtbFBLBQYAAAAABAAEAPkAAACRAwAAAAA=&#10;" strokeweight="1pt">
                      <v:shadow color="#7f7f7f" opacity=".5" offset="1pt"/>
                    </v:shape>
                    <v:shape id="AutoShape 111" o:spid="_x0000_s1028" type="#_x0000_t32" style="position:absolute;left:902;top:10364;width:1;height:36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    <v:shape id="AutoShape 112" o:spid="_x0000_s1029" type="#_x0000_t32" style="position:absolute;left:633;top:11781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otMMAAADbAAAADwAAAGRycy9kb3ducmV2LnhtbERP32vCMBB+H/g/hBv4pqlDxuyMMpSN&#10;DUS0m7DHo7k1Zc2lSzJb/evNQNjbfXw/b77sbSOO5EPtWMFknIEgLp2uuVLw8f48egARIrLGxjEp&#10;OFGA5WJwM8dcu473dCxiJVIIhxwVmBjbXMpQGrIYxq4lTtyX8xZjgr6S2mOXwm0j77LsXlqsOTUY&#10;bGllqPwufq2Cw9asXt4OxeZn4vVn3+3OdnpeKzW87Z8eQUTq47/46n7Vaf4M/n5JB8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o6LTDAAAA2wAAAA8AAAAAAAAAAAAA&#10;AAAAoQIAAGRycy9kb3ducmV2LnhtbFBLBQYAAAAABAAEAPkAAACRAwAAAAA=&#10;" strokeweight="1pt">
                      <v:shadow color="#7f7f7f" opacity=".5" offset="1pt"/>
                    </v:shape>
                    <v:shape id="AutoShape 113" o:spid="_x0000_s1030" type="#_x0000_t32" style="position:absolute;left:633;top:10927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6LlMIAAADbAAAADwAAAGRycy9kb3ducmV2LnhtbERPXWvCMBR9H/gfwhX2NlNljFGNIspE&#10;YYytKvh4aa5Nsbnpkmg7f/3yMNjj4XzPFr1txI18qB0rGI8yEMSl0zVXCg77t6dXECEia2wck4If&#10;CrCYDx5mmGvX8RfdiliJFMIhRwUmxjaXMpSGLIaRa4kTd3beYkzQV1J77FK4beQky16kxZpTg8GW&#10;VobKS3G1Co4fZrXZHYv377HXp777vNvn+1qpx2G/nIKI1Md/8Z97qxVM0vr0Jf0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6LlMIAAADbAAAADwAAAAAAAAAAAAAA&#10;AAChAgAAZHJzL2Rvd25yZXYueG1sUEsFBgAAAAAEAAQA+QAAAJADAAAAAA==&#10;" strokeweight="1pt">
                      <v:shadow color="#7f7f7f" opacity=".5" offset="1pt"/>
                    </v:shape>
                    <v:shape id="AutoShape 114" o:spid="_x0000_s1031" type="#_x0000_t32" style="position:absolute;left:335;top:14069;width:8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k8cAAAADbAAAADwAAAGRycy9kb3ducmV2LnhtbESPQYvCMBSE7wv+h/CEva1pXXClGkUE&#10;xatV8Pponk21eWmbqPXfG0HY4zAz3zDzZW9rcafOV44VpKMEBHHhdMWlguNh8zMF4QOyxtoxKXiS&#10;h+Vi8DXHTLsH7+meh1JECPsMFZgQmkxKXxiy6EeuIY7e2XUWQ5RdKXWHjwi3tRwnyURarDguGGxo&#10;bai45jer4Pd4aQ/J6S89bVvTbvHmd3k7Vep72K9mIAL14T/8ae+0gnE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GpPHAAAAA2wAAAA8AAAAAAAAAAAAAAAAA&#10;oQIAAGRycy9kb3ducmV2LnhtbFBLBQYAAAAABAAEAPkAAACOAwAAAAA=&#10;" strokeweight="1.5pt"/>
                    <v:shape id="AutoShape 115" o:spid="_x0000_s1032" type="#_x0000_t32" style="position:absolute;left:348;top:10364;width:0;height:3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+7MAAAADbAAAADwAAAGRycy9kb3ducmV2LnhtbESPzarCMBSE9xd8h3AEd5paQaQaRQXB&#10;jQt/Nu4OzbEpNie1ibW+vRGEuxxm5htmsepsJVpqfOlYwXiUgCDOnS65UHA574YzED4ga6wck4I3&#10;eVgte38LzLR78ZHaUyhEhLDPUIEJoc6k9Lkhi37kauLo3VxjMUTZFFI3+IpwW8k0SabSYslxwWBN&#10;W0P5/fS0Cmyt7ePgjL7ey0m1of1tvUlapQb9bj0HEagL/+Ffe68VpCl8v8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YfuzAAAAA2wAAAA8AAAAAAAAAAAAAAAAA&#10;oQIAAGRycy9kb3ducmV2LnhtbFBLBQYAAAAABAAEAPkAAACOAwAAAAA=&#10;" strokeweight="1.5pt"/>
                    <v:shape id="AutoShape 116" o:spid="_x0000_s1033" type="#_x0000_t32" style="position:absolute;left:348;top:10364;width: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fHcEAAADbAAAADwAAAGRycy9kb3ducmV2LnhtbESPQYvCMBSE78L+h/AWvGmqgko1lWVB&#10;8WoVvD6aZ9Pd5qVtYu3++40geBxm5htmuxtsLXrqfOVYwWyagCAunK64VHA57ydrED4ga6wdk4I/&#10;8rDLPkZbTLV78In6PJQiQtinqMCE0KRS+sKQRT91DXH0bq6zGKLsSqk7fES4reU8SZbSYsVxwWBD&#10;34aK3/xuFSwuP+05ua5m10Nr2gPe/TFv10qNP4evDYhAQ3iHX+2jVjBfwPN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J8dwQAAANsAAAAPAAAAAAAAAAAAAAAA&#10;AKECAABkcnMvZG93bnJldi54bWxQSwUGAAAAAAQABAD5AAAAjwMAAAAA&#10;" strokeweight="1.5pt"/>
                    <v:shape id="AutoShape 115" o:spid="_x0000_s1034" type="#_x0000_t32" style="position:absolute;left:637;top:10364;width:0;height:3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HLL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0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sscsvgAAANsAAAAPAAAAAAAAAAAAAAAAAKEC&#10;AABkcnMvZG93bnJldi54bWxQSwUGAAAAAAQABAD5AAAAjAMAAAAA&#10;" strokeweight="1.5pt"/>
                    <w10:wrap anchorx="page" anchory="page"/>
                  </v:group>
                </w:pict>
              </mc:Fallback>
            </mc:AlternateConten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25B19" w:rsidRPr="003B687F" w:rsidRDefault="0014214C" w:rsidP="003B687F">
          <w:pPr>
            <w:jc w:val="center"/>
            <w:rPr>
              <w:rFonts w:ascii="Calibri" w:hAnsi="Calibri"/>
              <w:caps/>
              <w:sz w:val="28"/>
              <w:szCs w:val="28"/>
            </w:rPr>
          </w:pPr>
          <w:r w:rsidRPr="0014214C">
            <w:rPr>
              <w:rFonts w:ascii="Calibri" w:hAnsi="Calibri"/>
              <w:caps/>
              <w:sz w:val="28"/>
              <w:szCs w:val="28"/>
            </w:rPr>
            <w:t>434.КР-16-ТХ.</w:t>
          </w:r>
          <w:r w:rsidR="003B687F">
            <w:rPr>
              <w:rFonts w:ascii="Calibri" w:hAnsi="Calibri"/>
              <w:caps/>
              <w:sz w:val="28"/>
              <w:szCs w:val="28"/>
            </w:rPr>
            <w:t>СО1</w:t>
          </w: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25B19" w:rsidRDefault="00B25B19" w:rsidP="00F71889">
          <w:pPr>
            <w:jc w:val="center"/>
            <w:rPr>
              <w:rFonts w:ascii="Calibri" w:hAnsi="Calibri"/>
              <w:caps/>
              <w:sz w:val="28"/>
              <w:szCs w:val="28"/>
            </w:rPr>
          </w:pP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25B19" w:rsidRPr="003B687F" w:rsidRDefault="003B687F" w:rsidP="00F71889">
          <w:pPr>
            <w:jc w:val="center"/>
            <w:rPr>
              <w:rFonts w:ascii="Calibri" w:hAnsi="Calibri"/>
              <w:caps/>
              <w:sz w:val="18"/>
              <w:szCs w:val="18"/>
            </w:rPr>
          </w:pPr>
          <w:r w:rsidRPr="003B687F">
            <w:rPr>
              <w:rFonts w:asciiTheme="minorHAnsi" w:hAnsiTheme="minorHAnsi" w:cstheme="minorHAnsi"/>
              <w:sz w:val="18"/>
              <w:szCs w:val="18"/>
            </w:rPr>
            <w:t>"Пунга-Ухта-Грязовец: 438.0 Лупинг от 569-1008км", (инв.№401, принадлежащий на праве собственности ОАО "Газпром", свидетельство о праве собственности АА№004435 от 08.09.2006г.)-(МГ "Пунга-Ухта-Грязовец" (4 нитка), Ду 1400)</w:t>
          </w: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2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1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1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spacing w:before="20"/>
            <w:jc w:val="center"/>
            <w:rPr>
              <w:rFonts w:ascii="Calibri" w:hAnsi="Calibri"/>
              <w:sz w:val="24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spacing w:before="20"/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/>
          <w:tcBorders>
            <w:left w:val="single" w:sz="12" w:space="0" w:color="auto"/>
          </w:tcBorders>
          <w:vAlign w:val="center"/>
        </w:tcPr>
        <w:p w:rsidR="00B25B19" w:rsidRPr="00725E6F" w:rsidRDefault="00B25B19" w:rsidP="00F71889">
          <w:pPr>
            <w:spacing w:after="240"/>
            <w:jc w:val="center"/>
            <w:rPr>
              <w:rFonts w:ascii="Calibri" w:hAnsi="Calibri"/>
              <w:sz w:val="24"/>
            </w:rPr>
          </w:pP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Изм.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FD20FB" w:rsidRDefault="00B25B19" w:rsidP="00F71889">
          <w:pPr>
            <w:spacing w:before="50"/>
            <w:ind w:left="-113" w:right="-113"/>
            <w:contextualSpacing/>
            <w:jc w:val="center"/>
            <w:rPr>
              <w:rFonts w:ascii="Calibri" w:hAnsi="Calibri"/>
              <w:spacing w:val="-20"/>
            </w:rPr>
          </w:pPr>
          <w:r w:rsidRPr="00FD20FB">
            <w:rPr>
              <w:rFonts w:ascii="Calibri" w:hAnsi="Calibri"/>
              <w:spacing w:val="-20"/>
            </w:rPr>
            <w:t>Кол.</w:t>
          </w:r>
          <w:r>
            <w:rPr>
              <w:rFonts w:ascii="Calibri" w:hAnsi="Calibri"/>
              <w:spacing w:val="-20"/>
            </w:rPr>
            <w:t xml:space="preserve"> </w:t>
          </w:r>
          <w:proofErr w:type="spellStart"/>
          <w:r w:rsidRPr="00FD20FB">
            <w:rPr>
              <w:rFonts w:ascii="Calibri" w:hAnsi="Calibri"/>
              <w:spacing w:val="-20"/>
            </w:rPr>
            <w:t>уч</w:t>
          </w:r>
          <w:proofErr w:type="spellEnd"/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Лист</w:t>
          </w: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FD20FB" w:rsidRDefault="00B25B19" w:rsidP="00F71889">
          <w:pPr>
            <w:spacing w:before="40"/>
            <w:ind w:left="-57" w:right="-57"/>
            <w:contextualSpacing/>
            <w:jc w:val="center"/>
            <w:rPr>
              <w:rFonts w:ascii="Calibri" w:hAnsi="Calibri"/>
              <w:spacing w:val="-20"/>
            </w:rPr>
          </w:pPr>
          <w:r w:rsidRPr="00FD20FB">
            <w:rPr>
              <w:rFonts w:ascii="Calibri" w:hAnsi="Calibri"/>
              <w:spacing w:val="-20"/>
            </w:rPr>
            <w:t>№</w:t>
          </w:r>
          <w:r>
            <w:rPr>
              <w:rFonts w:ascii="Calibri" w:hAnsi="Calibri"/>
              <w:spacing w:val="-20"/>
            </w:rPr>
            <w:t xml:space="preserve"> </w:t>
          </w:r>
          <w:r w:rsidRPr="00FD20FB">
            <w:rPr>
              <w:rFonts w:ascii="Calibri" w:hAnsi="Calibri"/>
              <w:spacing w:val="-20"/>
            </w:rPr>
            <w:t>док</w:t>
          </w: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Дата</w:t>
          </w:r>
        </w:p>
      </w:tc>
      <w:tc>
        <w:tcPr>
          <w:tcW w:w="6445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  <w:sz w:val="24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ind w:right="-113"/>
            <w:rPr>
              <w:rFonts w:ascii="Calibri" w:hAnsi="Calibri"/>
            </w:rPr>
          </w:pPr>
          <w:r w:rsidRPr="002957F4">
            <w:rPr>
              <w:rFonts w:ascii="Calibri" w:hAnsi="Calibri"/>
            </w:rPr>
            <w:t>Разраб.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Мильков</w:t>
          </w: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4214C" w:rsidRPr="00951E4D" w:rsidRDefault="003B687F" w:rsidP="0014214C">
          <w:pPr>
            <w:jc w:val="center"/>
            <w:rPr>
              <w:rFonts w:ascii="Calibri" w:hAnsi="Calibri"/>
              <w:sz w:val="18"/>
              <w:szCs w:val="18"/>
            </w:rPr>
          </w:pPr>
          <w:r w:rsidRPr="003B687F">
            <w:rPr>
              <w:rFonts w:ascii="Calibri" w:hAnsi="Calibri"/>
              <w:sz w:val="18"/>
              <w:szCs w:val="18"/>
            </w:rPr>
            <w:t>Капитальный ремонт камеры приема ОУ на 436,7 км Урдомского ЛПУМГ в 2018-2019 годах</w:t>
          </w:r>
        </w:p>
      </w:tc>
      <w:tc>
        <w:tcPr>
          <w:tcW w:w="993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Стадия</w:t>
          </w: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</w:t>
          </w:r>
        </w:p>
      </w:tc>
      <w:tc>
        <w:tcPr>
          <w:tcW w:w="848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Листов</w:t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r>
            <w:rPr>
              <w:rFonts w:ascii="Calibri" w:hAnsi="Calibri"/>
            </w:rPr>
            <w:t>Проверил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Бажитова</w:t>
          </w: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</w:p>
      </w:tc>
      <w:tc>
        <w:tcPr>
          <w:tcW w:w="99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583A3C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  <w:r w:rsidRPr="00583A3C">
            <w:rPr>
              <w:rFonts w:ascii="Calibri" w:hAnsi="Calibri"/>
              <w:sz w:val="24"/>
              <w:szCs w:val="24"/>
            </w:rPr>
            <w:t>Р</w:t>
          </w:r>
        </w:p>
      </w:tc>
      <w:tc>
        <w:tcPr>
          <w:tcW w:w="85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583A3C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  <w:r w:rsidRPr="00DD67D4">
            <w:rPr>
              <w:rFonts w:ascii="Calibri" w:hAnsi="Calibri"/>
              <w:sz w:val="24"/>
              <w:szCs w:val="24"/>
            </w:rPr>
            <w:fldChar w:fldCharType="begin"/>
          </w:r>
          <w:r w:rsidRPr="00DD67D4">
            <w:rPr>
              <w:rFonts w:ascii="Calibri" w:hAnsi="Calibri"/>
              <w:sz w:val="24"/>
              <w:szCs w:val="24"/>
            </w:rPr>
            <w:instrText>PAGE   \* MERGEFORMAT</w:instrText>
          </w:r>
          <w:r w:rsidRPr="00DD67D4">
            <w:rPr>
              <w:rFonts w:ascii="Calibri" w:hAnsi="Calibri"/>
              <w:sz w:val="24"/>
              <w:szCs w:val="24"/>
            </w:rPr>
            <w:fldChar w:fldCharType="separate"/>
          </w:r>
          <w:r w:rsidR="00426365">
            <w:rPr>
              <w:rFonts w:ascii="Calibri" w:hAnsi="Calibri"/>
              <w:noProof/>
              <w:sz w:val="24"/>
              <w:szCs w:val="24"/>
            </w:rPr>
            <w:t>1</w:t>
          </w:r>
          <w:r w:rsidRPr="00DD67D4">
            <w:rPr>
              <w:rFonts w:ascii="Calibri" w:hAnsi="Calibri"/>
              <w:sz w:val="24"/>
              <w:szCs w:val="24"/>
            </w:rPr>
            <w:fldChar w:fldCharType="end"/>
          </w:r>
        </w:p>
      </w:tc>
      <w:tc>
        <w:tcPr>
          <w:tcW w:w="848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4214C" w:rsidRPr="00583A3C" w:rsidRDefault="003B687F" w:rsidP="003B687F">
          <w:pPr>
            <w:jc w:val="center"/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 w:cs="Arial"/>
              <w:sz w:val="24"/>
              <w:szCs w:val="24"/>
            </w:rPr>
            <w:fldChar w:fldCharType="begin"/>
          </w:r>
          <w:r>
            <w:rPr>
              <w:rFonts w:ascii="Calibri" w:hAnsi="Calibri" w:cs="Arial"/>
              <w:sz w:val="24"/>
              <w:szCs w:val="24"/>
            </w:rPr>
            <w:instrText xml:space="preserve"> NUMPAGES   \* MERGEFORMAT </w:instrText>
          </w:r>
          <w:r>
            <w:rPr>
              <w:rFonts w:ascii="Calibri" w:hAnsi="Calibri" w:cs="Arial"/>
              <w:sz w:val="24"/>
              <w:szCs w:val="24"/>
            </w:rPr>
            <w:fldChar w:fldCharType="separate"/>
          </w:r>
          <w:r w:rsidR="00426365">
            <w:rPr>
              <w:rFonts w:ascii="Calibri" w:hAnsi="Calibri" w:cs="Arial"/>
              <w:noProof/>
              <w:sz w:val="24"/>
              <w:szCs w:val="24"/>
            </w:rPr>
            <w:t>1</w:t>
          </w:r>
          <w:r>
            <w:rPr>
              <w:rFonts w:ascii="Calibri" w:hAnsi="Calibri" w:cs="Arial"/>
              <w:sz w:val="24"/>
              <w:szCs w:val="24"/>
            </w:rPr>
            <w:fldChar w:fldCharType="end"/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99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</w:p>
      </w:tc>
      <w:tc>
        <w:tcPr>
          <w:tcW w:w="85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</w:p>
      </w:tc>
      <w:tc>
        <w:tcPr>
          <w:tcW w:w="848" w:type="dxa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 w:cs="Arial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</w:p>
      </w:tc>
      <w:tc>
        <w:tcPr>
          <w:tcW w:w="1122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375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B5533F" w:rsidRDefault="003B687F" w:rsidP="0014214C">
          <w:pPr>
            <w:jc w:val="center"/>
            <w:rPr>
              <w:rFonts w:ascii="Calibri" w:hAnsi="Calibri"/>
            </w:rPr>
          </w:pPr>
          <w:r w:rsidRPr="003B687F">
            <w:rPr>
              <w:rFonts w:ascii="Calibri" w:hAnsi="Calibri"/>
            </w:rPr>
            <w:t>Спецификация оборудования, изделий и материалов поставки ООО "Газпром комплектация"</w:t>
          </w:r>
        </w:p>
      </w:tc>
      <w:tc>
        <w:tcPr>
          <w:tcW w:w="2691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 w:cs="Arial"/>
              <w:i/>
              <w:spacing w:val="10"/>
              <w:sz w:val="16"/>
              <w:szCs w:val="16"/>
            </w:rPr>
          </w:pPr>
          <w:r>
            <w:rPr>
              <w:rFonts w:ascii="Calibri" w:hAnsi="Calibri"/>
              <w:noProof/>
            </w:rPr>
            <w:drawing>
              <wp:inline distT="0" distB="0" distL="0" distR="0" wp14:anchorId="2BC76E15" wp14:editId="1CD6F313">
                <wp:extent cx="1605915" cy="437515"/>
                <wp:effectExtent l="0" t="0" r="0" b="635"/>
                <wp:docPr id="48" name="Рисунок 48" descr="Логотип RGB 185х55 общий горизонтальный без надпис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Логотип RGB 185х55 общий горизонтальный без надпис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91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proofErr w:type="spellStart"/>
          <w:r w:rsidRPr="002957F4">
            <w:rPr>
              <w:rFonts w:ascii="Calibri" w:hAnsi="Calibri"/>
            </w:rPr>
            <w:t>Н.конт</w:t>
          </w:r>
          <w:r>
            <w:rPr>
              <w:rFonts w:ascii="Calibri" w:hAnsi="Calibri"/>
            </w:rPr>
            <w:t>р</w:t>
          </w:r>
          <w:proofErr w:type="spellEnd"/>
          <w:r>
            <w:rPr>
              <w:rFonts w:ascii="Calibri" w:hAnsi="Calibri"/>
            </w:rPr>
            <w:t>.</w:t>
          </w:r>
        </w:p>
      </w:tc>
      <w:tc>
        <w:tcPr>
          <w:tcW w:w="1122" w:type="dxa"/>
          <w:gridSpan w:val="2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Янчук</w:t>
          </w: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/>
              <w:sz w:val="24"/>
            </w:rPr>
          </w:pPr>
        </w:p>
      </w:tc>
      <w:tc>
        <w:tcPr>
          <w:tcW w:w="2691" w:type="dxa"/>
          <w:gridSpan w:val="3"/>
          <w:vMerge/>
          <w:tcBorders>
            <w:left w:val="single" w:sz="12" w:space="0" w:color="auto"/>
          </w:tcBorders>
          <w:shd w:val="clear" w:color="auto" w:fill="auto"/>
        </w:tcPr>
        <w:p w:rsidR="0014214C" w:rsidRPr="00725E6F" w:rsidRDefault="0014214C" w:rsidP="0014214C">
          <w:pPr>
            <w:spacing w:before="40"/>
            <w:ind w:right="-284"/>
            <w:rPr>
              <w:rFonts w:ascii="Calibri" w:hAnsi="Calibri" w:cs="Arial"/>
              <w:i/>
              <w:sz w:val="24"/>
              <w:szCs w:val="24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r w:rsidRPr="002957F4">
            <w:rPr>
              <w:rFonts w:ascii="Calibri" w:hAnsi="Calibri"/>
            </w:rPr>
            <w:t>ГИП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proofErr w:type="spellStart"/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Савсюк</w:t>
          </w:r>
          <w:proofErr w:type="spellEnd"/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2691" w:type="dxa"/>
          <w:gridSpan w:val="3"/>
          <w:vMerge/>
          <w:tcBorders>
            <w:left w:val="single" w:sz="12" w:space="0" w:color="auto"/>
          </w:tcBorders>
          <w:shd w:val="clear" w:color="auto" w:fill="auto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/>
            </w:rPr>
          </w:pPr>
        </w:p>
      </w:tc>
    </w:tr>
    <w:tr w:rsidR="00B25B19" w:rsidRPr="00725E6F" w:rsidTr="00417599">
      <w:trPr>
        <w:trHeight w:hRule="exact" w:val="227"/>
      </w:trPr>
      <w:tc>
        <w:tcPr>
          <w:tcW w:w="1124" w:type="dxa"/>
          <w:gridSpan w:val="2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1122" w:type="dxa"/>
          <w:gridSpan w:val="2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842" w:type="dxa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560" w:type="dxa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3754" w:type="dxa"/>
        </w:tcPr>
        <w:p w:rsidR="00B25B19" w:rsidRPr="00725E6F" w:rsidRDefault="00B25B19" w:rsidP="00F71889">
          <w:pPr>
            <w:spacing w:after="60"/>
            <w:jc w:val="center"/>
            <w:rPr>
              <w:rFonts w:ascii="Calibri" w:hAnsi="Calibri"/>
            </w:rPr>
          </w:pPr>
        </w:p>
      </w:tc>
      <w:tc>
        <w:tcPr>
          <w:tcW w:w="2691" w:type="dxa"/>
          <w:gridSpan w:val="3"/>
          <w:vAlign w:val="center"/>
        </w:tcPr>
        <w:p w:rsidR="00B25B19" w:rsidRPr="00725E6F" w:rsidRDefault="00B25B19" w:rsidP="00A909CA">
          <w:pPr>
            <w:spacing w:before="40" w:after="60"/>
            <w:jc w:val="right"/>
            <w:rPr>
              <w:rFonts w:ascii="Calibri" w:hAnsi="Calibri"/>
              <w:sz w:val="16"/>
              <w:szCs w:val="16"/>
            </w:rPr>
          </w:pPr>
          <w:r w:rsidRPr="00725E6F">
            <w:rPr>
              <w:rFonts w:ascii="Calibri" w:hAnsi="Calibri"/>
              <w:sz w:val="16"/>
              <w:szCs w:val="16"/>
            </w:rPr>
            <w:t>Формат A</w:t>
          </w:r>
          <w:r>
            <w:rPr>
              <w:rFonts w:ascii="Calibri" w:hAnsi="Calibri"/>
              <w:sz w:val="16"/>
              <w:szCs w:val="16"/>
            </w:rPr>
            <w:t>3</w:t>
          </w:r>
        </w:p>
      </w:tc>
    </w:tr>
  </w:tbl>
  <w:p w:rsidR="00B25B19" w:rsidRPr="00725E6F" w:rsidRDefault="00B25B19" w:rsidP="00F25EB1">
    <w:pPr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19" w:rsidRDefault="00B25B19">
      <w:r>
        <w:separator/>
      </w:r>
    </w:p>
  </w:footnote>
  <w:footnote w:type="continuationSeparator" w:id="0">
    <w:p w:rsidR="00B25B19" w:rsidRDefault="00B25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CF5F6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B19" w:rsidRDefault="00B25B19" w:rsidP="00063828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063828">
    <w:pPr>
      <w:pStyle w:val="a3"/>
      <w:ind w:right="360"/>
    </w:pPr>
    <w:r>
      <w:rPr>
        <w:lang w:val="en-US"/>
      </w:rPr>
      <w:t xml:space="preserve"> 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</w:t>
    </w:r>
  </w:p>
  <w:p w:rsidR="00B25B19" w:rsidRDefault="00B25B19">
    <w:pPr>
      <w:pStyle w:val="a3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2CFB02B7" wp14:editId="34A3E14D">
              <wp:simplePos x="0" y="0"/>
              <wp:positionH relativeFrom="page">
                <wp:posOffset>905774</wp:posOffset>
              </wp:positionH>
              <wp:positionV relativeFrom="page">
                <wp:posOffset>232913</wp:posOffset>
              </wp:positionV>
              <wp:extent cx="13992045" cy="10133965"/>
              <wp:effectExtent l="0" t="0" r="10160" b="19685"/>
              <wp:wrapNone/>
              <wp:docPr id="3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92045" cy="1013396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71.3pt;margin-top:18.35pt;width:1101.75pt;height:797.9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sr8AIAADkGAAAOAAAAZHJzL2Uyb0RvYy54bWysVF1vmzAUfZ+0/2D5nQIBkoBKqpQk06R9&#10;VOumPTtggjVjM9sp6ab9912bhCbtyzQ1kZAvvtx7zrkf1zeHlqMHqjSTIsfhVYARFaWsmNjl+NvX&#10;jTfHSBsiKsKloDl+pBrfLN6+ue67jE5kI3lFFYIgQmd9l+PGmC7zfV02tCX6SnZUwGUtVUsMmGrn&#10;V4r0EL3l/iQIpn4vVdUpWVKt4e1quMQLF7+uaWk+17WmBvEcAzbjnso9t/bpL65JtlOka1h5hEH+&#10;A0VLmICkY6gVMQTtFXsRqmWlklrW5qqUrS/rmpXUcQA2YfCMzX1DOuq4gDi6G2XSrxe2/PRwpxCr&#10;chwlGAnSQo2+gGpE7DhFodWn73QGbvfdnbIMdfdBlj80ErJowIsulZJ9Q0kFqJy/f/GBNTR8irb9&#10;R1lBdLI30kl1qFVrA4II6OAq8jhWhB4MKuFlGKXpJIgBWgmXYRBGUTpNLCqfZKcAndLmHZUtsocc&#10;K4DvEpCHD9oMricXm0/IDePcFZ4L1EPYNEgC94WWnFX21hFVu23BFXogtnfc75j4wq1lBjqYszbH&#10;89GJZFaRtahcGkMYH86AmgsbnLreHPCBdTBwdO+BuOub32mQrufreezFk+nai4PVyltuitibbsJZ&#10;sopWRbEK/1jUYZw1rKqosMBPPRzG/9Yjx2kaum/s4guC+lyHjfu91MG/hOHqA6wuKS03STCLo7k3&#10;myWRF0frwLudbwpvWYTT6Wx9W9yun1FaO5n067AaNbeo5B7Kdt9UPaqY7ZooSSchBgOWw2Q2FBIR&#10;voOtVhqFkZLmOzONG0nbpjbGhTLzwP6PyozRByFOxbbWWK4jtyepoDlOjeBmyI7NMH5bWT3CCAEG&#10;m9ruWzg0Uv3CqIfdlWP9c08UxYi/FzCGaRjHdtk5I05mEzDU+c32/IaIEkLl2GA0HAszLMh9p9iu&#10;gUyhYyvkEka3Zm6k7FgPqAC/NWA/OSbHXWoX4LntvJ42/uIvAAAA//8DAFBLAwQUAAYACAAAACEA&#10;McsAFeAAAAAMAQAADwAAAGRycy9kb3ducmV2LnhtbEyPUUvDMBSF3wX/Q7iCL+LStSWO2nQMwScF&#10;sTqYb1lybYtNUpNs6/691yd9PJyPc79br2c7siOGOHgnYbnIgKHT3gyuk/D+9ni7AhaTckaN3qGE&#10;M0ZYN5cXtaqMP7lXPLapYzTiYqUk9ClNFedR92hVXPgJHXWfPliVKIaOm6BONG5HnmeZ4FYNji70&#10;asKHHvVXe7ASbkphzXb3fQ4f7dNu+7LSm+eopby+mjf3wBLO6Q+GX31Sh4ac9v7gTGQj5TIXhEoo&#10;xB0wAvKiFEtge6pEQR1vav7/ieYHAAD//wMAUEsBAi0AFAAGAAgAAAAhALaDOJL+AAAA4QEAABMA&#10;AAAAAAAAAAAAAAAAAAAAAFtDb250ZW50X1R5cGVzXS54bWxQSwECLQAUAAYACAAAACEAOP0h/9YA&#10;AACUAQAACwAAAAAAAAAAAAAAAAAvAQAAX3JlbHMvLnJlbHNQSwECLQAUAAYACAAAACEA4TqLK/AC&#10;AAA5BgAADgAAAAAAAAAAAAAAAAAuAgAAZHJzL2Uyb0RvYy54bWxQSwECLQAUAAYACAAAACEAMcsA&#10;FeAAAAAMAQAADwAAAAAAAAAAAAAAAABKBQAAZHJzL2Rvd25yZXYueG1sUEsFBgAAAAAEAAQA8wAA&#10;AFcGAAAAAA==&#10;" o:allowincell="f" filled="f" strokeweight="1.5pt">
              <w10:wrap anchorx="page" anchory="page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B25B19" w:rsidRPr="002E037C" w:rsidRDefault="00B25B19">
    <w:pPr>
      <w:pStyle w:val="a3"/>
      <w:rPr>
        <w:rFonts w:asciiTheme="minorHAnsi" w:hAnsiTheme="minorHAnsi"/>
        <w:sz w:val="22"/>
        <w:szCs w:val="22"/>
        <w:lang w:val="en-US"/>
      </w:rPr>
    </w:pPr>
    <w:r>
      <w:rPr>
        <w:lang w:val="en-US"/>
      </w:rPr>
      <w:t xml:space="preserve">                                                     </w:t>
    </w:r>
  </w:p>
  <w:p w:rsidR="00B25B19" w:rsidRDefault="00B25B19">
    <w:pPr>
      <w:pStyle w:val="a3"/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>
    <w:pPr>
      <w:pStyle w:val="a3"/>
      <w:rPr>
        <w:rStyle w:val="a5"/>
      </w:rPr>
    </w:pPr>
    <w:r>
      <w:rPr>
        <w:rStyle w:val="a5"/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</w:p>
  <w:p w:rsidR="00B25B19" w:rsidRDefault="00B25B19">
    <w:pPr>
      <w:pStyle w:val="a3"/>
      <w:rPr>
        <w:rStyle w:val="a5"/>
      </w:rPr>
    </w:pPr>
    <w:r>
      <w:rPr>
        <w:rFonts w:ascii="Arial" w:hAnsi="Arial"/>
        <w:noProof/>
        <w:sz w:val="18"/>
      </w:rPr>
      <mc:AlternateContent>
        <mc:Choice Requires="wpg">
          <w:drawing>
            <wp:anchor distT="0" distB="0" distL="114300" distR="114300" simplePos="0" relativeHeight="251666944" behindDoc="0" locked="1" layoutInCell="1" allowOverlap="1" wp14:anchorId="08614993" wp14:editId="17503624">
              <wp:simplePos x="0" y="0"/>
              <wp:positionH relativeFrom="column">
                <wp:posOffset>294005</wp:posOffset>
              </wp:positionH>
              <wp:positionV relativeFrom="paragraph">
                <wp:posOffset>7169150</wp:posOffset>
              </wp:positionV>
              <wp:extent cx="431800" cy="3043555"/>
              <wp:effectExtent l="0" t="0" r="25400" b="23495"/>
              <wp:wrapNone/>
              <wp:docPr id="41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3043555"/>
                        <a:chOff x="381" y="11527"/>
                        <a:chExt cx="680" cy="4793"/>
                      </a:xfrm>
                    </wpg:grpSpPr>
                    <wps:wsp>
                      <wps:cNvPr id="42" name="Line 35"/>
                      <wps:cNvCnPr/>
                      <wps:spPr bwMode="auto">
                        <a:xfrm flipV="1">
                          <a:off x="381" y="11527"/>
                          <a:ext cx="0" cy="479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9"/>
                      <wps:cNvCnPr/>
                      <wps:spPr bwMode="auto">
                        <a:xfrm>
                          <a:off x="381" y="12901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0"/>
                      <wps:cNvCnPr/>
                      <wps:spPr bwMode="auto">
                        <a:xfrm flipV="1">
                          <a:off x="694" y="11538"/>
                          <a:ext cx="0" cy="478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56"/>
                      <wps:cNvCnPr/>
                      <wps:spPr bwMode="auto">
                        <a:xfrm>
                          <a:off x="381" y="1482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7"/>
                      <wps:cNvCnPr/>
                      <wps:spPr bwMode="auto">
                        <a:xfrm>
                          <a:off x="381" y="163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26" style="position:absolute;margin-left:23.15pt;margin-top:564.5pt;width:34pt;height:239.65pt;z-index:251666944" coordorigin="381,11527" coordsize="680,4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Di+gIAABoPAAAOAAAAZHJzL2Uyb0RvYy54bWzsV8lu2zAQvRfoPxC629ooWRJiB4WXXNIm&#10;QNreaYlaUIkUSMVyUPTfO6SWRm4KtElRFIF9kEkOOZx582ZIXlweqxIdqJAFZ0vDnlsGoizmScGy&#10;pfHp424WGEg2hCWk5IwujQcqjcvV2zcXbR1Rh+e8TKhAoITJqK2XRt40dWSaMs5pReSc15SBMOWi&#10;Ig10RWYmgrSgvSpNx7J8s+UiqQWPqZQwuumExkrrT1MaNzdpKmmDyqUBtjX6K/R3r77m6oJEmSB1&#10;XsS9GeQZVlSkYLDpqGpDGoLuRfGTqqqIBZc8beYxr0yepkVMtQ/gjW2deHMl+H2tfcmiNqtHmADa&#10;E5yerTb+cLgVqEiWBrYNxEgFMdLbIl+D09ZZBHOuRH1X34rOQ2he8/iLBOzMU7nqZ91ktG/f8wT0&#10;kfuGa3COqaiUCnAbHXUMHsYY0GODYhjErh1YEKkYRK6FXc/zuiDFOURSLXMDsBSktu05i0G27Zf7&#10;Qb8WL0JXCU0SddtqU3vTFD2Ab/IHpPJlkN7lpKY6UlLBNUDqDJBeF4wiV3uidoYpa3YrwDzVk4Ds&#10;02ChtCzqz+Cqhq+H7Qn/B/B+5TuJaiGbK8orpBpLowR7tE5yuJZNB9MwRUWI8V1RljBOopKhFiwI&#10;Lc/SKyQvi0RJlVCKbL8uBToQlV/614M+mQY8ZonWllOSbPt2Q4qya0OQSqb0gSNgT9/qEuhraIXb&#10;YBvgGXb87Qxbm83s3W6NZ/7OXngbd7Neb+xvyjQbR3mRJJQp64ZktvHvRbYvK10ajuk84mBOtWte&#10;gbHDvzYaGNYFswvrnicPOsZ6HMj2r1iHp6wLVUT+hHUK/lOuOaFlKz06RDpRx0zTdWJMszPVHp9f&#10;T9blV0Q1b0I13B8ZLyxwfggM7gq8G0xJNxa4wOnrzHCmDNXrXODk/LWzzp+wzvP/RoHDgYOnXDsX&#10;uPNZihdTqun75kvPUt91+ofHcG87U+2/ppp+OsADTN/2+seieuE97kP78ZN29R0AAP//AwBQSwME&#10;FAAGAAgAAAAhAGs3JTzhAAAADAEAAA8AAABkcnMvZG93bnJldi54bWxMj0FLw0AQhe+C/2EZwZvd&#10;pKmhxmxKKeqpCLaCeNtmp0lodjZkt0n6752e7G3mzePN9/LVZFsxYO8bRwriWQQCqXSmoUrB9/79&#10;aQnCB01Gt45QwQU9rIr7u1xnxo30hcMuVIJDyGdaQR1Cl0npyxqt9jPXIfHt6HqrA699JU2vRw63&#10;rZxHUSqtbog/1LrDTY3laXe2Cj5GPa6T+G3Yno6by+/++fNnG6NSjw/T+hVEwCn8m+GKz+hQMNPB&#10;ncl40SpYpAk7WY/nL1zq6ogXLB14SKNlArLI5W2J4g8AAP//AwBQSwECLQAUAAYACAAAACEAtoM4&#10;kv4AAADhAQAAEwAAAAAAAAAAAAAAAAAAAAAAW0NvbnRlbnRfVHlwZXNdLnhtbFBLAQItABQABgAI&#10;AAAAIQA4/SH/1gAAAJQBAAALAAAAAAAAAAAAAAAAAC8BAABfcmVscy8ucmVsc1BLAQItABQABgAI&#10;AAAAIQATnmDi+gIAABoPAAAOAAAAAAAAAAAAAAAAAC4CAABkcnMvZTJvRG9jLnhtbFBLAQItABQA&#10;BgAIAAAAIQBrNyU84QAAAAwBAAAPAAAAAAAAAAAAAAAAAFQFAABkcnMvZG93bnJldi54bWxQSwUG&#10;AAAAAAQABADzAAAAYgYAAAAA&#10;">
              <v:line id="Line 35" o:spid="_x0000_s1027" style="position:absolute;flip:y;visibility:visible;mso-wrap-style:square" from="381,11527" to="38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39" o:spid="_x0000_s1028" style="position:absolute;visibility:visible;mso-wrap-style:square" from="381,12901" to="106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40" o:spid="_x0000_s1029" style="position:absolute;flip:y;visibility:visible;mso-wrap-style:square" from="694,11538" to="694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56" o:spid="_x0000_s1030" style="position:absolute;visibility:visible;mso-wrap-style:square" from="381,14824" to="1061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<v:line id="Line 57" o:spid="_x0000_s1031" style="position:absolute;visibility:visible;mso-wrap-style:square" from="381,16320" to="106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w10:anchorlock/>
            </v:group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7B39BD38" wp14:editId="711D0BBF">
              <wp:simplePos x="0" y="0"/>
              <wp:positionH relativeFrom="page">
                <wp:posOffset>905774</wp:posOffset>
              </wp:positionH>
              <wp:positionV relativeFrom="page">
                <wp:posOffset>232913</wp:posOffset>
              </wp:positionV>
              <wp:extent cx="13992045" cy="10137775"/>
              <wp:effectExtent l="0" t="0" r="10160" b="15875"/>
              <wp:wrapNone/>
              <wp:docPr id="2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92045" cy="101377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71.3pt;margin-top:18.35pt;width:1101.75pt;height:798.2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2b8QIAADkGAAAOAAAAZHJzL2Uyb0RvYy54bWysVFtvmzAUfp+0/2D5nXIJCQkqqVJCpkm7&#10;VOumPTtggjVjM9sp6ab99x2bhCbtyzQ1kZAPPpzzfd+5XN8cWo4eqNJMigyHVwFGVJSyYmKX4W9f&#10;N94cI22IqAiXgmb4kWp8s3z75rrvUhrJRvKKKgRBhE77LsONMV3q+7psaEv0leyogMtaqpYYMNXO&#10;rxTpIXrL/SgIZn4vVdUpWVKt4e16uMRLF7+uaWk+17WmBvEMAzbjnso9t/bpL69JulOka1h5hEH+&#10;A0VLmICkY6g1MQTtFXsRqmWlklrW5qqUrS/rmpXUcQA2YfCMzX1DOuq4gDi6G2XSrxe2/PRwpxCr&#10;MhzFGAnSQo2+gGpE7DhFkdWn73QKbvfdnbIMdfdBlj80EjJvwIuulJJ9Q0kFqELr7198YA0Nn6Jt&#10;/1FWEJ3sjXRSHWrV2oAgAjq4ijyOFaEHg0p4GU4WiyiIpxiVcBkG4SRJkqnLQtJTgE5p847KFtlD&#10;hhXAdwnIwwdtLCCSnlxsPiE3jHNXeC5QD2EXwTRwX2jJWWVvHVG12+ZcoQdie8f9jokv3FpmoIM5&#10;azM8H51IahUpROXSGML4cAYoXNjg1PXmgA+sg4Gjew/EXd/8XgSLYl7MYy+OZoUXB+u1t9rksTfb&#10;hMl0PVnn+Tr8Y1GHcdqwqqLCAj/1cBj/W48cp2novrGLLwjqcx027vdSB/8ShhMdWF1SWm2mQRJP&#10;5h7UcOLFkyLwbueb3Fvl4WyWFLf5bfGMUuFk0q/DatTcopJ7KNt9U/WoYrZrJtNFFGIwYDlEyVBI&#10;RPgOtlppFEZKmu/MNG4kbZvaGBfKzAP7PyozRh+EOBXbWmO5jtyepILmODWCmyE7NsP4bWX1CCME&#10;GGxqu2/h0Ej1C6MedleG9c89URQj/l7AGC7COLbLzhnxNInAUOc32/MbIkoIlWGD0XDMzbAg951i&#10;uwYyhY6tkCsY3Zq5kbJjPaAC/NaA/eSYHHepXYDntvN62vjLvwAAAP//AwBQSwMEFAAGAAgAAAAh&#10;AJX9D5nhAAAADAEAAA8AAABkcnMvZG93bnJldi54bWxMj1FLwzAUhd8F/0O4gi/i0rUljtp0DMEn&#10;BbE6mG9ZEttic1OTbOv+vdcnfTycj3O/W69nN7KjDXHwKGG5yIBZ1N4M2El4f3u8XQGLSaFRo0cr&#10;4WwjrJvLi1pVxp/w1R7b1DEawVgpCX1KU8V51L11Ki78ZJG6Tx+cShRDx01QJxp3I8+zTHCnBqQL&#10;vZrsQ2/1V3twEm5K4cx2930OH+3Tbvuy0pvnqKW8vpo398CSndMfDL/6pA4NOe39AU1kI+UyF4RK&#10;KMQdMALyohRLYHuqRFHkwJua/3+i+QEAAP//AwBQSwECLQAUAAYACAAAACEAtoM4kv4AAADhAQAA&#10;EwAAAAAAAAAAAAAAAAAAAAAAW0NvbnRlbnRfVHlwZXNdLnhtbFBLAQItABQABgAIAAAAIQA4/SH/&#10;1gAAAJQBAAALAAAAAAAAAAAAAAAAAC8BAABfcmVscy8ucmVsc1BLAQItABQABgAIAAAAIQACdW2b&#10;8QIAADkGAAAOAAAAAAAAAAAAAAAAAC4CAABkcnMvZTJvRG9jLnhtbFBLAQItABQABgAIAAAAIQCV&#10;/Q+Z4QAAAAwBAAAPAAAAAAAAAAAAAAAAAEsFAABkcnMvZG93bnJldi54bWxQSwUGAAAAAAQABADz&#10;AAAAWQYAAAAA&#10;" o:allowincell="f" filled="f" strokeweight="1.5pt">
              <w10:wrap anchorx="page" anchory="page"/>
            </v:rect>
          </w:pict>
        </mc:Fallback>
      </mc:AlternateContent>
    </w:r>
  </w:p>
  <w:p w:rsidR="00B25B19" w:rsidRPr="002E037C" w:rsidRDefault="00B25B19" w:rsidP="004D2D64">
    <w:pPr>
      <w:pStyle w:val="a3"/>
      <w:tabs>
        <w:tab w:val="clear" w:pos="4536"/>
        <w:tab w:val="clear" w:pos="9072"/>
        <w:tab w:val="center" w:pos="5571"/>
      </w:tabs>
      <w:rPr>
        <w:rFonts w:asciiTheme="minorHAnsi" w:hAnsiTheme="minorHAnsi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1" layoutInCell="1" allowOverlap="1" wp14:anchorId="17D9A43C" wp14:editId="137E523D">
              <wp:simplePos x="0" y="0"/>
              <wp:positionH relativeFrom="column">
                <wp:posOffset>249555</wp:posOffset>
              </wp:positionH>
              <wp:positionV relativeFrom="paragraph">
                <wp:posOffset>9166860</wp:posOffset>
              </wp:positionV>
              <wp:extent cx="304800" cy="899795"/>
              <wp:effectExtent l="0" t="0" r="0" b="0"/>
              <wp:wrapNone/>
              <wp:docPr id="51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8" o:spid="_x0000_s1029" type="#_x0000_t202" style="position:absolute;margin-left:19.65pt;margin-top:721.8pt;width:24pt;height:70.8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N9hQIAABsFAAAOAAAAZHJzL2Uyb0RvYy54bWysVFmP2yAQfq/U/4B4T3ysc9haZ7VHU1Xa&#10;HtJufwABHKNioEBir6r+9w44yWZ7SFVVP2CGGb65vuHyaugk2nPrhFY1zqYpRlxRzYTa1vjz43qy&#10;xMh5ohiRWvEaP3GHr1avX132puK5brVk3CIAUa7qTY1b702VJI62vCNuqg1XoGy07YgH0W4TZkkP&#10;6J1M8jSdJ722zFhNuXNwejcq8SriNw2n/mPTOO6RrDHE5uNq47oJa7K6JNXWEtMKegiD/EMUHREK&#10;nJ6g7ognaGfFL1CdoFY73fgp1V2im0ZQHnOAbLL0p2weWmJ4zAWK48ypTO7/wdIP+08WCVbjWYaR&#10;Ih306JEPHt3oAWXZMhSoN64CuwcDln4ABTQ6JuvMvaZfHFL6tiVqy6+t1X3LCYMAs3AzObs64rgA&#10;sunfawaOyM7rCDQ0tgvVg3ogQIdGPZ2aE4KhcHiRFssUNBRUy7JclLPogVTHy8Y6/5brDoVNjS30&#10;PoKT/b3zIRhSHU2CL6elYGshZRTsdnMrLdoT4Mk6fgf0F2ZSBWOlw7URcTyBGMFH0IVoY9+/lVle&#10;pDd5OVnPl4tJsS5mk3KRLidpVt6U87Qoi7v19xBgVlStYIyre6H4kYNZ8Xc9PkzDyJ7IQtTXuJzl&#10;s7FDf0wyjd/vkuyEh5GUooM6n4xIFfr6RjFIm1SeCDnuk5fhxypDDY7/WJXIgtD4kQJ+2AyRcRfB&#10;e2DIRrMnoIXV0DboMDwnsAlrvgCxh+mssfu6I5ZjJN8pYFeZFQWofBSK2SIHwZ5rNucaomirYeg9&#10;RuP21o9PwM5YsW3B2chnpa+BkY2IbHkO7MBjmMCY1uG1CCN+Lker5zdt9QMAAP//AwBQSwMEFAAG&#10;AAgAAAAhAHgquF/fAAAACwEAAA8AAABkcnMvZG93bnJldi54bWxMj8FOwzAMhu9IvENkJG4sZd1K&#10;KU2ngcQJaRKj4uw1oSlrnKrJusLTY05w9Odfvz+Xm9n1YjJj6DwpuF0kIAw1XnfUKqjfnm9yECEi&#10;aew9GQVfJsCmurwosdD+TK9m2sdWcAmFAhXYGIdCytBY4zAs/GCIdx9+dBh5HFupRzxzuevlMkky&#10;6bAjvmBxME/WNMf9ySmYku+6SdHLl91nVh+3dvk47d6Vur6atw8gopnjXxh+9VkdKnY6+BPpIHoF&#10;6X3KSearVZqB4ER+x+TAZJ2vU5BVKf//UP0AAAD//wMAUEsBAi0AFAAGAAgAAAAhALaDOJL+AAAA&#10;4QEAABMAAAAAAAAAAAAAAAAAAAAAAFtDb250ZW50X1R5cGVzXS54bWxQSwECLQAUAAYACAAAACEA&#10;OP0h/9YAAACUAQAACwAAAAAAAAAAAAAAAAAvAQAAX3JlbHMvLnJlbHNQSwECLQAUAAYACAAAACEA&#10;YZ8zfYUCAAAbBQAADgAAAAAAAAAAAAAAAAAuAgAAZHJzL2Uyb0RvYy54bWxQSwECLQAUAAYACAAA&#10;ACEAeCq4X98AAAALAQAADwAAAAAAAAAAAAAAAADfBAAAZHJzL2Rvd25yZXYueG1sUEsFBgAAAAAE&#10;AAQA8wAAAOsFAAAAAA==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Инв. № подл.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1" layoutInCell="1" allowOverlap="1" wp14:anchorId="7025A9BA" wp14:editId="6FED2DEB">
              <wp:simplePos x="0" y="0"/>
              <wp:positionH relativeFrom="column">
                <wp:posOffset>249555</wp:posOffset>
              </wp:positionH>
              <wp:positionV relativeFrom="paragraph">
                <wp:posOffset>8047355</wp:posOffset>
              </wp:positionV>
              <wp:extent cx="304800" cy="1066800"/>
              <wp:effectExtent l="0" t="0" r="0" b="0"/>
              <wp:wrapNone/>
              <wp:docPr id="50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19.65pt;margin-top:633.65pt;width:24pt;height:84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MVhAIAABwFAAAOAAAAZHJzL2Uyb0RvYy54bWysVFtv2yAUfp+0/4B4T32Zc7FVp2rSZZrU&#10;XaR2P4AAjtEwMCCxq6n/fQectOku0jTND5jDOXzn9h0ur4ZOogO3TmhV4+wixYgrqplQuxp/ud9M&#10;Fhg5TxQjUite4wfu8NXy9avL3lQ8162WjFsEIMpVvalx672pksTRlnfEXWjDFSgbbTviQbS7hFnS&#10;A3onkzxNZ0mvLTNWU+4cnN6MSryM+E3Dqf/UNI57JGsMsfm42rhuw5osL0m1s8S0gh7DIP8QRUeE&#10;AqdPUDfEE7S34heoTlCrnW78BdVdoptGUB5zgGyy9Kds7lpieMwFiuPMU5nc/4OlHw+fLRKsxlMo&#10;jyId9OieDx6t9ICybBEK1BtXgd2dAUs/gAIaHZN15lbTrw4pvW6J2vFra3XfcsIgwCzcTM6ujjgu&#10;gGz7D5qBI7L3OgINje1C9aAeCNAhkoen5oRgKBy+SYtFChoKqiydzYIQXJDqdNtY599x3aGwqbGF&#10;5kd0crh1fjQ9mQRnTkvBNkLKKNjddi0tOhAgyiZ+R/QXZlIFY6XDtRFxPIEgwUfQhXBj47+XWV6k&#10;q7ycbGaL+aTYFNNJOU8XkzQrV+UsLcriZvMYAsyKqhWMcXUrFD+RMCv+rsnHcRjpE2mI+hqX03w6&#10;tuiPSabx+12SnfAwk1J0NYYiwxeMSBUa+1axuPdEyHGfvAw/NgRqcPrHqkQahM6PHPDDdoiUKwJw&#10;oMhWswfghdXQNmgxvCewCWs+B7GH8ayx+7YnlmMk3yugV5kVBah8FIrpPAfBnmu25xqiaKth6j1G&#10;43btxzdgb6zYteBsJLTS10DJRkS2PAd2JDKMYEzr+FyEGT+Xo9Xzo7b8AQAA//8DAFBLAwQUAAYA&#10;CAAAACEAhA8Ea98AAAALAQAADwAAAGRycy9kb3ducmV2LnhtbEyPQU/DMAyF70j8h8hI3FhKC2WU&#10;ptNA4oQ0aaPi7DWmKWuSqsm6wq/HO8HJ9vPT8+dyNdteTDSGzjsFt4sEBLnG6861Cur315sliBDR&#10;aey9IwXfFGBVXV6UWGh/cluadrEVHOJCgQpMjEMhZWgMWQwLP5Dj3acfLUYex1bqEU8cbnuZJkku&#10;LXaOLxgc6MVQc9gdrYIp+ambDL1823zl9WFt0udp86HU9dW8fgIRaY5/ZjjjMzpUzLT3R6eD6BVk&#10;jxk7WU/zB+7YsTzXPSt32X0Gsirl/x+qXwAAAP//AwBQSwECLQAUAAYACAAAACEAtoM4kv4AAADh&#10;AQAAEwAAAAAAAAAAAAAAAAAAAAAAW0NvbnRlbnRfVHlwZXNdLnhtbFBLAQItABQABgAIAAAAIQA4&#10;/SH/1gAAAJQBAAALAAAAAAAAAAAAAAAAAC8BAABfcmVscy8ucmVsc1BLAQItABQABgAIAAAAIQAV&#10;v9MVhAIAABwFAAAOAAAAAAAAAAAAAAAAAC4CAABkcnMvZTJvRG9jLnhtbFBLAQItABQABgAIAAAA&#10;IQCEDwRr3wAAAAsBAAAPAAAAAAAAAAAAAAAAAN4EAABkcnMvZG93bnJldi54bWxQSwUGAAAAAAQA&#10;BADzAAAA6gUAAAAA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Подп.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1" layoutInCell="1" allowOverlap="1" wp14:anchorId="7907790B" wp14:editId="2EBB91C2">
              <wp:simplePos x="0" y="0"/>
              <wp:positionH relativeFrom="column">
                <wp:posOffset>248920</wp:posOffset>
              </wp:positionH>
              <wp:positionV relativeFrom="paragraph">
                <wp:posOffset>7006590</wp:posOffset>
              </wp:positionV>
              <wp:extent cx="304800" cy="883920"/>
              <wp:effectExtent l="0" t="0" r="0" b="0"/>
              <wp:wrapNone/>
              <wp:docPr id="61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8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Arial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Calibri" w:hAnsi="Calibri" w:cs="Arial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19.6pt;margin-top:551.7pt;width:24pt;height:69.6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8IhwIAABsFAAAOAAAAZHJzL2Uyb0RvYy54bWysVNuO2yAQfa/Uf0C8Z32pk9jWOqu9NFWl&#10;7UXa7QcQwDEqBgok9qrqv3fASZpuW6mq6gcMzDCcmXOGy6uxl2jPrRNaNTi7SDHiimom1LbBnx7X&#10;sxIj54liRGrFG/zEHb5avXxxOZia57rTknGLIIhy9WAa3Hlv6iRxtOM9cRfacAXGVtueeFjabcIs&#10;GSB6L5M8TRfJoC0zVlPuHOzeTUa8ivHbllP/oW0d90g2GLD5ONo4bsKYrC5JvbXEdIIeYJB/QNET&#10;oeDSU6g74gnaWfFLqF5Qq51u/QXVfaLbVlAec4BssvRZNg8dMTzmAsVx5lQm9//C0vf7jxYJ1uBF&#10;hpEiPXD0yEePbvSIsqwMBRqMq8HvwYCnH8EARMdknbnX9LNDSt92RG35tbV66DhhADALJ5Ozo1Mc&#10;F4JshneawUVk53UMNLa2D9WDeiCIDkQ9ncgJYChsvkqLMgULBVNZvqrySF5C6uNhY51/w3WPwqTB&#10;FriPwcn+3vkAhtRHl3CX01KwtZAyLux2cyst2hPQyTp+Ef8zN6mCs9Lh2BRx2gGMcEewBbSR969V&#10;lhfpTV7N1otyOSvWxXxWLdNylmbVTbVIi6q4W38LALOi7gRjXN0LxY8azIq/4/jQDZN6ogrR0OBq&#10;ns8nhv6YZBq/3yXZCw8tKUUPdT45kTrw+loxSJvUngg5zZOf4ccqQw2O/1iVqIJA/CQBP27GqLj5&#10;UVwbzZ5AFlYDbcAwPCcwCWO+hOUA3dlg92VHLMdIvlWgriorCjD5uCjmSxADsueWzbmFKNppaHqP&#10;0TS99dMTsDNWbDu4bNKz0tegyFZEtQTpTsAOOoYOjGkdXovQ4ufr6PXjTVt9BwAA//8DAFBLAwQU&#10;AAYACAAAACEAnzHbnN8AAAALAQAADwAAAGRycy9kb3ducmV2LnhtbEyPwU7DMAyG70i8Q2QkbixZ&#10;OpVRmk4DiRPSJEbFOWtMU9YkVZN1hafHnNjRn3/9/lxuZtezCcfYBa9guRDA0DfBdL5VUL+/3K2B&#10;xaS90X3wqOAbI2yq66tSFyac/RtO+9QyKvGx0ApsSkPBeWwsOh0XYUBPu88wOp1oHFtuRn2mctdz&#10;KUTOne48XbB6wGeLzXF/cgom8VM3mQ78dfeV18etlU/T7kOp25t5+wgs4Zz+w/CnT+pQkdMhnLyJ&#10;rFeQPUhKEl+KbAWMEut7IgciciVz4FXJL3+ofgEAAP//AwBQSwECLQAUAAYACAAAACEAtoM4kv4A&#10;AADhAQAAEwAAAAAAAAAAAAAAAAAAAAAAW0NvbnRlbnRfVHlwZXNdLnhtbFBLAQItABQABgAIAAAA&#10;IQA4/SH/1gAAAJQBAAALAAAAAAAAAAAAAAAAAC8BAABfcmVscy8ucmVsc1BLAQItABQABgAIAAAA&#10;IQAnD78IhwIAABsFAAAOAAAAAAAAAAAAAAAAAC4CAABkcnMvZTJvRG9jLnhtbFBLAQItABQABgAI&#10;AAAAIQCfMduc3wAAAAsBAAAPAAAAAAAAAAAAAAAAAOEEAABkcnMvZG93bnJldi54bWxQSwUGAAAA&#10;AAQABADzAAAA7QUAAAAA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proofErr w:type="spellStart"/>
                    <w:r>
                      <w:rPr>
                        <w:rFonts w:ascii="Calibri" w:hAnsi="Calibri" w:cs="Arial"/>
                      </w:rPr>
                      <w:t>Взам</w:t>
                    </w:r>
                    <w:proofErr w:type="spellEnd"/>
                    <w:r>
                      <w:rPr>
                        <w:rFonts w:ascii="Calibri" w:hAnsi="Calibri" w:cs="Arial"/>
                      </w:rPr>
                      <w:t>. инв. №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1" layoutInCell="1" allowOverlap="1" wp14:anchorId="6CD39591" wp14:editId="0C1DD091">
              <wp:simplePos x="0" y="0"/>
              <wp:positionH relativeFrom="column">
                <wp:posOffset>113665</wp:posOffset>
              </wp:positionH>
              <wp:positionV relativeFrom="paragraph">
                <wp:posOffset>6029325</wp:posOffset>
              </wp:positionV>
              <wp:extent cx="342900" cy="996950"/>
              <wp:effectExtent l="0" t="0" r="0" b="0"/>
              <wp:wrapNone/>
              <wp:docPr id="13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Согласовано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8.95pt;margin-top:474.75pt;width:27pt;height:78.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CAhgIAABsFAAAOAAAAZHJzL2Uyb0RvYy54bWysVNuO2yAQfa/Uf0C8Z31Z52IrzmovTVVp&#10;e5F2+wEEcIyKgQKJvar23zvgJE23rVRV9QMGZhjOzDnD8mroJNpz64RWNc4uUoy4opoJta3x58f1&#10;ZIGR80QxIrXiNX7iDl+tXr9a9qbiuW61ZNwiCKJc1Zsat96bKkkcbXlH3IU2XIGx0bYjHpZ2mzBL&#10;eojeySRP01nSa8uM1ZQ7B7t3oxGvYvym4dR/bBrHPZI1Bmw+jjaOmzAmqyWptpaYVtADDPIPKDoi&#10;FFx6CnVHPEE7K34J1QlqtdONv6C6S3TTCMpjDpBNlr7I5qElhsdcoDjOnMrk/l9Y+mH/ySLBgLtL&#10;jBTpgKNHPnh0oweUZYtQoN64CvweDHj6AQzgHJN15l7TLw4pfdsSteXX1uq+5YQBwCycTM6OjnFc&#10;CLLp32sGF5Gd1zHQ0NguVA/qgSA6EPV0IieAobB5WeRlChYKprKcldNIXkKq42FjnX/LdYfCpMYW&#10;uI/Byf7e+QCGVEeXcJfTUrC1kDIu7HZzKy3aE9DJOn4R/ws3qYKz0uHYGHHcAYxwR7AFtJH3b2WW&#10;F+lNXk7Ws8V8UqyL6aScp4tJmpU35SwtyuJu/RwAZkXVCsa4uheKHzWYFX/H8aEbRvVEFaIe6jPN&#10;pyNDf0wyjd/vkuyEh5aUoqvx4uREqsDrG8UgbVJ5IuQ4T36GH6sMNTj+Y1WiCgLxowT8sBmi4mZH&#10;cW00ewJZWA20AcPwnMAkjPkclj10Z43d1x2xHCP5ToG6yqwowOTjopjOc1jYc8vm3EIUbTU0vcdo&#10;nN768QnYGSu2LVw26lnpa1BkI6JagnRHYAcdQwfGtA6vRWjx83X0+vGmrb4DAAD//wMAUEsDBBQA&#10;BgAIAAAAIQB9Mu4Z3gAAAAoBAAAPAAAAZHJzL2Rvd25yZXYueG1sTI/BTsMwEETvSPyDtUjcqJNC&#10;UxLiVAWJE1IlSsR5Gy9xaGxHsZsGvp7lBMfZeZqdKTez7cVEY+i8U5AuEhDkGq871yqo355v7kGE&#10;iE5j7x0p+KIAm+ryosRC+7N7pWkfW8EhLhSowMQ4FFKGxpDFsPADOfY+/GgxshxbqUc8c7jt5TJJ&#10;Mmmxc/zB4EBPhprj/mQVTMl33dyily+7z6w+bs3ycdq9K3V9NW8fQESa4x8Mv/W5OlTc6eBPTgfR&#10;s17nTCrI7/IVCAbWKR8ObKRJtgJZlfL/hOoHAAD//wMAUEsBAi0AFAAGAAgAAAAhALaDOJL+AAAA&#10;4QEAABMAAAAAAAAAAAAAAAAAAAAAAFtDb250ZW50X1R5cGVzXS54bWxQSwECLQAUAAYACAAAACEA&#10;OP0h/9YAAACUAQAACwAAAAAAAAAAAAAAAAAvAQAAX3JlbHMvLnJlbHNQSwECLQAUAAYACAAAACEA&#10;m9mggIYCAAAbBQAADgAAAAAAAAAAAAAAAAAuAgAAZHJzL2Uyb0RvYy54bWxQSwECLQAUAAYACAAA&#10;ACEAfTLuGd4AAAAKAQAADwAAAAAAAAAAAAAAAADgBAAAZHJzL2Rvd25yZXYueG1sUEsFBgAAAAAE&#10;AAQA8wAAAOsFAAAAAA==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Согласовано</w:t>
                    </w:r>
                  </w:p>
                </w:txbxContent>
              </v:textbox>
              <w10:anchorlock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D4884C"/>
    <w:lvl w:ilvl="0">
      <w:numFmt w:val="decimal"/>
      <w:lvlText w:val="*"/>
      <w:lvlJc w:val="left"/>
    </w:lvl>
  </w:abstractNum>
  <w:abstractNum w:abstractNumId="1">
    <w:nsid w:val="24A05764"/>
    <w:multiLevelType w:val="multilevel"/>
    <w:tmpl w:val="5372CD5A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334"/>
        </w:tabs>
        <w:ind w:left="133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08"/>
        </w:tabs>
        <w:ind w:left="2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56"/>
        </w:tabs>
        <w:ind w:left="4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50"/>
        </w:tabs>
        <w:ind w:left="5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04"/>
        </w:tabs>
        <w:ind w:left="6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98"/>
        </w:tabs>
        <w:ind w:left="69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52"/>
        </w:tabs>
        <w:ind w:left="8152" w:hanging="1800"/>
      </w:pPr>
      <w:rPr>
        <w:rFonts w:hint="default"/>
      </w:rPr>
    </w:lvl>
  </w:abstractNum>
  <w:abstractNum w:abstractNumId="2">
    <w:nsid w:val="5FF63AAA"/>
    <w:multiLevelType w:val="multilevel"/>
    <w:tmpl w:val="C2608E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i/>
        <w:sz w:val="24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6A23493"/>
    <w:multiLevelType w:val="hybridMultilevel"/>
    <w:tmpl w:val="87961010"/>
    <w:lvl w:ilvl="0" w:tplc="A730472A">
      <w:start w:val="1"/>
      <w:numFmt w:val="decimal"/>
      <w:lvlText w:val="%1."/>
      <w:lvlJc w:val="left"/>
      <w:pPr>
        <w:tabs>
          <w:tab w:val="num" w:pos="1154"/>
        </w:tabs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4"/>
        </w:tabs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4"/>
        </w:tabs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4"/>
        </w:tabs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4">
    <w:nsid w:val="7289484D"/>
    <w:multiLevelType w:val="multilevel"/>
    <w:tmpl w:val="A976886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702" w:hanging="284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51201" o:allowoverlap="f" fillcolor="white" stroke="f">
      <v:fill color="white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58"/>
    <w:rsid w:val="00000905"/>
    <w:rsid w:val="0000149B"/>
    <w:rsid w:val="00001FD4"/>
    <w:rsid w:val="00002D0A"/>
    <w:rsid w:val="000041C2"/>
    <w:rsid w:val="000054B9"/>
    <w:rsid w:val="00005649"/>
    <w:rsid w:val="000139D5"/>
    <w:rsid w:val="00014187"/>
    <w:rsid w:val="00014A18"/>
    <w:rsid w:val="00014ABF"/>
    <w:rsid w:val="000151A8"/>
    <w:rsid w:val="000156F0"/>
    <w:rsid w:val="00017D56"/>
    <w:rsid w:val="00020A5E"/>
    <w:rsid w:val="00021C05"/>
    <w:rsid w:val="000233EA"/>
    <w:rsid w:val="00023E60"/>
    <w:rsid w:val="000249A2"/>
    <w:rsid w:val="00025971"/>
    <w:rsid w:val="00025D2F"/>
    <w:rsid w:val="00027AEE"/>
    <w:rsid w:val="00030616"/>
    <w:rsid w:val="00030674"/>
    <w:rsid w:val="000309EA"/>
    <w:rsid w:val="00031657"/>
    <w:rsid w:val="0003329F"/>
    <w:rsid w:val="00033F15"/>
    <w:rsid w:val="00033F96"/>
    <w:rsid w:val="0003668D"/>
    <w:rsid w:val="000379E1"/>
    <w:rsid w:val="00037B3E"/>
    <w:rsid w:val="000408FA"/>
    <w:rsid w:val="00041C91"/>
    <w:rsid w:val="000427FC"/>
    <w:rsid w:val="00044944"/>
    <w:rsid w:val="00044FEB"/>
    <w:rsid w:val="0004565F"/>
    <w:rsid w:val="000461D4"/>
    <w:rsid w:val="00047EE1"/>
    <w:rsid w:val="00050045"/>
    <w:rsid w:val="0005147A"/>
    <w:rsid w:val="00052196"/>
    <w:rsid w:val="0005273E"/>
    <w:rsid w:val="000560C5"/>
    <w:rsid w:val="000569D8"/>
    <w:rsid w:val="000606B7"/>
    <w:rsid w:val="000617C9"/>
    <w:rsid w:val="00061812"/>
    <w:rsid w:val="00063828"/>
    <w:rsid w:val="00063988"/>
    <w:rsid w:val="000668BD"/>
    <w:rsid w:val="0006718B"/>
    <w:rsid w:val="00067CFB"/>
    <w:rsid w:val="00070551"/>
    <w:rsid w:val="0007236E"/>
    <w:rsid w:val="0007263F"/>
    <w:rsid w:val="000728C3"/>
    <w:rsid w:val="000748EE"/>
    <w:rsid w:val="000754C1"/>
    <w:rsid w:val="00077213"/>
    <w:rsid w:val="000777A9"/>
    <w:rsid w:val="00080B0B"/>
    <w:rsid w:val="00081853"/>
    <w:rsid w:val="00083317"/>
    <w:rsid w:val="000835A4"/>
    <w:rsid w:val="00083801"/>
    <w:rsid w:val="00083BF6"/>
    <w:rsid w:val="00084B7E"/>
    <w:rsid w:val="000851EA"/>
    <w:rsid w:val="00085A37"/>
    <w:rsid w:val="00091C35"/>
    <w:rsid w:val="00092FC9"/>
    <w:rsid w:val="0009581B"/>
    <w:rsid w:val="00095D0C"/>
    <w:rsid w:val="00097A07"/>
    <w:rsid w:val="000A00AA"/>
    <w:rsid w:val="000A0DFA"/>
    <w:rsid w:val="000A2C88"/>
    <w:rsid w:val="000A685C"/>
    <w:rsid w:val="000A6ECE"/>
    <w:rsid w:val="000A6EE3"/>
    <w:rsid w:val="000A749B"/>
    <w:rsid w:val="000A779A"/>
    <w:rsid w:val="000B011E"/>
    <w:rsid w:val="000B0451"/>
    <w:rsid w:val="000B0F7A"/>
    <w:rsid w:val="000B22A2"/>
    <w:rsid w:val="000B2D27"/>
    <w:rsid w:val="000B3832"/>
    <w:rsid w:val="000B43ED"/>
    <w:rsid w:val="000B4B53"/>
    <w:rsid w:val="000B541D"/>
    <w:rsid w:val="000B556D"/>
    <w:rsid w:val="000B57B1"/>
    <w:rsid w:val="000B638F"/>
    <w:rsid w:val="000C002F"/>
    <w:rsid w:val="000C1C95"/>
    <w:rsid w:val="000C1E73"/>
    <w:rsid w:val="000C39D2"/>
    <w:rsid w:val="000C3FB4"/>
    <w:rsid w:val="000C76E1"/>
    <w:rsid w:val="000D0033"/>
    <w:rsid w:val="000D01A3"/>
    <w:rsid w:val="000D02E3"/>
    <w:rsid w:val="000D1B7E"/>
    <w:rsid w:val="000D30CF"/>
    <w:rsid w:val="000D35AB"/>
    <w:rsid w:val="000D5EB6"/>
    <w:rsid w:val="000D6B7A"/>
    <w:rsid w:val="000E1809"/>
    <w:rsid w:val="000E2BE4"/>
    <w:rsid w:val="000E609E"/>
    <w:rsid w:val="000E673B"/>
    <w:rsid w:val="000E6CA0"/>
    <w:rsid w:val="000E6EDF"/>
    <w:rsid w:val="000F48CF"/>
    <w:rsid w:val="000F628C"/>
    <w:rsid w:val="000F6405"/>
    <w:rsid w:val="0010107B"/>
    <w:rsid w:val="00101B04"/>
    <w:rsid w:val="00103A12"/>
    <w:rsid w:val="00103CAE"/>
    <w:rsid w:val="00104644"/>
    <w:rsid w:val="00104F1F"/>
    <w:rsid w:val="00105533"/>
    <w:rsid w:val="0010576E"/>
    <w:rsid w:val="00106AF8"/>
    <w:rsid w:val="00106BB9"/>
    <w:rsid w:val="00107B70"/>
    <w:rsid w:val="00107EA6"/>
    <w:rsid w:val="0011011C"/>
    <w:rsid w:val="001101AA"/>
    <w:rsid w:val="001107BD"/>
    <w:rsid w:val="001121DE"/>
    <w:rsid w:val="00112484"/>
    <w:rsid w:val="00113AD3"/>
    <w:rsid w:val="00113BAB"/>
    <w:rsid w:val="00113D34"/>
    <w:rsid w:val="00120350"/>
    <w:rsid w:val="00122A03"/>
    <w:rsid w:val="00122DE5"/>
    <w:rsid w:val="001253F0"/>
    <w:rsid w:val="00125DCF"/>
    <w:rsid w:val="0012790A"/>
    <w:rsid w:val="0013052D"/>
    <w:rsid w:val="001316FE"/>
    <w:rsid w:val="00132137"/>
    <w:rsid w:val="00132D8E"/>
    <w:rsid w:val="0013377F"/>
    <w:rsid w:val="001344AF"/>
    <w:rsid w:val="00135645"/>
    <w:rsid w:val="00135949"/>
    <w:rsid w:val="00136BCF"/>
    <w:rsid w:val="001370A4"/>
    <w:rsid w:val="00137171"/>
    <w:rsid w:val="00137F28"/>
    <w:rsid w:val="00140143"/>
    <w:rsid w:val="00140170"/>
    <w:rsid w:val="00141A47"/>
    <w:rsid w:val="00141C4F"/>
    <w:rsid w:val="00141F46"/>
    <w:rsid w:val="0014214C"/>
    <w:rsid w:val="00142B89"/>
    <w:rsid w:val="001438F8"/>
    <w:rsid w:val="00143E88"/>
    <w:rsid w:val="001459CF"/>
    <w:rsid w:val="00146038"/>
    <w:rsid w:val="00146678"/>
    <w:rsid w:val="00146770"/>
    <w:rsid w:val="001479EB"/>
    <w:rsid w:val="00147D11"/>
    <w:rsid w:val="0015206E"/>
    <w:rsid w:val="00152D27"/>
    <w:rsid w:val="00153E58"/>
    <w:rsid w:val="0015642B"/>
    <w:rsid w:val="00157349"/>
    <w:rsid w:val="00157771"/>
    <w:rsid w:val="00157A2D"/>
    <w:rsid w:val="00157A72"/>
    <w:rsid w:val="00160371"/>
    <w:rsid w:val="0016156B"/>
    <w:rsid w:val="00163158"/>
    <w:rsid w:val="0016320B"/>
    <w:rsid w:val="00163E15"/>
    <w:rsid w:val="0016552B"/>
    <w:rsid w:val="001704C2"/>
    <w:rsid w:val="00170D6A"/>
    <w:rsid w:val="001711BC"/>
    <w:rsid w:val="0017262A"/>
    <w:rsid w:val="00172EB7"/>
    <w:rsid w:val="001739CF"/>
    <w:rsid w:val="00176948"/>
    <w:rsid w:val="00177181"/>
    <w:rsid w:val="0017718B"/>
    <w:rsid w:val="00181947"/>
    <w:rsid w:val="00181E25"/>
    <w:rsid w:val="00182035"/>
    <w:rsid w:val="00182182"/>
    <w:rsid w:val="00183115"/>
    <w:rsid w:val="00183194"/>
    <w:rsid w:val="0018428D"/>
    <w:rsid w:val="00186AAE"/>
    <w:rsid w:val="00187A6F"/>
    <w:rsid w:val="00187D6A"/>
    <w:rsid w:val="00190313"/>
    <w:rsid w:val="0019229A"/>
    <w:rsid w:val="0019289F"/>
    <w:rsid w:val="0019307A"/>
    <w:rsid w:val="00195F13"/>
    <w:rsid w:val="0019750F"/>
    <w:rsid w:val="001A2361"/>
    <w:rsid w:val="001A2397"/>
    <w:rsid w:val="001A3387"/>
    <w:rsid w:val="001A5264"/>
    <w:rsid w:val="001A5DB9"/>
    <w:rsid w:val="001A6739"/>
    <w:rsid w:val="001A7318"/>
    <w:rsid w:val="001B1A04"/>
    <w:rsid w:val="001B3750"/>
    <w:rsid w:val="001B3D03"/>
    <w:rsid w:val="001B416A"/>
    <w:rsid w:val="001B55CD"/>
    <w:rsid w:val="001B70FB"/>
    <w:rsid w:val="001C00AC"/>
    <w:rsid w:val="001C0472"/>
    <w:rsid w:val="001C1242"/>
    <w:rsid w:val="001C3520"/>
    <w:rsid w:val="001C4181"/>
    <w:rsid w:val="001C41F0"/>
    <w:rsid w:val="001C4204"/>
    <w:rsid w:val="001C5054"/>
    <w:rsid w:val="001C56A8"/>
    <w:rsid w:val="001C5884"/>
    <w:rsid w:val="001D051A"/>
    <w:rsid w:val="001D087A"/>
    <w:rsid w:val="001D291D"/>
    <w:rsid w:val="001D41DB"/>
    <w:rsid w:val="001D469E"/>
    <w:rsid w:val="001D7AC2"/>
    <w:rsid w:val="001E172F"/>
    <w:rsid w:val="001E3A34"/>
    <w:rsid w:val="001E3EAD"/>
    <w:rsid w:val="001E508B"/>
    <w:rsid w:val="001E795A"/>
    <w:rsid w:val="001F09F1"/>
    <w:rsid w:val="001F0AA6"/>
    <w:rsid w:val="001F2F02"/>
    <w:rsid w:val="001F35D8"/>
    <w:rsid w:val="001F66F7"/>
    <w:rsid w:val="001F6DA8"/>
    <w:rsid w:val="00201045"/>
    <w:rsid w:val="00201DB3"/>
    <w:rsid w:val="00203771"/>
    <w:rsid w:val="002040FE"/>
    <w:rsid w:val="00204A00"/>
    <w:rsid w:val="00204DA3"/>
    <w:rsid w:val="00207FC0"/>
    <w:rsid w:val="0021089E"/>
    <w:rsid w:val="00211648"/>
    <w:rsid w:val="00211AA0"/>
    <w:rsid w:val="002127DA"/>
    <w:rsid w:val="00212F27"/>
    <w:rsid w:val="00213130"/>
    <w:rsid w:val="00214AD9"/>
    <w:rsid w:val="002155FF"/>
    <w:rsid w:val="0021754E"/>
    <w:rsid w:val="00222E44"/>
    <w:rsid w:val="00226488"/>
    <w:rsid w:val="00226B59"/>
    <w:rsid w:val="00232D19"/>
    <w:rsid w:val="00233824"/>
    <w:rsid w:val="00235B95"/>
    <w:rsid w:val="00236E70"/>
    <w:rsid w:val="00237FF2"/>
    <w:rsid w:val="002404A8"/>
    <w:rsid w:val="0024105D"/>
    <w:rsid w:val="002433E1"/>
    <w:rsid w:val="0024398C"/>
    <w:rsid w:val="002439B1"/>
    <w:rsid w:val="002453E2"/>
    <w:rsid w:val="002462F5"/>
    <w:rsid w:val="00247092"/>
    <w:rsid w:val="00247A68"/>
    <w:rsid w:val="00250B07"/>
    <w:rsid w:val="00251C6F"/>
    <w:rsid w:val="00251D8C"/>
    <w:rsid w:val="002525D8"/>
    <w:rsid w:val="00253C1B"/>
    <w:rsid w:val="00253C26"/>
    <w:rsid w:val="002554D6"/>
    <w:rsid w:val="00255E3A"/>
    <w:rsid w:val="002569E4"/>
    <w:rsid w:val="00256F1E"/>
    <w:rsid w:val="00257000"/>
    <w:rsid w:val="0025708D"/>
    <w:rsid w:val="00262E57"/>
    <w:rsid w:val="00263745"/>
    <w:rsid w:val="002651F0"/>
    <w:rsid w:val="002658DA"/>
    <w:rsid w:val="00265BFD"/>
    <w:rsid w:val="0026698C"/>
    <w:rsid w:val="00267BD2"/>
    <w:rsid w:val="00270A70"/>
    <w:rsid w:val="00271BE1"/>
    <w:rsid w:val="00271D9F"/>
    <w:rsid w:val="00272D2C"/>
    <w:rsid w:val="00274347"/>
    <w:rsid w:val="002748DA"/>
    <w:rsid w:val="00274F3F"/>
    <w:rsid w:val="00277A7A"/>
    <w:rsid w:val="002800C3"/>
    <w:rsid w:val="002805A9"/>
    <w:rsid w:val="0028277D"/>
    <w:rsid w:val="00282BE5"/>
    <w:rsid w:val="00282E2C"/>
    <w:rsid w:val="00283ADB"/>
    <w:rsid w:val="00284236"/>
    <w:rsid w:val="00285081"/>
    <w:rsid w:val="002859EA"/>
    <w:rsid w:val="00285E56"/>
    <w:rsid w:val="00286172"/>
    <w:rsid w:val="00286202"/>
    <w:rsid w:val="002876FB"/>
    <w:rsid w:val="002914D0"/>
    <w:rsid w:val="00291592"/>
    <w:rsid w:val="0029163A"/>
    <w:rsid w:val="002939F3"/>
    <w:rsid w:val="002957F4"/>
    <w:rsid w:val="00296679"/>
    <w:rsid w:val="0029669A"/>
    <w:rsid w:val="00296808"/>
    <w:rsid w:val="0029680D"/>
    <w:rsid w:val="002A098E"/>
    <w:rsid w:val="002A0EF5"/>
    <w:rsid w:val="002A273F"/>
    <w:rsid w:val="002A2A55"/>
    <w:rsid w:val="002A3A7E"/>
    <w:rsid w:val="002A4725"/>
    <w:rsid w:val="002A484F"/>
    <w:rsid w:val="002A488A"/>
    <w:rsid w:val="002A5D9B"/>
    <w:rsid w:val="002A7221"/>
    <w:rsid w:val="002A7A6A"/>
    <w:rsid w:val="002B2F61"/>
    <w:rsid w:val="002B33FC"/>
    <w:rsid w:val="002B4046"/>
    <w:rsid w:val="002B4802"/>
    <w:rsid w:val="002B7E17"/>
    <w:rsid w:val="002C0446"/>
    <w:rsid w:val="002C0BFC"/>
    <w:rsid w:val="002C16DA"/>
    <w:rsid w:val="002C2417"/>
    <w:rsid w:val="002C281F"/>
    <w:rsid w:val="002C2B22"/>
    <w:rsid w:val="002C305D"/>
    <w:rsid w:val="002C6FEC"/>
    <w:rsid w:val="002C7535"/>
    <w:rsid w:val="002C7ED7"/>
    <w:rsid w:val="002D1485"/>
    <w:rsid w:val="002D366B"/>
    <w:rsid w:val="002D4605"/>
    <w:rsid w:val="002D5B95"/>
    <w:rsid w:val="002D60D6"/>
    <w:rsid w:val="002D61BF"/>
    <w:rsid w:val="002E02DD"/>
    <w:rsid w:val="002E037C"/>
    <w:rsid w:val="002E0AD5"/>
    <w:rsid w:val="002E0C8A"/>
    <w:rsid w:val="002E11BF"/>
    <w:rsid w:val="002E34DB"/>
    <w:rsid w:val="002E3F9F"/>
    <w:rsid w:val="002E422A"/>
    <w:rsid w:val="002E453B"/>
    <w:rsid w:val="002E64A8"/>
    <w:rsid w:val="002E6985"/>
    <w:rsid w:val="002E6E24"/>
    <w:rsid w:val="002F0932"/>
    <w:rsid w:val="002F0E5B"/>
    <w:rsid w:val="002F110E"/>
    <w:rsid w:val="002F2044"/>
    <w:rsid w:val="002F2897"/>
    <w:rsid w:val="002F2BE7"/>
    <w:rsid w:val="002F35F5"/>
    <w:rsid w:val="002F4563"/>
    <w:rsid w:val="002F4792"/>
    <w:rsid w:val="00300D8B"/>
    <w:rsid w:val="00301455"/>
    <w:rsid w:val="00302F63"/>
    <w:rsid w:val="00304454"/>
    <w:rsid w:val="00305D4B"/>
    <w:rsid w:val="0031123A"/>
    <w:rsid w:val="0031154A"/>
    <w:rsid w:val="00311791"/>
    <w:rsid w:val="0031188A"/>
    <w:rsid w:val="00311E98"/>
    <w:rsid w:val="003126D6"/>
    <w:rsid w:val="00312C81"/>
    <w:rsid w:val="0031740E"/>
    <w:rsid w:val="0031772F"/>
    <w:rsid w:val="00317786"/>
    <w:rsid w:val="00317E42"/>
    <w:rsid w:val="00322B4B"/>
    <w:rsid w:val="00323A1B"/>
    <w:rsid w:val="00323F9F"/>
    <w:rsid w:val="003256F6"/>
    <w:rsid w:val="0032793A"/>
    <w:rsid w:val="00330B61"/>
    <w:rsid w:val="00330D65"/>
    <w:rsid w:val="0033185B"/>
    <w:rsid w:val="00331895"/>
    <w:rsid w:val="00332028"/>
    <w:rsid w:val="00332416"/>
    <w:rsid w:val="00332D8C"/>
    <w:rsid w:val="00333CEF"/>
    <w:rsid w:val="003346F4"/>
    <w:rsid w:val="00334D0C"/>
    <w:rsid w:val="003355D9"/>
    <w:rsid w:val="00337E4E"/>
    <w:rsid w:val="00341B6A"/>
    <w:rsid w:val="00343E90"/>
    <w:rsid w:val="00344A1C"/>
    <w:rsid w:val="00345439"/>
    <w:rsid w:val="00345F77"/>
    <w:rsid w:val="003461D9"/>
    <w:rsid w:val="00347FAA"/>
    <w:rsid w:val="003509FF"/>
    <w:rsid w:val="003510D6"/>
    <w:rsid w:val="00352BFC"/>
    <w:rsid w:val="00353156"/>
    <w:rsid w:val="00353B06"/>
    <w:rsid w:val="003546F9"/>
    <w:rsid w:val="0035564D"/>
    <w:rsid w:val="0035773A"/>
    <w:rsid w:val="003579C1"/>
    <w:rsid w:val="00357F2E"/>
    <w:rsid w:val="00360558"/>
    <w:rsid w:val="00360AAA"/>
    <w:rsid w:val="00361022"/>
    <w:rsid w:val="003613AE"/>
    <w:rsid w:val="0036363D"/>
    <w:rsid w:val="00363C01"/>
    <w:rsid w:val="00366452"/>
    <w:rsid w:val="00367149"/>
    <w:rsid w:val="00370AAE"/>
    <w:rsid w:val="00371928"/>
    <w:rsid w:val="00373F3E"/>
    <w:rsid w:val="00374ED9"/>
    <w:rsid w:val="003758C2"/>
    <w:rsid w:val="00375FEE"/>
    <w:rsid w:val="0037634B"/>
    <w:rsid w:val="003764B6"/>
    <w:rsid w:val="00376665"/>
    <w:rsid w:val="0037702D"/>
    <w:rsid w:val="00377913"/>
    <w:rsid w:val="003801A6"/>
    <w:rsid w:val="00380C1D"/>
    <w:rsid w:val="00381394"/>
    <w:rsid w:val="003818F4"/>
    <w:rsid w:val="00381DFA"/>
    <w:rsid w:val="00382F01"/>
    <w:rsid w:val="003834D8"/>
    <w:rsid w:val="00383FF2"/>
    <w:rsid w:val="00386A85"/>
    <w:rsid w:val="00387330"/>
    <w:rsid w:val="0038743F"/>
    <w:rsid w:val="00390E28"/>
    <w:rsid w:val="00392C85"/>
    <w:rsid w:val="003932CA"/>
    <w:rsid w:val="003940C5"/>
    <w:rsid w:val="00394B5A"/>
    <w:rsid w:val="003975C8"/>
    <w:rsid w:val="003A004B"/>
    <w:rsid w:val="003A0B38"/>
    <w:rsid w:val="003A1712"/>
    <w:rsid w:val="003A2606"/>
    <w:rsid w:val="003A3B4E"/>
    <w:rsid w:val="003A42B1"/>
    <w:rsid w:val="003A4B81"/>
    <w:rsid w:val="003A4BD3"/>
    <w:rsid w:val="003A525A"/>
    <w:rsid w:val="003A6510"/>
    <w:rsid w:val="003A6A85"/>
    <w:rsid w:val="003B090A"/>
    <w:rsid w:val="003B2112"/>
    <w:rsid w:val="003B3B7D"/>
    <w:rsid w:val="003B3EB7"/>
    <w:rsid w:val="003B4224"/>
    <w:rsid w:val="003B423B"/>
    <w:rsid w:val="003B42E6"/>
    <w:rsid w:val="003B4C93"/>
    <w:rsid w:val="003B52C1"/>
    <w:rsid w:val="003B687F"/>
    <w:rsid w:val="003B6A97"/>
    <w:rsid w:val="003B76E2"/>
    <w:rsid w:val="003C0406"/>
    <w:rsid w:val="003C3515"/>
    <w:rsid w:val="003C4613"/>
    <w:rsid w:val="003C489F"/>
    <w:rsid w:val="003C6BD9"/>
    <w:rsid w:val="003C6F8F"/>
    <w:rsid w:val="003C72E8"/>
    <w:rsid w:val="003C7996"/>
    <w:rsid w:val="003C7CD5"/>
    <w:rsid w:val="003D0451"/>
    <w:rsid w:val="003D0986"/>
    <w:rsid w:val="003D0C11"/>
    <w:rsid w:val="003D0F2C"/>
    <w:rsid w:val="003D1F83"/>
    <w:rsid w:val="003D2751"/>
    <w:rsid w:val="003D4B4F"/>
    <w:rsid w:val="003D4F83"/>
    <w:rsid w:val="003D559C"/>
    <w:rsid w:val="003D6F7F"/>
    <w:rsid w:val="003D71F0"/>
    <w:rsid w:val="003D7CFA"/>
    <w:rsid w:val="003E0774"/>
    <w:rsid w:val="003E0A9F"/>
    <w:rsid w:val="003E0BFF"/>
    <w:rsid w:val="003E1491"/>
    <w:rsid w:val="003E2272"/>
    <w:rsid w:val="003E271E"/>
    <w:rsid w:val="003E3948"/>
    <w:rsid w:val="003E4823"/>
    <w:rsid w:val="003E4DFF"/>
    <w:rsid w:val="003E5438"/>
    <w:rsid w:val="003E55EE"/>
    <w:rsid w:val="003E594C"/>
    <w:rsid w:val="003E5D8D"/>
    <w:rsid w:val="003F0A4C"/>
    <w:rsid w:val="003F0EF7"/>
    <w:rsid w:val="003F123E"/>
    <w:rsid w:val="003F1B18"/>
    <w:rsid w:val="003F1C4C"/>
    <w:rsid w:val="003F407A"/>
    <w:rsid w:val="003F4DDF"/>
    <w:rsid w:val="003F5BE9"/>
    <w:rsid w:val="00401332"/>
    <w:rsid w:val="0040216B"/>
    <w:rsid w:val="004026EF"/>
    <w:rsid w:val="00402805"/>
    <w:rsid w:val="004031E0"/>
    <w:rsid w:val="004032DD"/>
    <w:rsid w:val="00404881"/>
    <w:rsid w:val="0040552A"/>
    <w:rsid w:val="0040630B"/>
    <w:rsid w:val="00411821"/>
    <w:rsid w:val="00411EF9"/>
    <w:rsid w:val="0041204B"/>
    <w:rsid w:val="00412F88"/>
    <w:rsid w:val="004141EA"/>
    <w:rsid w:val="00414F43"/>
    <w:rsid w:val="00415EFF"/>
    <w:rsid w:val="00417599"/>
    <w:rsid w:val="00421327"/>
    <w:rsid w:val="004216BB"/>
    <w:rsid w:val="00422B17"/>
    <w:rsid w:val="004246B9"/>
    <w:rsid w:val="00425984"/>
    <w:rsid w:val="00426365"/>
    <w:rsid w:val="0042685C"/>
    <w:rsid w:val="004275E7"/>
    <w:rsid w:val="004277F5"/>
    <w:rsid w:val="00427C0C"/>
    <w:rsid w:val="0043049E"/>
    <w:rsid w:val="0043184A"/>
    <w:rsid w:val="00432580"/>
    <w:rsid w:val="0043346E"/>
    <w:rsid w:val="00434195"/>
    <w:rsid w:val="004344BB"/>
    <w:rsid w:val="00435AA9"/>
    <w:rsid w:val="00436585"/>
    <w:rsid w:val="00441423"/>
    <w:rsid w:val="0044191E"/>
    <w:rsid w:val="00442630"/>
    <w:rsid w:val="00444435"/>
    <w:rsid w:val="00445171"/>
    <w:rsid w:val="00445287"/>
    <w:rsid w:val="00445864"/>
    <w:rsid w:val="00445AEF"/>
    <w:rsid w:val="00445C3E"/>
    <w:rsid w:val="00445F8D"/>
    <w:rsid w:val="00446A9F"/>
    <w:rsid w:val="00447490"/>
    <w:rsid w:val="00450C99"/>
    <w:rsid w:val="0045158A"/>
    <w:rsid w:val="00452005"/>
    <w:rsid w:val="0045241B"/>
    <w:rsid w:val="004524CD"/>
    <w:rsid w:val="00453B40"/>
    <w:rsid w:val="00455967"/>
    <w:rsid w:val="0045786B"/>
    <w:rsid w:val="00460DD4"/>
    <w:rsid w:val="004621CB"/>
    <w:rsid w:val="00462EA9"/>
    <w:rsid w:val="00462F6D"/>
    <w:rsid w:val="004648CF"/>
    <w:rsid w:val="00464B81"/>
    <w:rsid w:val="0046626A"/>
    <w:rsid w:val="00466271"/>
    <w:rsid w:val="0046643D"/>
    <w:rsid w:val="0046669F"/>
    <w:rsid w:val="00467529"/>
    <w:rsid w:val="0046781C"/>
    <w:rsid w:val="00467EE1"/>
    <w:rsid w:val="00470F71"/>
    <w:rsid w:val="00471C97"/>
    <w:rsid w:val="004723A6"/>
    <w:rsid w:val="00472A98"/>
    <w:rsid w:val="00472C77"/>
    <w:rsid w:val="004741A3"/>
    <w:rsid w:val="00476DD3"/>
    <w:rsid w:val="00480A55"/>
    <w:rsid w:val="004810BA"/>
    <w:rsid w:val="004819B8"/>
    <w:rsid w:val="004821A5"/>
    <w:rsid w:val="004828FD"/>
    <w:rsid w:val="004831A1"/>
    <w:rsid w:val="004873C8"/>
    <w:rsid w:val="00487D9E"/>
    <w:rsid w:val="00490027"/>
    <w:rsid w:val="00490F6F"/>
    <w:rsid w:val="00490F7C"/>
    <w:rsid w:val="00491166"/>
    <w:rsid w:val="00492257"/>
    <w:rsid w:val="0049357B"/>
    <w:rsid w:val="00494B84"/>
    <w:rsid w:val="00496CE0"/>
    <w:rsid w:val="00497069"/>
    <w:rsid w:val="004A0707"/>
    <w:rsid w:val="004A113F"/>
    <w:rsid w:val="004A1C2B"/>
    <w:rsid w:val="004A214B"/>
    <w:rsid w:val="004A2F14"/>
    <w:rsid w:val="004A3C59"/>
    <w:rsid w:val="004A486E"/>
    <w:rsid w:val="004A592F"/>
    <w:rsid w:val="004A5A17"/>
    <w:rsid w:val="004A617F"/>
    <w:rsid w:val="004A722D"/>
    <w:rsid w:val="004B014F"/>
    <w:rsid w:val="004B053D"/>
    <w:rsid w:val="004B3999"/>
    <w:rsid w:val="004B4E09"/>
    <w:rsid w:val="004B72F8"/>
    <w:rsid w:val="004C1B12"/>
    <w:rsid w:val="004C1D94"/>
    <w:rsid w:val="004C2FA5"/>
    <w:rsid w:val="004C3021"/>
    <w:rsid w:val="004C34B7"/>
    <w:rsid w:val="004C36CA"/>
    <w:rsid w:val="004C37E0"/>
    <w:rsid w:val="004C3D7A"/>
    <w:rsid w:val="004C4122"/>
    <w:rsid w:val="004C4719"/>
    <w:rsid w:val="004C55F4"/>
    <w:rsid w:val="004C5BCB"/>
    <w:rsid w:val="004C6E83"/>
    <w:rsid w:val="004C7014"/>
    <w:rsid w:val="004C7F43"/>
    <w:rsid w:val="004D0B01"/>
    <w:rsid w:val="004D1CBF"/>
    <w:rsid w:val="004D20E4"/>
    <w:rsid w:val="004D2859"/>
    <w:rsid w:val="004D2A22"/>
    <w:rsid w:val="004D2D64"/>
    <w:rsid w:val="004D35E3"/>
    <w:rsid w:val="004D53EB"/>
    <w:rsid w:val="004D78DB"/>
    <w:rsid w:val="004E0E3E"/>
    <w:rsid w:val="004E1FE3"/>
    <w:rsid w:val="004E2098"/>
    <w:rsid w:val="004E2C1F"/>
    <w:rsid w:val="004E3AEB"/>
    <w:rsid w:val="004E748D"/>
    <w:rsid w:val="004F189E"/>
    <w:rsid w:val="004F4866"/>
    <w:rsid w:val="004F4A6D"/>
    <w:rsid w:val="004F7136"/>
    <w:rsid w:val="004F72DC"/>
    <w:rsid w:val="004F7479"/>
    <w:rsid w:val="004F7A8B"/>
    <w:rsid w:val="00500890"/>
    <w:rsid w:val="005023FB"/>
    <w:rsid w:val="00502A07"/>
    <w:rsid w:val="00503984"/>
    <w:rsid w:val="005054CF"/>
    <w:rsid w:val="00507449"/>
    <w:rsid w:val="00510FCA"/>
    <w:rsid w:val="005136C4"/>
    <w:rsid w:val="005166F6"/>
    <w:rsid w:val="00517706"/>
    <w:rsid w:val="005221DC"/>
    <w:rsid w:val="0052266D"/>
    <w:rsid w:val="00523694"/>
    <w:rsid w:val="00523951"/>
    <w:rsid w:val="005239A0"/>
    <w:rsid w:val="00524D31"/>
    <w:rsid w:val="00524FB9"/>
    <w:rsid w:val="00526A5C"/>
    <w:rsid w:val="00526FA6"/>
    <w:rsid w:val="00531771"/>
    <w:rsid w:val="005323F8"/>
    <w:rsid w:val="00532B93"/>
    <w:rsid w:val="00534F36"/>
    <w:rsid w:val="00535F95"/>
    <w:rsid w:val="005361ED"/>
    <w:rsid w:val="00537828"/>
    <w:rsid w:val="00537911"/>
    <w:rsid w:val="00542255"/>
    <w:rsid w:val="00542CEE"/>
    <w:rsid w:val="00543550"/>
    <w:rsid w:val="005435BF"/>
    <w:rsid w:val="00543E17"/>
    <w:rsid w:val="00543FFE"/>
    <w:rsid w:val="0054533B"/>
    <w:rsid w:val="0054677A"/>
    <w:rsid w:val="005475DC"/>
    <w:rsid w:val="00550A52"/>
    <w:rsid w:val="00550DCF"/>
    <w:rsid w:val="005528F5"/>
    <w:rsid w:val="0055430D"/>
    <w:rsid w:val="00554C7B"/>
    <w:rsid w:val="00555174"/>
    <w:rsid w:val="00556032"/>
    <w:rsid w:val="00557C0E"/>
    <w:rsid w:val="00560013"/>
    <w:rsid w:val="0056287A"/>
    <w:rsid w:val="005651ED"/>
    <w:rsid w:val="005658C5"/>
    <w:rsid w:val="0056785C"/>
    <w:rsid w:val="00567A73"/>
    <w:rsid w:val="00570EC6"/>
    <w:rsid w:val="00571617"/>
    <w:rsid w:val="00571F38"/>
    <w:rsid w:val="0057230C"/>
    <w:rsid w:val="00573116"/>
    <w:rsid w:val="00573E1D"/>
    <w:rsid w:val="0057417E"/>
    <w:rsid w:val="00575838"/>
    <w:rsid w:val="00576874"/>
    <w:rsid w:val="00576EE3"/>
    <w:rsid w:val="00583A3C"/>
    <w:rsid w:val="00584FEC"/>
    <w:rsid w:val="00585526"/>
    <w:rsid w:val="00585E41"/>
    <w:rsid w:val="005865E8"/>
    <w:rsid w:val="00586A59"/>
    <w:rsid w:val="0058769D"/>
    <w:rsid w:val="00587FD2"/>
    <w:rsid w:val="005905BD"/>
    <w:rsid w:val="00592208"/>
    <w:rsid w:val="005930E9"/>
    <w:rsid w:val="0059372F"/>
    <w:rsid w:val="00595707"/>
    <w:rsid w:val="00595B94"/>
    <w:rsid w:val="005968AB"/>
    <w:rsid w:val="005A0DA7"/>
    <w:rsid w:val="005A1123"/>
    <w:rsid w:val="005A1E09"/>
    <w:rsid w:val="005A2003"/>
    <w:rsid w:val="005A29F6"/>
    <w:rsid w:val="005A2A00"/>
    <w:rsid w:val="005A3112"/>
    <w:rsid w:val="005A3358"/>
    <w:rsid w:val="005A394D"/>
    <w:rsid w:val="005B005B"/>
    <w:rsid w:val="005B2253"/>
    <w:rsid w:val="005B29A0"/>
    <w:rsid w:val="005B3FFD"/>
    <w:rsid w:val="005B44C6"/>
    <w:rsid w:val="005B53A4"/>
    <w:rsid w:val="005B545E"/>
    <w:rsid w:val="005C0A4E"/>
    <w:rsid w:val="005C14C6"/>
    <w:rsid w:val="005C2E52"/>
    <w:rsid w:val="005C451A"/>
    <w:rsid w:val="005C53A1"/>
    <w:rsid w:val="005C58B0"/>
    <w:rsid w:val="005C6745"/>
    <w:rsid w:val="005C7711"/>
    <w:rsid w:val="005D007B"/>
    <w:rsid w:val="005D242D"/>
    <w:rsid w:val="005D4526"/>
    <w:rsid w:val="005D66A1"/>
    <w:rsid w:val="005D76B5"/>
    <w:rsid w:val="005D7ECB"/>
    <w:rsid w:val="005E16CB"/>
    <w:rsid w:val="005E1AE5"/>
    <w:rsid w:val="005E1D0F"/>
    <w:rsid w:val="005E29CD"/>
    <w:rsid w:val="005E2D07"/>
    <w:rsid w:val="005E2D38"/>
    <w:rsid w:val="005E6A2D"/>
    <w:rsid w:val="005E6A95"/>
    <w:rsid w:val="005F2A18"/>
    <w:rsid w:val="005F3D5C"/>
    <w:rsid w:val="005F431B"/>
    <w:rsid w:val="005F4CE7"/>
    <w:rsid w:val="005F59F2"/>
    <w:rsid w:val="005F5DE7"/>
    <w:rsid w:val="00601414"/>
    <w:rsid w:val="0060283E"/>
    <w:rsid w:val="00603F91"/>
    <w:rsid w:val="006047CD"/>
    <w:rsid w:val="006050AC"/>
    <w:rsid w:val="0060605C"/>
    <w:rsid w:val="006071EA"/>
    <w:rsid w:val="006072F5"/>
    <w:rsid w:val="0060740C"/>
    <w:rsid w:val="00610E13"/>
    <w:rsid w:val="00610ED9"/>
    <w:rsid w:val="006117C5"/>
    <w:rsid w:val="00611817"/>
    <w:rsid w:val="006119A6"/>
    <w:rsid w:val="006125F9"/>
    <w:rsid w:val="00615992"/>
    <w:rsid w:val="006161D4"/>
    <w:rsid w:val="00620BE8"/>
    <w:rsid w:val="006227CA"/>
    <w:rsid w:val="006249D2"/>
    <w:rsid w:val="006252A4"/>
    <w:rsid w:val="00627A73"/>
    <w:rsid w:val="006306D9"/>
    <w:rsid w:val="00631747"/>
    <w:rsid w:val="00632D08"/>
    <w:rsid w:val="006331E2"/>
    <w:rsid w:val="006331FF"/>
    <w:rsid w:val="00633490"/>
    <w:rsid w:val="0063417D"/>
    <w:rsid w:val="00634211"/>
    <w:rsid w:val="006368B2"/>
    <w:rsid w:val="00637BFA"/>
    <w:rsid w:val="006409B9"/>
    <w:rsid w:val="00642FF8"/>
    <w:rsid w:val="006439BA"/>
    <w:rsid w:val="00643C0E"/>
    <w:rsid w:val="00645267"/>
    <w:rsid w:val="00645B03"/>
    <w:rsid w:val="0064693C"/>
    <w:rsid w:val="0064721C"/>
    <w:rsid w:val="00647752"/>
    <w:rsid w:val="00647C5E"/>
    <w:rsid w:val="00650536"/>
    <w:rsid w:val="006513A7"/>
    <w:rsid w:val="00652CE9"/>
    <w:rsid w:val="006531FE"/>
    <w:rsid w:val="006532BA"/>
    <w:rsid w:val="006536EC"/>
    <w:rsid w:val="006578C2"/>
    <w:rsid w:val="00660680"/>
    <w:rsid w:val="00661776"/>
    <w:rsid w:val="00662BB5"/>
    <w:rsid w:val="00662FA3"/>
    <w:rsid w:val="0066435F"/>
    <w:rsid w:val="006647B7"/>
    <w:rsid w:val="00665D45"/>
    <w:rsid w:val="00666C53"/>
    <w:rsid w:val="006672D0"/>
    <w:rsid w:val="006674A7"/>
    <w:rsid w:val="0067117A"/>
    <w:rsid w:val="006715C8"/>
    <w:rsid w:val="006732C4"/>
    <w:rsid w:val="006743B2"/>
    <w:rsid w:val="00674440"/>
    <w:rsid w:val="0067553B"/>
    <w:rsid w:val="00676457"/>
    <w:rsid w:val="00680127"/>
    <w:rsid w:val="00680DC3"/>
    <w:rsid w:val="00681B04"/>
    <w:rsid w:val="006825E8"/>
    <w:rsid w:val="00682752"/>
    <w:rsid w:val="00682A07"/>
    <w:rsid w:val="00682B46"/>
    <w:rsid w:val="00685851"/>
    <w:rsid w:val="00687636"/>
    <w:rsid w:val="00690457"/>
    <w:rsid w:val="00690778"/>
    <w:rsid w:val="00690855"/>
    <w:rsid w:val="00690B4A"/>
    <w:rsid w:val="00690F26"/>
    <w:rsid w:val="006916A1"/>
    <w:rsid w:val="00691C86"/>
    <w:rsid w:val="006929E4"/>
    <w:rsid w:val="00692A6F"/>
    <w:rsid w:val="00693046"/>
    <w:rsid w:val="006949BA"/>
    <w:rsid w:val="00695A12"/>
    <w:rsid w:val="0069707A"/>
    <w:rsid w:val="00697490"/>
    <w:rsid w:val="006A2A69"/>
    <w:rsid w:val="006A4428"/>
    <w:rsid w:val="006A513B"/>
    <w:rsid w:val="006A6BF1"/>
    <w:rsid w:val="006A6C9D"/>
    <w:rsid w:val="006A7321"/>
    <w:rsid w:val="006B05B5"/>
    <w:rsid w:val="006B29AD"/>
    <w:rsid w:val="006B47F2"/>
    <w:rsid w:val="006B5865"/>
    <w:rsid w:val="006B5DE3"/>
    <w:rsid w:val="006B7046"/>
    <w:rsid w:val="006B76EA"/>
    <w:rsid w:val="006C23BC"/>
    <w:rsid w:val="006C243B"/>
    <w:rsid w:val="006C2BF1"/>
    <w:rsid w:val="006C2EC5"/>
    <w:rsid w:val="006C3F97"/>
    <w:rsid w:val="006C457C"/>
    <w:rsid w:val="006C474F"/>
    <w:rsid w:val="006C6747"/>
    <w:rsid w:val="006C6C28"/>
    <w:rsid w:val="006C7D90"/>
    <w:rsid w:val="006D192D"/>
    <w:rsid w:val="006D3A43"/>
    <w:rsid w:val="006D4C39"/>
    <w:rsid w:val="006D5968"/>
    <w:rsid w:val="006D752B"/>
    <w:rsid w:val="006E0116"/>
    <w:rsid w:val="006E1222"/>
    <w:rsid w:val="006E1BF9"/>
    <w:rsid w:val="006E239B"/>
    <w:rsid w:val="006E282A"/>
    <w:rsid w:val="006E35DC"/>
    <w:rsid w:val="006E3988"/>
    <w:rsid w:val="006E44C1"/>
    <w:rsid w:val="006E5209"/>
    <w:rsid w:val="006E555B"/>
    <w:rsid w:val="006E5708"/>
    <w:rsid w:val="006E5C43"/>
    <w:rsid w:val="006E7328"/>
    <w:rsid w:val="006F1A33"/>
    <w:rsid w:val="006F30C9"/>
    <w:rsid w:val="006F35DA"/>
    <w:rsid w:val="006F4A13"/>
    <w:rsid w:val="006F5DC0"/>
    <w:rsid w:val="006F650A"/>
    <w:rsid w:val="006F6BF0"/>
    <w:rsid w:val="006F770D"/>
    <w:rsid w:val="006F7C21"/>
    <w:rsid w:val="006F7DEE"/>
    <w:rsid w:val="0070161F"/>
    <w:rsid w:val="0070175D"/>
    <w:rsid w:val="007022B0"/>
    <w:rsid w:val="0070308F"/>
    <w:rsid w:val="00703F6F"/>
    <w:rsid w:val="007114AB"/>
    <w:rsid w:val="007130D8"/>
    <w:rsid w:val="00713F90"/>
    <w:rsid w:val="00714440"/>
    <w:rsid w:val="00714A80"/>
    <w:rsid w:val="00716E9A"/>
    <w:rsid w:val="0072073E"/>
    <w:rsid w:val="00720761"/>
    <w:rsid w:val="00720F98"/>
    <w:rsid w:val="007218D6"/>
    <w:rsid w:val="00721E09"/>
    <w:rsid w:val="00723A82"/>
    <w:rsid w:val="00725CBD"/>
    <w:rsid w:val="00725E6F"/>
    <w:rsid w:val="007274BB"/>
    <w:rsid w:val="00730BE5"/>
    <w:rsid w:val="007329AC"/>
    <w:rsid w:val="007345AA"/>
    <w:rsid w:val="00734B94"/>
    <w:rsid w:val="00736C4D"/>
    <w:rsid w:val="007377A0"/>
    <w:rsid w:val="00742F4C"/>
    <w:rsid w:val="007431FD"/>
    <w:rsid w:val="00743CF2"/>
    <w:rsid w:val="007458DD"/>
    <w:rsid w:val="00746454"/>
    <w:rsid w:val="00746CA9"/>
    <w:rsid w:val="00747DD7"/>
    <w:rsid w:val="00750210"/>
    <w:rsid w:val="00751FD3"/>
    <w:rsid w:val="00752CD2"/>
    <w:rsid w:val="007535D9"/>
    <w:rsid w:val="00753825"/>
    <w:rsid w:val="00756B5F"/>
    <w:rsid w:val="00757B89"/>
    <w:rsid w:val="0076076F"/>
    <w:rsid w:val="00761629"/>
    <w:rsid w:val="0076243A"/>
    <w:rsid w:val="007626A3"/>
    <w:rsid w:val="00763CED"/>
    <w:rsid w:val="0076436B"/>
    <w:rsid w:val="00764D30"/>
    <w:rsid w:val="00764E34"/>
    <w:rsid w:val="007655AD"/>
    <w:rsid w:val="00765E00"/>
    <w:rsid w:val="00766206"/>
    <w:rsid w:val="007675FB"/>
    <w:rsid w:val="00767F4F"/>
    <w:rsid w:val="00772A36"/>
    <w:rsid w:val="007734F2"/>
    <w:rsid w:val="00773D70"/>
    <w:rsid w:val="0077645F"/>
    <w:rsid w:val="007774F9"/>
    <w:rsid w:val="007801B7"/>
    <w:rsid w:val="00780E75"/>
    <w:rsid w:val="0078293E"/>
    <w:rsid w:val="00782F3C"/>
    <w:rsid w:val="007832F7"/>
    <w:rsid w:val="00783ECA"/>
    <w:rsid w:val="00783FB1"/>
    <w:rsid w:val="00787F25"/>
    <w:rsid w:val="00790567"/>
    <w:rsid w:val="00791EF3"/>
    <w:rsid w:val="00793111"/>
    <w:rsid w:val="00795BB9"/>
    <w:rsid w:val="00795DC4"/>
    <w:rsid w:val="00795F42"/>
    <w:rsid w:val="0079636C"/>
    <w:rsid w:val="007966CE"/>
    <w:rsid w:val="007A0944"/>
    <w:rsid w:val="007A1AE2"/>
    <w:rsid w:val="007A2568"/>
    <w:rsid w:val="007A2597"/>
    <w:rsid w:val="007A2A67"/>
    <w:rsid w:val="007A3502"/>
    <w:rsid w:val="007B0FE1"/>
    <w:rsid w:val="007B2A8A"/>
    <w:rsid w:val="007B4908"/>
    <w:rsid w:val="007B5557"/>
    <w:rsid w:val="007B5C5E"/>
    <w:rsid w:val="007C1F0D"/>
    <w:rsid w:val="007C21B5"/>
    <w:rsid w:val="007C3C08"/>
    <w:rsid w:val="007C4B3A"/>
    <w:rsid w:val="007C4B7A"/>
    <w:rsid w:val="007C55A0"/>
    <w:rsid w:val="007C6A32"/>
    <w:rsid w:val="007C753F"/>
    <w:rsid w:val="007D0CDB"/>
    <w:rsid w:val="007D1422"/>
    <w:rsid w:val="007D14C4"/>
    <w:rsid w:val="007D3D21"/>
    <w:rsid w:val="007D3EAF"/>
    <w:rsid w:val="007D4A62"/>
    <w:rsid w:val="007D503D"/>
    <w:rsid w:val="007D55F1"/>
    <w:rsid w:val="007D5617"/>
    <w:rsid w:val="007D61B2"/>
    <w:rsid w:val="007D649D"/>
    <w:rsid w:val="007D7978"/>
    <w:rsid w:val="007E0830"/>
    <w:rsid w:val="007E407C"/>
    <w:rsid w:val="007E4DA6"/>
    <w:rsid w:val="007E50EA"/>
    <w:rsid w:val="007E5597"/>
    <w:rsid w:val="007E5737"/>
    <w:rsid w:val="007E6A23"/>
    <w:rsid w:val="007E7DAB"/>
    <w:rsid w:val="007F0830"/>
    <w:rsid w:val="007F1DBB"/>
    <w:rsid w:val="007F225C"/>
    <w:rsid w:val="007F243A"/>
    <w:rsid w:val="007F271D"/>
    <w:rsid w:val="007F2954"/>
    <w:rsid w:val="007F2985"/>
    <w:rsid w:val="007F2EC4"/>
    <w:rsid w:val="007F34C0"/>
    <w:rsid w:val="007F5293"/>
    <w:rsid w:val="007F549F"/>
    <w:rsid w:val="007F64A5"/>
    <w:rsid w:val="007F7D62"/>
    <w:rsid w:val="008016A2"/>
    <w:rsid w:val="00803A2C"/>
    <w:rsid w:val="008041AE"/>
    <w:rsid w:val="0080619A"/>
    <w:rsid w:val="008065A3"/>
    <w:rsid w:val="00806725"/>
    <w:rsid w:val="00806E1B"/>
    <w:rsid w:val="00807965"/>
    <w:rsid w:val="00807C57"/>
    <w:rsid w:val="008102E2"/>
    <w:rsid w:val="0081139F"/>
    <w:rsid w:val="008115ED"/>
    <w:rsid w:val="00812F1C"/>
    <w:rsid w:val="00814A72"/>
    <w:rsid w:val="008150E5"/>
    <w:rsid w:val="0081612E"/>
    <w:rsid w:val="00816988"/>
    <w:rsid w:val="008179CA"/>
    <w:rsid w:val="00820230"/>
    <w:rsid w:val="00821043"/>
    <w:rsid w:val="0082157E"/>
    <w:rsid w:val="0082162A"/>
    <w:rsid w:val="008229B5"/>
    <w:rsid w:val="00824AD7"/>
    <w:rsid w:val="00824B05"/>
    <w:rsid w:val="00826B96"/>
    <w:rsid w:val="008272BE"/>
    <w:rsid w:val="0082732C"/>
    <w:rsid w:val="00827470"/>
    <w:rsid w:val="00827CEB"/>
    <w:rsid w:val="00832E4F"/>
    <w:rsid w:val="0083308A"/>
    <w:rsid w:val="00833758"/>
    <w:rsid w:val="00834BFA"/>
    <w:rsid w:val="008353FF"/>
    <w:rsid w:val="0083617F"/>
    <w:rsid w:val="00837B22"/>
    <w:rsid w:val="00837F46"/>
    <w:rsid w:val="0084117C"/>
    <w:rsid w:val="00842265"/>
    <w:rsid w:val="008427D0"/>
    <w:rsid w:val="008435C6"/>
    <w:rsid w:val="008436A7"/>
    <w:rsid w:val="008438A2"/>
    <w:rsid w:val="0084466D"/>
    <w:rsid w:val="00844A9B"/>
    <w:rsid w:val="00845F4F"/>
    <w:rsid w:val="00847DDB"/>
    <w:rsid w:val="0085018A"/>
    <w:rsid w:val="008519E3"/>
    <w:rsid w:val="008545B8"/>
    <w:rsid w:val="00854836"/>
    <w:rsid w:val="0085580B"/>
    <w:rsid w:val="0085660B"/>
    <w:rsid w:val="00856848"/>
    <w:rsid w:val="008569FE"/>
    <w:rsid w:val="008573E6"/>
    <w:rsid w:val="00857716"/>
    <w:rsid w:val="00857E52"/>
    <w:rsid w:val="00857E54"/>
    <w:rsid w:val="00860C98"/>
    <w:rsid w:val="00861385"/>
    <w:rsid w:val="0086246C"/>
    <w:rsid w:val="00862E2C"/>
    <w:rsid w:val="00863BD7"/>
    <w:rsid w:val="0086590C"/>
    <w:rsid w:val="008659C0"/>
    <w:rsid w:val="00866B85"/>
    <w:rsid w:val="008707A2"/>
    <w:rsid w:val="008707D0"/>
    <w:rsid w:val="00870E46"/>
    <w:rsid w:val="008743B9"/>
    <w:rsid w:val="008748F1"/>
    <w:rsid w:val="008769FE"/>
    <w:rsid w:val="00876C49"/>
    <w:rsid w:val="00880038"/>
    <w:rsid w:val="00880EA1"/>
    <w:rsid w:val="00881C8E"/>
    <w:rsid w:val="00881FAF"/>
    <w:rsid w:val="00882403"/>
    <w:rsid w:val="008843AC"/>
    <w:rsid w:val="008847B8"/>
    <w:rsid w:val="0088485A"/>
    <w:rsid w:val="00884BA8"/>
    <w:rsid w:val="00885829"/>
    <w:rsid w:val="008871C8"/>
    <w:rsid w:val="00891D6E"/>
    <w:rsid w:val="008934BF"/>
    <w:rsid w:val="00893FB4"/>
    <w:rsid w:val="0089512C"/>
    <w:rsid w:val="00895AF1"/>
    <w:rsid w:val="0089639C"/>
    <w:rsid w:val="0089785B"/>
    <w:rsid w:val="008A075F"/>
    <w:rsid w:val="008A0C95"/>
    <w:rsid w:val="008A158A"/>
    <w:rsid w:val="008A15DD"/>
    <w:rsid w:val="008A28AD"/>
    <w:rsid w:val="008A2A00"/>
    <w:rsid w:val="008A60C0"/>
    <w:rsid w:val="008A6201"/>
    <w:rsid w:val="008A6402"/>
    <w:rsid w:val="008A6437"/>
    <w:rsid w:val="008A6553"/>
    <w:rsid w:val="008A72B0"/>
    <w:rsid w:val="008B03F2"/>
    <w:rsid w:val="008B084C"/>
    <w:rsid w:val="008B10A0"/>
    <w:rsid w:val="008B184D"/>
    <w:rsid w:val="008B4AE4"/>
    <w:rsid w:val="008B6277"/>
    <w:rsid w:val="008B635B"/>
    <w:rsid w:val="008B6971"/>
    <w:rsid w:val="008B7324"/>
    <w:rsid w:val="008B7AE3"/>
    <w:rsid w:val="008B7D6E"/>
    <w:rsid w:val="008C0E6F"/>
    <w:rsid w:val="008C2220"/>
    <w:rsid w:val="008C22C0"/>
    <w:rsid w:val="008C3F08"/>
    <w:rsid w:val="008C55BF"/>
    <w:rsid w:val="008C63D1"/>
    <w:rsid w:val="008C6D99"/>
    <w:rsid w:val="008C7948"/>
    <w:rsid w:val="008D0E35"/>
    <w:rsid w:val="008D1F93"/>
    <w:rsid w:val="008D2756"/>
    <w:rsid w:val="008D3003"/>
    <w:rsid w:val="008D3C01"/>
    <w:rsid w:val="008D6B0C"/>
    <w:rsid w:val="008D6F3F"/>
    <w:rsid w:val="008E01B2"/>
    <w:rsid w:val="008E0379"/>
    <w:rsid w:val="008E0C61"/>
    <w:rsid w:val="008E2001"/>
    <w:rsid w:val="008E4678"/>
    <w:rsid w:val="008E53D1"/>
    <w:rsid w:val="008E6B92"/>
    <w:rsid w:val="008E7B82"/>
    <w:rsid w:val="008F12D5"/>
    <w:rsid w:val="008F153B"/>
    <w:rsid w:val="008F1CE3"/>
    <w:rsid w:val="008F2C1C"/>
    <w:rsid w:val="008F3C6E"/>
    <w:rsid w:val="008F3F75"/>
    <w:rsid w:val="008F53C5"/>
    <w:rsid w:val="008F7ACB"/>
    <w:rsid w:val="0090210E"/>
    <w:rsid w:val="009029FA"/>
    <w:rsid w:val="009032F2"/>
    <w:rsid w:val="00903F43"/>
    <w:rsid w:val="00904063"/>
    <w:rsid w:val="009062EB"/>
    <w:rsid w:val="0090634F"/>
    <w:rsid w:val="009073F6"/>
    <w:rsid w:val="0090794A"/>
    <w:rsid w:val="00910829"/>
    <w:rsid w:val="0091107B"/>
    <w:rsid w:val="00911395"/>
    <w:rsid w:val="0091162B"/>
    <w:rsid w:val="00911758"/>
    <w:rsid w:val="00911B15"/>
    <w:rsid w:val="00912926"/>
    <w:rsid w:val="0091382F"/>
    <w:rsid w:val="00913CB6"/>
    <w:rsid w:val="009144FD"/>
    <w:rsid w:val="00914BB7"/>
    <w:rsid w:val="00916B92"/>
    <w:rsid w:val="00917EF0"/>
    <w:rsid w:val="00920E68"/>
    <w:rsid w:val="00920FCC"/>
    <w:rsid w:val="00921808"/>
    <w:rsid w:val="00921F67"/>
    <w:rsid w:val="0092269E"/>
    <w:rsid w:val="00922773"/>
    <w:rsid w:val="009227ED"/>
    <w:rsid w:val="00922DFB"/>
    <w:rsid w:val="00924DC3"/>
    <w:rsid w:val="00924F54"/>
    <w:rsid w:val="009260A5"/>
    <w:rsid w:val="009264B4"/>
    <w:rsid w:val="0092702D"/>
    <w:rsid w:val="00930D94"/>
    <w:rsid w:val="0093173D"/>
    <w:rsid w:val="00934407"/>
    <w:rsid w:val="00934B20"/>
    <w:rsid w:val="00935099"/>
    <w:rsid w:val="00935802"/>
    <w:rsid w:val="00936684"/>
    <w:rsid w:val="00937B05"/>
    <w:rsid w:val="0094023D"/>
    <w:rsid w:val="0094028D"/>
    <w:rsid w:val="00941251"/>
    <w:rsid w:val="00941672"/>
    <w:rsid w:val="009416B7"/>
    <w:rsid w:val="0094173D"/>
    <w:rsid w:val="009443F4"/>
    <w:rsid w:val="00945A8C"/>
    <w:rsid w:val="00945AD3"/>
    <w:rsid w:val="00946551"/>
    <w:rsid w:val="0094665B"/>
    <w:rsid w:val="00946B1F"/>
    <w:rsid w:val="00950CCE"/>
    <w:rsid w:val="009512EA"/>
    <w:rsid w:val="00951E4D"/>
    <w:rsid w:val="00952484"/>
    <w:rsid w:val="0095339B"/>
    <w:rsid w:val="00953B94"/>
    <w:rsid w:val="009558E7"/>
    <w:rsid w:val="00957066"/>
    <w:rsid w:val="0095728C"/>
    <w:rsid w:val="00962646"/>
    <w:rsid w:val="00963B94"/>
    <w:rsid w:val="00963F06"/>
    <w:rsid w:val="0096520C"/>
    <w:rsid w:val="00965858"/>
    <w:rsid w:val="00965DC1"/>
    <w:rsid w:val="00967A3B"/>
    <w:rsid w:val="00970D41"/>
    <w:rsid w:val="0097298B"/>
    <w:rsid w:val="00973283"/>
    <w:rsid w:val="00973852"/>
    <w:rsid w:val="00973B6D"/>
    <w:rsid w:val="00974934"/>
    <w:rsid w:val="009752B9"/>
    <w:rsid w:val="00977B72"/>
    <w:rsid w:val="00980446"/>
    <w:rsid w:val="00980607"/>
    <w:rsid w:val="009810FB"/>
    <w:rsid w:val="00982FE3"/>
    <w:rsid w:val="009847CB"/>
    <w:rsid w:val="009851BF"/>
    <w:rsid w:val="009859B3"/>
    <w:rsid w:val="00986B39"/>
    <w:rsid w:val="00994D53"/>
    <w:rsid w:val="009957A3"/>
    <w:rsid w:val="0099625F"/>
    <w:rsid w:val="00996C46"/>
    <w:rsid w:val="009979A9"/>
    <w:rsid w:val="009A0171"/>
    <w:rsid w:val="009A036B"/>
    <w:rsid w:val="009A239C"/>
    <w:rsid w:val="009A4268"/>
    <w:rsid w:val="009A5E18"/>
    <w:rsid w:val="009B0D4F"/>
    <w:rsid w:val="009B0D75"/>
    <w:rsid w:val="009B1A44"/>
    <w:rsid w:val="009B214E"/>
    <w:rsid w:val="009B3745"/>
    <w:rsid w:val="009B47DE"/>
    <w:rsid w:val="009B5381"/>
    <w:rsid w:val="009B7110"/>
    <w:rsid w:val="009C1A36"/>
    <w:rsid w:val="009C2AC6"/>
    <w:rsid w:val="009C3363"/>
    <w:rsid w:val="009C3E7D"/>
    <w:rsid w:val="009C6809"/>
    <w:rsid w:val="009D427D"/>
    <w:rsid w:val="009D51C5"/>
    <w:rsid w:val="009E2F6F"/>
    <w:rsid w:val="009E37B3"/>
    <w:rsid w:val="009E4F7D"/>
    <w:rsid w:val="009E689A"/>
    <w:rsid w:val="009E6E1E"/>
    <w:rsid w:val="009E7507"/>
    <w:rsid w:val="009F05A8"/>
    <w:rsid w:val="009F136D"/>
    <w:rsid w:val="009F448C"/>
    <w:rsid w:val="009F57BF"/>
    <w:rsid w:val="009F5992"/>
    <w:rsid w:val="009F60E1"/>
    <w:rsid w:val="00A01F5F"/>
    <w:rsid w:val="00A027D3"/>
    <w:rsid w:val="00A0405B"/>
    <w:rsid w:val="00A05DC8"/>
    <w:rsid w:val="00A070FA"/>
    <w:rsid w:val="00A07145"/>
    <w:rsid w:val="00A1124F"/>
    <w:rsid w:val="00A12328"/>
    <w:rsid w:val="00A12850"/>
    <w:rsid w:val="00A15828"/>
    <w:rsid w:val="00A1708F"/>
    <w:rsid w:val="00A20AB7"/>
    <w:rsid w:val="00A20D9F"/>
    <w:rsid w:val="00A212A6"/>
    <w:rsid w:val="00A21D89"/>
    <w:rsid w:val="00A22077"/>
    <w:rsid w:val="00A226E9"/>
    <w:rsid w:val="00A22C37"/>
    <w:rsid w:val="00A241E6"/>
    <w:rsid w:val="00A24889"/>
    <w:rsid w:val="00A24AC1"/>
    <w:rsid w:val="00A24EEB"/>
    <w:rsid w:val="00A24FA4"/>
    <w:rsid w:val="00A258E7"/>
    <w:rsid w:val="00A25F2D"/>
    <w:rsid w:val="00A26A17"/>
    <w:rsid w:val="00A27268"/>
    <w:rsid w:val="00A27C2E"/>
    <w:rsid w:val="00A3039D"/>
    <w:rsid w:val="00A30D1E"/>
    <w:rsid w:val="00A33893"/>
    <w:rsid w:val="00A3631A"/>
    <w:rsid w:val="00A364D1"/>
    <w:rsid w:val="00A36BF6"/>
    <w:rsid w:val="00A376CE"/>
    <w:rsid w:val="00A37E22"/>
    <w:rsid w:val="00A4084F"/>
    <w:rsid w:val="00A40913"/>
    <w:rsid w:val="00A41ACC"/>
    <w:rsid w:val="00A41C07"/>
    <w:rsid w:val="00A427C4"/>
    <w:rsid w:val="00A436BD"/>
    <w:rsid w:val="00A45C3D"/>
    <w:rsid w:val="00A46153"/>
    <w:rsid w:val="00A464CA"/>
    <w:rsid w:val="00A46D79"/>
    <w:rsid w:val="00A4703A"/>
    <w:rsid w:val="00A5015F"/>
    <w:rsid w:val="00A51EC2"/>
    <w:rsid w:val="00A52673"/>
    <w:rsid w:val="00A52E67"/>
    <w:rsid w:val="00A53496"/>
    <w:rsid w:val="00A53A20"/>
    <w:rsid w:val="00A53F62"/>
    <w:rsid w:val="00A559FE"/>
    <w:rsid w:val="00A56001"/>
    <w:rsid w:val="00A56B67"/>
    <w:rsid w:val="00A57B61"/>
    <w:rsid w:val="00A57B6B"/>
    <w:rsid w:val="00A60163"/>
    <w:rsid w:val="00A6120B"/>
    <w:rsid w:val="00A61416"/>
    <w:rsid w:val="00A62008"/>
    <w:rsid w:val="00A62A51"/>
    <w:rsid w:val="00A63E19"/>
    <w:rsid w:val="00A64F34"/>
    <w:rsid w:val="00A70000"/>
    <w:rsid w:val="00A70F92"/>
    <w:rsid w:val="00A71749"/>
    <w:rsid w:val="00A72B86"/>
    <w:rsid w:val="00A73011"/>
    <w:rsid w:val="00A74208"/>
    <w:rsid w:val="00A754A8"/>
    <w:rsid w:val="00A759DA"/>
    <w:rsid w:val="00A75BFF"/>
    <w:rsid w:val="00A772C4"/>
    <w:rsid w:val="00A801CA"/>
    <w:rsid w:val="00A83718"/>
    <w:rsid w:val="00A83B0B"/>
    <w:rsid w:val="00A83B2F"/>
    <w:rsid w:val="00A83DF2"/>
    <w:rsid w:val="00A83F64"/>
    <w:rsid w:val="00A84F5B"/>
    <w:rsid w:val="00A909CA"/>
    <w:rsid w:val="00A90E51"/>
    <w:rsid w:val="00A91F65"/>
    <w:rsid w:val="00A924FE"/>
    <w:rsid w:val="00A9300D"/>
    <w:rsid w:val="00A93C34"/>
    <w:rsid w:val="00A93D3B"/>
    <w:rsid w:val="00A9459B"/>
    <w:rsid w:val="00A956C1"/>
    <w:rsid w:val="00A95E86"/>
    <w:rsid w:val="00AA032E"/>
    <w:rsid w:val="00AA0951"/>
    <w:rsid w:val="00AA0B0A"/>
    <w:rsid w:val="00AA12E7"/>
    <w:rsid w:val="00AA1535"/>
    <w:rsid w:val="00AA1B6E"/>
    <w:rsid w:val="00AA3137"/>
    <w:rsid w:val="00AA4239"/>
    <w:rsid w:val="00AA4BA7"/>
    <w:rsid w:val="00AA4D08"/>
    <w:rsid w:val="00AA5975"/>
    <w:rsid w:val="00AA761C"/>
    <w:rsid w:val="00AB0144"/>
    <w:rsid w:val="00AB14E0"/>
    <w:rsid w:val="00AB1B0E"/>
    <w:rsid w:val="00AB1F0A"/>
    <w:rsid w:val="00AB2D4F"/>
    <w:rsid w:val="00AB410A"/>
    <w:rsid w:val="00AB55AD"/>
    <w:rsid w:val="00AB61DD"/>
    <w:rsid w:val="00AB65D6"/>
    <w:rsid w:val="00AB6EA4"/>
    <w:rsid w:val="00AC0990"/>
    <w:rsid w:val="00AC11F5"/>
    <w:rsid w:val="00AC1E40"/>
    <w:rsid w:val="00AC2CE5"/>
    <w:rsid w:val="00AC30FC"/>
    <w:rsid w:val="00AC499D"/>
    <w:rsid w:val="00AC4A8B"/>
    <w:rsid w:val="00AC6979"/>
    <w:rsid w:val="00AD0658"/>
    <w:rsid w:val="00AD0C67"/>
    <w:rsid w:val="00AD1EB5"/>
    <w:rsid w:val="00AD32B1"/>
    <w:rsid w:val="00AD3C62"/>
    <w:rsid w:val="00AD3DD8"/>
    <w:rsid w:val="00AD4C99"/>
    <w:rsid w:val="00AD4D7E"/>
    <w:rsid w:val="00AD69CC"/>
    <w:rsid w:val="00AE0683"/>
    <w:rsid w:val="00AE0C3C"/>
    <w:rsid w:val="00AE137C"/>
    <w:rsid w:val="00AE196D"/>
    <w:rsid w:val="00AE3443"/>
    <w:rsid w:val="00AE64BF"/>
    <w:rsid w:val="00AE6C51"/>
    <w:rsid w:val="00AE727B"/>
    <w:rsid w:val="00AF03F1"/>
    <w:rsid w:val="00AF152D"/>
    <w:rsid w:val="00AF2489"/>
    <w:rsid w:val="00AF2787"/>
    <w:rsid w:val="00AF40C4"/>
    <w:rsid w:val="00AF4FF8"/>
    <w:rsid w:val="00AF5AE7"/>
    <w:rsid w:val="00AF6363"/>
    <w:rsid w:val="00AF6A01"/>
    <w:rsid w:val="00B00DD4"/>
    <w:rsid w:val="00B02C46"/>
    <w:rsid w:val="00B02F49"/>
    <w:rsid w:val="00B04D79"/>
    <w:rsid w:val="00B0522C"/>
    <w:rsid w:val="00B0715E"/>
    <w:rsid w:val="00B075E8"/>
    <w:rsid w:val="00B1003C"/>
    <w:rsid w:val="00B10AFC"/>
    <w:rsid w:val="00B13F0F"/>
    <w:rsid w:val="00B14AF1"/>
    <w:rsid w:val="00B16518"/>
    <w:rsid w:val="00B17151"/>
    <w:rsid w:val="00B17E69"/>
    <w:rsid w:val="00B20D4C"/>
    <w:rsid w:val="00B21281"/>
    <w:rsid w:val="00B23716"/>
    <w:rsid w:val="00B25269"/>
    <w:rsid w:val="00B2541E"/>
    <w:rsid w:val="00B25B19"/>
    <w:rsid w:val="00B263C4"/>
    <w:rsid w:val="00B32420"/>
    <w:rsid w:val="00B32E8A"/>
    <w:rsid w:val="00B359C8"/>
    <w:rsid w:val="00B36FFA"/>
    <w:rsid w:val="00B37AEA"/>
    <w:rsid w:val="00B405F6"/>
    <w:rsid w:val="00B4071B"/>
    <w:rsid w:val="00B40A14"/>
    <w:rsid w:val="00B4195B"/>
    <w:rsid w:val="00B4195D"/>
    <w:rsid w:val="00B422F1"/>
    <w:rsid w:val="00B42589"/>
    <w:rsid w:val="00B42C17"/>
    <w:rsid w:val="00B42E80"/>
    <w:rsid w:val="00B42F0F"/>
    <w:rsid w:val="00B43F0C"/>
    <w:rsid w:val="00B449B6"/>
    <w:rsid w:val="00B44E6B"/>
    <w:rsid w:val="00B44F61"/>
    <w:rsid w:val="00B4669A"/>
    <w:rsid w:val="00B5334B"/>
    <w:rsid w:val="00B53AFE"/>
    <w:rsid w:val="00B5436D"/>
    <w:rsid w:val="00B54DF9"/>
    <w:rsid w:val="00B5533F"/>
    <w:rsid w:val="00B556FD"/>
    <w:rsid w:val="00B55772"/>
    <w:rsid w:val="00B55DB9"/>
    <w:rsid w:val="00B571CA"/>
    <w:rsid w:val="00B579FA"/>
    <w:rsid w:val="00B61292"/>
    <w:rsid w:val="00B6259D"/>
    <w:rsid w:val="00B63B99"/>
    <w:rsid w:val="00B64C8F"/>
    <w:rsid w:val="00B65A12"/>
    <w:rsid w:val="00B664DF"/>
    <w:rsid w:val="00B67323"/>
    <w:rsid w:val="00B6765A"/>
    <w:rsid w:val="00B67830"/>
    <w:rsid w:val="00B70974"/>
    <w:rsid w:val="00B7158A"/>
    <w:rsid w:val="00B71F7F"/>
    <w:rsid w:val="00B72379"/>
    <w:rsid w:val="00B733B8"/>
    <w:rsid w:val="00B76450"/>
    <w:rsid w:val="00B804BC"/>
    <w:rsid w:val="00B804C5"/>
    <w:rsid w:val="00B809ED"/>
    <w:rsid w:val="00B80EA3"/>
    <w:rsid w:val="00B80FBA"/>
    <w:rsid w:val="00B82F7A"/>
    <w:rsid w:val="00B83346"/>
    <w:rsid w:val="00B83458"/>
    <w:rsid w:val="00B839A0"/>
    <w:rsid w:val="00B83CE1"/>
    <w:rsid w:val="00B84396"/>
    <w:rsid w:val="00B87B30"/>
    <w:rsid w:val="00B87E7B"/>
    <w:rsid w:val="00B90817"/>
    <w:rsid w:val="00B944C4"/>
    <w:rsid w:val="00B947BC"/>
    <w:rsid w:val="00B94F9B"/>
    <w:rsid w:val="00B956FF"/>
    <w:rsid w:val="00B95861"/>
    <w:rsid w:val="00B972B2"/>
    <w:rsid w:val="00B97FF0"/>
    <w:rsid w:val="00BA141C"/>
    <w:rsid w:val="00BA2A02"/>
    <w:rsid w:val="00BA311F"/>
    <w:rsid w:val="00BA3977"/>
    <w:rsid w:val="00BA425D"/>
    <w:rsid w:val="00BA44A3"/>
    <w:rsid w:val="00BA5974"/>
    <w:rsid w:val="00BA5BA0"/>
    <w:rsid w:val="00BA5C83"/>
    <w:rsid w:val="00BA5FEC"/>
    <w:rsid w:val="00BA6046"/>
    <w:rsid w:val="00BA62F4"/>
    <w:rsid w:val="00BA6490"/>
    <w:rsid w:val="00BA6BE1"/>
    <w:rsid w:val="00BB3EBC"/>
    <w:rsid w:val="00BB6617"/>
    <w:rsid w:val="00BB71B1"/>
    <w:rsid w:val="00BC1B5D"/>
    <w:rsid w:val="00BC1EB9"/>
    <w:rsid w:val="00BC3356"/>
    <w:rsid w:val="00BC3E63"/>
    <w:rsid w:val="00BC5A57"/>
    <w:rsid w:val="00BC6438"/>
    <w:rsid w:val="00BC656B"/>
    <w:rsid w:val="00BC68F9"/>
    <w:rsid w:val="00BC6A5D"/>
    <w:rsid w:val="00BC6DBF"/>
    <w:rsid w:val="00BD0F13"/>
    <w:rsid w:val="00BD1015"/>
    <w:rsid w:val="00BD146F"/>
    <w:rsid w:val="00BD1962"/>
    <w:rsid w:val="00BD1979"/>
    <w:rsid w:val="00BD4324"/>
    <w:rsid w:val="00BD459E"/>
    <w:rsid w:val="00BD4812"/>
    <w:rsid w:val="00BD4C8B"/>
    <w:rsid w:val="00BD53BA"/>
    <w:rsid w:val="00BD5E59"/>
    <w:rsid w:val="00BD7777"/>
    <w:rsid w:val="00BD7827"/>
    <w:rsid w:val="00BE0044"/>
    <w:rsid w:val="00BE1565"/>
    <w:rsid w:val="00BE22FF"/>
    <w:rsid w:val="00BE54E9"/>
    <w:rsid w:val="00BE702A"/>
    <w:rsid w:val="00BE7086"/>
    <w:rsid w:val="00BF2784"/>
    <w:rsid w:val="00BF35F7"/>
    <w:rsid w:val="00BF3636"/>
    <w:rsid w:val="00BF3637"/>
    <w:rsid w:val="00BF40DA"/>
    <w:rsid w:val="00BF7AE7"/>
    <w:rsid w:val="00BF7FD7"/>
    <w:rsid w:val="00C020C9"/>
    <w:rsid w:val="00C02A04"/>
    <w:rsid w:val="00C0356E"/>
    <w:rsid w:val="00C03C04"/>
    <w:rsid w:val="00C03D46"/>
    <w:rsid w:val="00C04352"/>
    <w:rsid w:val="00C10077"/>
    <w:rsid w:val="00C101B3"/>
    <w:rsid w:val="00C10578"/>
    <w:rsid w:val="00C10A35"/>
    <w:rsid w:val="00C15FED"/>
    <w:rsid w:val="00C1641A"/>
    <w:rsid w:val="00C16D8F"/>
    <w:rsid w:val="00C1780D"/>
    <w:rsid w:val="00C17A22"/>
    <w:rsid w:val="00C21B49"/>
    <w:rsid w:val="00C2241E"/>
    <w:rsid w:val="00C23137"/>
    <w:rsid w:val="00C233A6"/>
    <w:rsid w:val="00C2548A"/>
    <w:rsid w:val="00C30996"/>
    <w:rsid w:val="00C30B85"/>
    <w:rsid w:val="00C31670"/>
    <w:rsid w:val="00C31A2C"/>
    <w:rsid w:val="00C32426"/>
    <w:rsid w:val="00C32599"/>
    <w:rsid w:val="00C32E3B"/>
    <w:rsid w:val="00C32F3F"/>
    <w:rsid w:val="00C33C4E"/>
    <w:rsid w:val="00C356CA"/>
    <w:rsid w:val="00C3583D"/>
    <w:rsid w:val="00C36E5C"/>
    <w:rsid w:val="00C40B1F"/>
    <w:rsid w:val="00C41E77"/>
    <w:rsid w:val="00C42408"/>
    <w:rsid w:val="00C441EB"/>
    <w:rsid w:val="00C4790A"/>
    <w:rsid w:val="00C50538"/>
    <w:rsid w:val="00C50977"/>
    <w:rsid w:val="00C50980"/>
    <w:rsid w:val="00C50A68"/>
    <w:rsid w:val="00C5138C"/>
    <w:rsid w:val="00C52AA6"/>
    <w:rsid w:val="00C550EE"/>
    <w:rsid w:val="00C55B56"/>
    <w:rsid w:val="00C55E6B"/>
    <w:rsid w:val="00C572A6"/>
    <w:rsid w:val="00C57530"/>
    <w:rsid w:val="00C6104E"/>
    <w:rsid w:val="00C6234F"/>
    <w:rsid w:val="00C6284F"/>
    <w:rsid w:val="00C62CF7"/>
    <w:rsid w:val="00C62F92"/>
    <w:rsid w:val="00C63FAB"/>
    <w:rsid w:val="00C64E68"/>
    <w:rsid w:val="00C65456"/>
    <w:rsid w:val="00C671E2"/>
    <w:rsid w:val="00C679EE"/>
    <w:rsid w:val="00C7066D"/>
    <w:rsid w:val="00C70AEC"/>
    <w:rsid w:val="00C72F6D"/>
    <w:rsid w:val="00C7307F"/>
    <w:rsid w:val="00C759DC"/>
    <w:rsid w:val="00C75AA0"/>
    <w:rsid w:val="00C75AB0"/>
    <w:rsid w:val="00C75C20"/>
    <w:rsid w:val="00C7607A"/>
    <w:rsid w:val="00C77444"/>
    <w:rsid w:val="00C83C2F"/>
    <w:rsid w:val="00C83D70"/>
    <w:rsid w:val="00C83F0D"/>
    <w:rsid w:val="00C84ACA"/>
    <w:rsid w:val="00C85A5E"/>
    <w:rsid w:val="00C8678D"/>
    <w:rsid w:val="00C876C5"/>
    <w:rsid w:val="00C87D87"/>
    <w:rsid w:val="00C90534"/>
    <w:rsid w:val="00C914F3"/>
    <w:rsid w:val="00C91979"/>
    <w:rsid w:val="00C91F99"/>
    <w:rsid w:val="00C920A7"/>
    <w:rsid w:val="00C9271F"/>
    <w:rsid w:val="00C929F7"/>
    <w:rsid w:val="00C92F66"/>
    <w:rsid w:val="00C93AE3"/>
    <w:rsid w:val="00C93B5D"/>
    <w:rsid w:val="00C94096"/>
    <w:rsid w:val="00C944B3"/>
    <w:rsid w:val="00C948DC"/>
    <w:rsid w:val="00C94CB9"/>
    <w:rsid w:val="00C95E10"/>
    <w:rsid w:val="00C95E6B"/>
    <w:rsid w:val="00C97666"/>
    <w:rsid w:val="00C97908"/>
    <w:rsid w:val="00CA032F"/>
    <w:rsid w:val="00CA1DE9"/>
    <w:rsid w:val="00CA2E8B"/>
    <w:rsid w:val="00CA34DF"/>
    <w:rsid w:val="00CA4E84"/>
    <w:rsid w:val="00CA52E4"/>
    <w:rsid w:val="00CA707F"/>
    <w:rsid w:val="00CB171A"/>
    <w:rsid w:val="00CB1C3C"/>
    <w:rsid w:val="00CB22EF"/>
    <w:rsid w:val="00CB4645"/>
    <w:rsid w:val="00CB5353"/>
    <w:rsid w:val="00CB6A0A"/>
    <w:rsid w:val="00CB79C5"/>
    <w:rsid w:val="00CC10D5"/>
    <w:rsid w:val="00CC1594"/>
    <w:rsid w:val="00CC1B8C"/>
    <w:rsid w:val="00CC281A"/>
    <w:rsid w:val="00CC3425"/>
    <w:rsid w:val="00CC3F3A"/>
    <w:rsid w:val="00CC4729"/>
    <w:rsid w:val="00CC4C11"/>
    <w:rsid w:val="00CC57CF"/>
    <w:rsid w:val="00CC6073"/>
    <w:rsid w:val="00CC645D"/>
    <w:rsid w:val="00CC6B22"/>
    <w:rsid w:val="00CC7FC0"/>
    <w:rsid w:val="00CD0E54"/>
    <w:rsid w:val="00CD1A31"/>
    <w:rsid w:val="00CD1B3B"/>
    <w:rsid w:val="00CD1D07"/>
    <w:rsid w:val="00CD1D9F"/>
    <w:rsid w:val="00CD1E5A"/>
    <w:rsid w:val="00CD387A"/>
    <w:rsid w:val="00CD5394"/>
    <w:rsid w:val="00CD628C"/>
    <w:rsid w:val="00CD6392"/>
    <w:rsid w:val="00CD682C"/>
    <w:rsid w:val="00CD714D"/>
    <w:rsid w:val="00CD718E"/>
    <w:rsid w:val="00CD7E34"/>
    <w:rsid w:val="00CE0CB1"/>
    <w:rsid w:val="00CE1E2D"/>
    <w:rsid w:val="00CE1FA4"/>
    <w:rsid w:val="00CE26DD"/>
    <w:rsid w:val="00CE4EA2"/>
    <w:rsid w:val="00CE5115"/>
    <w:rsid w:val="00CE6442"/>
    <w:rsid w:val="00CE7444"/>
    <w:rsid w:val="00CE7D9F"/>
    <w:rsid w:val="00CF012A"/>
    <w:rsid w:val="00CF0381"/>
    <w:rsid w:val="00CF081E"/>
    <w:rsid w:val="00CF32C6"/>
    <w:rsid w:val="00CF385C"/>
    <w:rsid w:val="00CF571B"/>
    <w:rsid w:val="00CF5B03"/>
    <w:rsid w:val="00CF5B70"/>
    <w:rsid w:val="00CF5F60"/>
    <w:rsid w:val="00CF70F0"/>
    <w:rsid w:val="00CF78A0"/>
    <w:rsid w:val="00D0103F"/>
    <w:rsid w:val="00D010D3"/>
    <w:rsid w:val="00D03DA5"/>
    <w:rsid w:val="00D04A08"/>
    <w:rsid w:val="00D05371"/>
    <w:rsid w:val="00D05451"/>
    <w:rsid w:val="00D05C51"/>
    <w:rsid w:val="00D106F8"/>
    <w:rsid w:val="00D10C69"/>
    <w:rsid w:val="00D115A3"/>
    <w:rsid w:val="00D116AE"/>
    <w:rsid w:val="00D1254E"/>
    <w:rsid w:val="00D1292E"/>
    <w:rsid w:val="00D133A6"/>
    <w:rsid w:val="00D13A68"/>
    <w:rsid w:val="00D143F7"/>
    <w:rsid w:val="00D17C54"/>
    <w:rsid w:val="00D2044F"/>
    <w:rsid w:val="00D21396"/>
    <w:rsid w:val="00D21E5F"/>
    <w:rsid w:val="00D23D80"/>
    <w:rsid w:val="00D2414E"/>
    <w:rsid w:val="00D24ACD"/>
    <w:rsid w:val="00D25AFE"/>
    <w:rsid w:val="00D266F1"/>
    <w:rsid w:val="00D3059C"/>
    <w:rsid w:val="00D3068A"/>
    <w:rsid w:val="00D310DD"/>
    <w:rsid w:val="00D331CF"/>
    <w:rsid w:val="00D36DCB"/>
    <w:rsid w:val="00D4085B"/>
    <w:rsid w:val="00D4134B"/>
    <w:rsid w:val="00D42B50"/>
    <w:rsid w:val="00D44002"/>
    <w:rsid w:val="00D44165"/>
    <w:rsid w:val="00D45319"/>
    <w:rsid w:val="00D458A9"/>
    <w:rsid w:val="00D46465"/>
    <w:rsid w:val="00D475ED"/>
    <w:rsid w:val="00D47E2A"/>
    <w:rsid w:val="00D52075"/>
    <w:rsid w:val="00D53470"/>
    <w:rsid w:val="00D5569B"/>
    <w:rsid w:val="00D5578D"/>
    <w:rsid w:val="00D55AE4"/>
    <w:rsid w:val="00D5628E"/>
    <w:rsid w:val="00D6116E"/>
    <w:rsid w:val="00D61953"/>
    <w:rsid w:val="00D63DBF"/>
    <w:rsid w:val="00D640C5"/>
    <w:rsid w:val="00D64D7D"/>
    <w:rsid w:val="00D6548C"/>
    <w:rsid w:val="00D6595B"/>
    <w:rsid w:val="00D65C67"/>
    <w:rsid w:val="00D671F5"/>
    <w:rsid w:val="00D67A1E"/>
    <w:rsid w:val="00D67BFC"/>
    <w:rsid w:val="00D67E9E"/>
    <w:rsid w:val="00D71261"/>
    <w:rsid w:val="00D71A41"/>
    <w:rsid w:val="00D72682"/>
    <w:rsid w:val="00D72CE5"/>
    <w:rsid w:val="00D7398A"/>
    <w:rsid w:val="00D74790"/>
    <w:rsid w:val="00D7719B"/>
    <w:rsid w:val="00D77309"/>
    <w:rsid w:val="00D7737B"/>
    <w:rsid w:val="00D77D5F"/>
    <w:rsid w:val="00D83260"/>
    <w:rsid w:val="00D8505A"/>
    <w:rsid w:val="00D85A55"/>
    <w:rsid w:val="00D917B3"/>
    <w:rsid w:val="00D923DE"/>
    <w:rsid w:val="00D9259B"/>
    <w:rsid w:val="00D92D94"/>
    <w:rsid w:val="00D93A92"/>
    <w:rsid w:val="00D93DF8"/>
    <w:rsid w:val="00D94935"/>
    <w:rsid w:val="00D94D89"/>
    <w:rsid w:val="00D95477"/>
    <w:rsid w:val="00D95836"/>
    <w:rsid w:val="00D96B4F"/>
    <w:rsid w:val="00DA0406"/>
    <w:rsid w:val="00DA0516"/>
    <w:rsid w:val="00DA059F"/>
    <w:rsid w:val="00DA1381"/>
    <w:rsid w:val="00DA175E"/>
    <w:rsid w:val="00DA1AEA"/>
    <w:rsid w:val="00DA2EA4"/>
    <w:rsid w:val="00DA3829"/>
    <w:rsid w:val="00DA3DCC"/>
    <w:rsid w:val="00DA3EE9"/>
    <w:rsid w:val="00DA43A7"/>
    <w:rsid w:val="00DA5257"/>
    <w:rsid w:val="00DA5853"/>
    <w:rsid w:val="00DA5C6A"/>
    <w:rsid w:val="00DA62B5"/>
    <w:rsid w:val="00DA6930"/>
    <w:rsid w:val="00DA7746"/>
    <w:rsid w:val="00DA7DE6"/>
    <w:rsid w:val="00DB0451"/>
    <w:rsid w:val="00DB0FAE"/>
    <w:rsid w:val="00DB18FE"/>
    <w:rsid w:val="00DB24A4"/>
    <w:rsid w:val="00DB35C0"/>
    <w:rsid w:val="00DB3FFC"/>
    <w:rsid w:val="00DB4031"/>
    <w:rsid w:val="00DB4E94"/>
    <w:rsid w:val="00DB4EAC"/>
    <w:rsid w:val="00DB5FDE"/>
    <w:rsid w:val="00DB7891"/>
    <w:rsid w:val="00DC0D5E"/>
    <w:rsid w:val="00DC167B"/>
    <w:rsid w:val="00DC2C99"/>
    <w:rsid w:val="00DC3C6E"/>
    <w:rsid w:val="00DC4E5F"/>
    <w:rsid w:val="00DD0835"/>
    <w:rsid w:val="00DD08D1"/>
    <w:rsid w:val="00DD21A5"/>
    <w:rsid w:val="00DD328F"/>
    <w:rsid w:val="00DD3502"/>
    <w:rsid w:val="00DD4798"/>
    <w:rsid w:val="00DD4C16"/>
    <w:rsid w:val="00DD50A1"/>
    <w:rsid w:val="00DD5533"/>
    <w:rsid w:val="00DD55DD"/>
    <w:rsid w:val="00DD5B04"/>
    <w:rsid w:val="00DD5CA5"/>
    <w:rsid w:val="00DD6188"/>
    <w:rsid w:val="00DD645D"/>
    <w:rsid w:val="00DD67D4"/>
    <w:rsid w:val="00DD7BB9"/>
    <w:rsid w:val="00DE2C68"/>
    <w:rsid w:val="00DE4779"/>
    <w:rsid w:val="00DE4DF8"/>
    <w:rsid w:val="00DE4EAE"/>
    <w:rsid w:val="00DF1788"/>
    <w:rsid w:val="00DF183C"/>
    <w:rsid w:val="00DF40E0"/>
    <w:rsid w:val="00DF77BC"/>
    <w:rsid w:val="00DF7E8A"/>
    <w:rsid w:val="00E0049C"/>
    <w:rsid w:val="00E0058D"/>
    <w:rsid w:val="00E00D41"/>
    <w:rsid w:val="00E01405"/>
    <w:rsid w:val="00E01407"/>
    <w:rsid w:val="00E0150A"/>
    <w:rsid w:val="00E017CF"/>
    <w:rsid w:val="00E01C3D"/>
    <w:rsid w:val="00E0234F"/>
    <w:rsid w:val="00E03662"/>
    <w:rsid w:val="00E0409D"/>
    <w:rsid w:val="00E04372"/>
    <w:rsid w:val="00E060A7"/>
    <w:rsid w:val="00E07E27"/>
    <w:rsid w:val="00E1057D"/>
    <w:rsid w:val="00E1166A"/>
    <w:rsid w:val="00E11B93"/>
    <w:rsid w:val="00E12B57"/>
    <w:rsid w:val="00E148F5"/>
    <w:rsid w:val="00E158FF"/>
    <w:rsid w:val="00E15CB1"/>
    <w:rsid w:val="00E15E83"/>
    <w:rsid w:val="00E16CD8"/>
    <w:rsid w:val="00E17E51"/>
    <w:rsid w:val="00E2094F"/>
    <w:rsid w:val="00E2270D"/>
    <w:rsid w:val="00E23AA6"/>
    <w:rsid w:val="00E30484"/>
    <w:rsid w:val="00E30EE3"/>
    <w:rsid w:val="00E31A4D"/>
    <w:rsid w:val="00E3345A"/>
    <w:rsid w:val="00E3358E"/>
    <w:rsid w:val="00E33F0E"/>
    <w:rsid w:val="00E346F1"/>
    <w:rsid w:val="00E35833"/>
    <w:rsid w:val="00E36CFF"/>
    <w:rsid w:val="00E41F03"/>
    <w:rsid w:val="00E42195"/>
    <w:rsid w:val="00E42575"/>
    <w:rsid w:val="00E43948"/>
    <w:rsid w:val="00E439AB"/>
    <w:rsid w:val="00E441AC"/>
    <w:rsid w:val="00E455A4"/>
    <w:rsid w:val="00E46465"/>
    <w:rsid w:val="00E4687C"/>
    <w:rsid w:val="00E50B65"/>
    <w:rsid w:val="00E51E33"/>
    <w:rsid w:val="00E527A5"/>
    <w:rsid w:val="00E5371A"/>
    <w:rsid w:val="00E5373D"/>
    <w:rsid w:val="00E53F13"/>
    <w:rsid w:val="00E5414F"/>
    <w:rsid w:val="00E54873"/>
    <w:rsid w:val="00E54EA9"/>
    <w:rsid w:val="00E54F3C"/>
    <w:rsid w:val="00E55019"/>
    <w:rsid w:val="00E558B1"/>
    <w:rsid w:val="00E55FBA"/>
    <w:rsid w:val="00E64B80"/>
    <w:rsid w:val="00E65D6B"/>
    <w:rsid w:val="00E668F6"/>
    <w:rsid w:val="00E66E78"/>
    <w:rsid w:val="00E66F0B"/>
    <w:rsid w:val="00E67412"/>
    <w:rsid w:val="00E67578"/>
    <w:rsid w:val="00E67A32"/>
    <w:rsid w:val="00E67AA4"/>
    <w:rsid w:val="00E7043F"/>
    <w:rsid w:val="00E70B94"/>
    <w:rsid w:val="00E734C3"/>
    <w:rsid w:val="00E739F8"/>
    <w:rsid w:val="00E73B2A"/>
    <w:rsid w:val="00E742BA"/>
    <w:rsid w:val="00E74C08"/>
    <w:rsid w:val="00E75B17"/>
    <w:rsid w:val="00E76B7A"/>
    <w:rsid w:val="00E80360"/>
    <w:rsid w:val="00E82B97"/>
    <w:rsid w:val="00E82EC5"/>
    <w:rsid w:val="00E83F19"/>
    <w:rsid w:val="00E84027"/>
    <w:rsid w:val="00E84935"/>
    <w:rsid w:val="00E84B98"/>
    <w:rsid w:val="00E84BDC"/>
    <w:rsid w:val="00E84EB7"/>
    <w:rsid w:val="00E86B49"/>
    <w:rsid w:val="00E903B0"/>
    <w:rsid w:val="00E90F12"/>
    <w:rsid w:val="00E92294"/>
    <w:rsid w:val="00E92761"/>
    <w:rsid w:val="00E92EAF"/>
    <w:rsid w:val="00E93BCE"/>
    <w:rsid w:val="00E93E54"/>
    <w:rsid w:val="00E95ADE"/>
    <w:rsid w:val="00E95D4D"/>
    <w:rsid w:val="00E9648E"/>
    <w:rsid w:val="00EA05F4"/>
    <w:rsid w:val="00EA0BDD"/>
    <w:rsid w:val="00EA0CA2"/>
    <w:rsid w:val="00EA1B79"/>
    <w:rsid w:val="00EA275A"/>
    <w:rsid w:val="00EA39C0"/>
    <w:rsid w:val="00EA4050"/>
    <w:rsid w:val="00EA467B"/>
    <w:rsid w:val="00EA4DC2"/>
    <w:rsid w:val="00EA5F4E"/>
    <w:rsid w:val="00EA7440"/>
    <w:rsid w:val="00EA7B17"/>
    <w:rsid w:val="00EA7ECA"/>
    <w:rsid w:val="00EB0725"/>
    <w:rsid w:val="00EB0A0E"/>
    <w:rsid w:val="00EB180F"/>
    <w:rsid w:val="00EB24A9"/>
    <w:rsid w:val="00EB25A2"/>
    <w:rsid w:val="00EB3648"/>
    <w:rsid w:val="00EB375B"/>
    <w:rsid w:val="00EB45D5"/>
    <w:rsid w:val="00EB4E13"/>
    <w:rsid w:val="00EB5B35"/>
    <w:rsid w:val="00EC03BA"/>
    <w:rsid w:val="00EC0D6F"/>
    <w:rsid w:val="00EC1F7A"/>
    <w:rsid w:val="00EC2417"/>
    <w:rsid w:val="00EC305F"/>
    <w:rsid w:val="00EC3CC7"/>
    <w:rsid w:val="00EC4200"/>
    <w:rsid w:val="00EC477A"/>
    <w:rsid w:val="00ED04ED"/>
    <w:rsid w:val="00ED04FA"/>
    <w:rsid w:val="00ED06D2"/>
    <w:rsid w:val="00ED2189"/>
    <w:rsid w:val="00ED3069"/>
    <w:rsid w:val="00ED3476"/>
    <w:rsid w:val="00ED34E9"/>
    <w:rsid w:val="00ED3F7E"/>
    <w:rsid w:val="00ED4B8D"/>
    <w:rsid w:val="00ED4F73"/>
    <w:rsid w:val="00ED5804"/>
    <w:rsid w:val="00ED5E20"/>
    <w:rsid w:val="00ED5F42"/>
    <w:rsid w:val="00ED6774"/>
    <w:rsid w:val="00ED6A06"/>
    <w:rsid w:val="00ED7A2D"/>
    <w:rsid w:val="00EE319C"/>
    <w:rsid w:val="00EE509E"/>
    <w:rsid w:val="00EE5563"/>
    <w:rsid w:val="00EE60AA"/>
    <w:rsid w:val="00EE72D9"/>
    <w:rsid w:val="00EE7D13"/>
    <w:rsid w:val="00EF0192"/>
    <w:rsid w:val="00EF01C6"/>
    <w:rsid w:val="00EF139E"/>
    <w:rsid w:val="00EF14A0"/>
    <w:rsid w:val="00EF21E1"/>
    <w:rsid w:val="00EF24A2"/>
    <w:rsid w:val="00EF24CD"/>
    <w:rsid w:val="00EF2D49"/>
    <w:rsid w:val="00EF4707"/>
    <w:rsid w:val="00EF4DAB"/>
    <w:rsid w:val="00EF4ED7"/>
    <w:rsid w:val="00EF7BDC"/>
    <w:rsid w:val="00EF7E14"/>
    <w:rsid w:val="00F006CB"/>
    <w:rsid w:val="00F01741"/>
    <w:rsid w:val="00F04794"/>
    <w:rsid w:val="00F05874"/>
    <w:rsid w:val="00F05C67"/>
    <w:rsid w:val="00F069E5"/>
    <w:rsid w:val="00F06BC7"/>
    <w:rsid w:val="00F06F22"/>
    <w:rsid w:val="00F0758C"/>
    <w:rsid w:val="00F07E04"/>
    <w:rsid w:val="00F11010"/>
    <w:rsid w:val="00F147DD"/>
    <w:rsid w:val="00F14BCC"/>
    <w:rsid w:val="00F20265"/>
    <w:rsid w:val="00F21A85"/>
    <w:rsid w:val="00F229ED"/>
    <w:rsid w:val="00F22D26"/>
    <w:rsid w:val="00F251BF"/>
    <w:rsid w:val="00F254E5"/>
    <w:rsid w:val="00F25CF0"/>
    <w:rsid w:val="00F25EB1"/>
    <w:rsid w:val="00F26981"/>
    <w:rsid w:val="00F2787F"/>
    <w:rsid w:val="00F30979"/>
    <w:rsid w:val="00F30C7D"/>
    <w:rsid w:val="00F327B3"/>
    <w:rsid w:val="00F32D53"/>
    <w:rsid w:val="00F33F9E"/>
    <w:rsid w:val="00F34304"/>
    <w:rsid w:val="00F35592"/>
    <w:rsid w:val="00F3788D"/>
    <w:rsid w:val="00F4173B"/>
    <w:rsid w:val="00F42D37"/>
    <w:rsid w:val="00F42E0A"/>
    <w:rsid w:val="00F43090"/>
    <w:rsid w:val="00F446FF"/>
    <w:rsid w:val="00F44F91"/>
    <w:rsid w:val="00F44FA1"/>
    <w:rsid w:val="00F45273"/>
    <w:rsid w:val="00F45B9A"/>
    <w:rsid w:val="00F46733"/>
    <w:rsid w:val="00F52767"/>
    <w:rsid w:val="00F52C75"/>
    <w:rsid w:val="00F54B86"/>
    <w:rsid w:val="00F55816"/>
    <w:rsid w:val="00F61A03"/>
    <w:rsid w:val="00F622FF"/>
    <w:rsid w:val="00F6270E"/>
    <w:rsid w:val="00F64EDF"/>
    <w:rsid w:val="00F66A2C"/>
    <w:rsid w:val="00F67A73"/>
    <w:rsid w:val="00F7093F"/>
    <w:rsid w:val="00F7177A"/>
    <w:rsid w:val="00F71889"/>
    <w:rsid w:val="00F724F9"/>
    <w:rsid w:val="00F7269B"/>
    <w:rsid w:val="00F72813"/>
    <w:rsid w:val="00F73922"/>
    <w:rsid w:val="00F73A25"/>
    <w:rsid w:val="00F74222"/>
    <w:rsid w:val="00F74728"/>
    <w:rsid w:val="00F74823"/>
    <w:rsid w:val="00F75CD9"/>
    <w:rsid w:val="00F75FB4"/>
    <w:rsid w:val="00F76288"/>
    <w:rsid w:val="00F76560"/>
    <w:rsid w:val="00F768A4"/>
    <w:rsid w:val="00F76B9E"/>
    <w:rsid w:val="00F772D4"/>
    <w:rsid w:val="00F80D50"/>
    <w:rsid w:val="00F816A2"/>
    <w:rsid w:val="00F855DB"/>
    <w:rsid w:val="00F87DE6"/>
    <w:rsid w:val="00F90ACC"/>
    <w:rsid w:val="00F9159B"/>
    <w:rsid w:val="00F91B6D"/>
    <w:rsid w:val="00F933E7"/>
    <w:rsid w:val="00F94127"/>
    <w:rsid w:val="00F97590"/>
    <w:rsid w:val="00F97A1F"/>
    <w:rsid w:val="00FA1807"/>
    <w:rsid w:val="00FA197D"/>
    <w:rsid w:val="00FA328C"/>
    <w:rsid w:val="00FA40DE"/>
    <w:rsid w:val="00FA57B2"/>
    <w:rsid w:val="00FA606C"/>
    <w:rsid w:val="00FA6EF4"/>
    <w:rsid w:val="00FB1D7D"/>
    <w:rsid w:val="00FB2445"/>
    <w:rsid w:val="00FB2DE3"/>
    <w:rsid w:val="00FB3FD6"/>
    <w:rsid w:val="00FB4F59"/>
    <w:rsid w:val="00FB5541"/>
    <w:rsid w:val="00FB5D52"/>
    <w:rsid w:val="00FB657B"/>
    <w:rsid w:val="00FB7BB3"/>
    <w:rsid w:val="00FC1D54"/>
    <w:rsid w:val="00FC2053"/>
    <w:rsid w:val="00FC334E"/>
    <w:rsid w:val="00FC3376"/>
    <w:rsid w:val="00FC45EF"/>
    <w:rsid w:val="00FC4E3D"/>
    <w:rsid w:val="00FC5771"/>
    <w:rsid w:val="00FC65DB"/>
    <w:rsid w:val="00FC7433"/>
    <w:rsid w:val="00FC79E5"/>
    <w:rsid w:val="00FD170F"/>
    <w:rsid w:val="00FD1BA1"/>
    <w:rsid w:val="00FD20FB"/>
    <w:rsid w:val="00FD279F"/>
    <w:rsid w:val="00FD2FDB"/>
    <w:rsid w:val="00FD4A52"/>
    <w:rsid w:val="00FD5407"/>
    <w:rsid w:val="00FD5439"/>
    <w:rsid w:val="00FD5BEF"/>
    <w:rsid w:val="00FD65C8"/>
    <w:rsid w:val="00FD6B69"/>
    <w:rsid w:val="00FD6D41"/>
    <w:rsid w:val="00FD7752"/>
    <w:rsid w:val="00FD7EDE"/>
    <w:rsid w:val="00FE3644"/>
    <w:rsid w:val="00FE43AA"/>
    <w:rsid w:val="00FE6FE0"/>
    <w:rsid w:val="00FE73FD"/>
    <w:rsid w:val="00FF1CEE"/>
    <w:rsid w:val="00FF4F39"/>
    <w:rsid w:val="00FF5CA9"/>
    <w:rsid w:val="00FF5DA8"/>
    <w:rsid w:val="00FF7573"/>
    <w:rsid w:val="00FF7AC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 o:allowoverlap="f" fillcolor="white" stroke="f">
      <v:fill color="white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qFormat/>
    <w:rsid w:val="008A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DE4EAE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ahoma" w:hAnsi="Tahom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11">
    <w:name w:val="Обычный1"/>
    <w:pPr>
      <w:widowControl w:val="0"/>
      <w:overflowPunct w:val="0"/>
      <w:autoSpaceDE w:val="0"/>
      <w:autoSpaceDN w:val="0"/>
      <w:adjustRightInd w:val="0"/>
      <w:textAlignment w:val="baseline"/>
    </w:pPr>
  </w:style>
  <w:style w:type="table" w:styleId="a6">
    <w:name w:val="Table Grid"/>
    <w:basedOn w:val="a1"/>
    <w:rsid w:val="00A37E2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rsid w:val="006C3F97"/>
    <w:pPr>
      <w:overflowPunct/>
      <w:autoSpaceDE/>
      <w:autoSpaceDN/>
      <w:adjustRightInd/>
      <w:jc w:val="both"/>
      <w:textAlignment w:val="auto"/>
    </w:pPr>
    <w:rPr>
      <w:sz w:val="28"/>
    </w:rPr>
  </w:style>
  <w:style w:type="paragraph" w:styleId="a7">
    <w:name w:val="Body Text Indent"/>
    <w:basedOn w:val="a"/>
    <w:rsid w:val="006825E8"/>
    <w:pPr>
      <w:spacing w:after="120"/>
      <w:ind w:left="283"/>
    </w:pPr>
  </w:style>
  <w:style w:type="paragraph" w:styleId="21">
    <w:name w:val="Body Text Indent 2"/>
    <w:basedOn w:val="a"/>
    <w:rsid w:val="006825E8"/>
    <w:pPr>
      <w:spacing w:after="120" w:line="480" w:lineRule="auto"/>
      <w:ind w:left="283"/>
    </w:pPr>
  </w:style>
  <w:style w:type="paragraph" w:styleId="3">
    <w:name w:val="Body Text Indent 3"/>
    <w:basedOn w:val="a"/>
    <w:rsid w:val="002F2897"/>
    <w:pPr>
      <w:spacing w:after="120"/>
      <w:ind w:left="283"/>
    </w:pPr>
    <w:rPr>
      <w:sz w:val="16"/>
      <w:szCs w:val="16"/>
    </w:rPr>
  </w:style>
  <w:style w:type="paragraph" w:styleId="a8">
    <w:name w:val="Block Text"/>
    <w:basedOn w:val="a"/>
    <w:rsid w:val="002F2897"/>
    <w:pPr>
      <w:widowControl w:val="0"/>
      <w:shd w:val="clear" w:color="auto" w:fill="FFFFFF"/>
      <w:overflowPunct/>
      <w:autoSpaceDE/>
      <w:autoSpaceDN/>
      <w:adjustRightInd/>
      <w:spacing w:before="355" w:line="485" w:lineRule="exact"/>
      <w:ind w:left="14" w:right="178" w:firstLine="715"/>
      <w:jc w:val="both"/>
      <w:textAlignment w:val="auto"/>
    </w:pPr>
    <w:rPr>
      <w:rFonts w:ascii="Arial" w:hAnsi="Arial"/>
      <w:snapToGrid w:val="0"/>
      <w:color w:val="000000"/>
      <w:spacing w:val="-1"/>
      <w:w w:val="92"/>
      <w:sz w:val="28"/>
    </w:rPr>
  </w:style>
  <w:style w:type="paragraph" w:customStyle="1" w:styleId="a9">
    <w:name w:val="Текст таблицы"/>
    <w:basedOn w:val="a"/>
    <w:next w:val="a7"/>
    <w:rsid w:val="00DA5C6A"/>
    <w:rPr>
      <w:sz w:val="24"/>
    </w:rPr>
  </w:style>
  <w:style w:type="paragraph" w:styleId="aa">
    <w:name w:val="Balloon Text"/>
    <w:basedOn w:val="a"/>
    <w:semiHidden/>
    <w:rsid w:val="007616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A6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annotation reference"/>
    <w:basedOn w:val="a0"/>
    <w:rsid w:val="00CF0381"/>
    <w:rPr>
      <w:sz w:val="16"/>
      <w:szCs w:val="16"/>
    </w:rPr>
  </w:style>
  <w:style w:type="paragraph" w:styleId="ac">
    <w:name w:val="annotation text"/>
    <w:basedOn w:val="a"/>
    <w:link w:val="ad"/>
    <w:rsid w:val="00CF0381"/>
  </w:style>
  <w:style w:type="character" w:customStyle="1" w:styleId="ad">
    <w:name w:val="Текст примечания Знак"/>
    <w:basedOn w:val="a0"/>
    <w:link w:val="ac"/>
    <w:rsid w:val="00CF0381"/>
  </w:style>
  <w:style w:type="paragraph" w:styleId="ae">
    <w:name w:val="annotation subject"/>
    <w:basedOn w:val="ac"/>
    <w:next w:val="ac"/>
    <w:link w:val="af"/>
    <w:rsid w:val="00CF0381"/>
    <w:rPr>
      <w:b/>
      <w:bCs/>
    </w:rPr>
  </w:style>
  <w:style w:type="character" w:customStyle="1" w:styleId="af">
    <w:name w:val="Тема примечания Знак"/>
    <w:basedOn w:val="ad"/>
    <w:link w:val="ae"/>
    <w:rsid w:val="00CF03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qFormat/>
    <w:rsid w:val="008A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DE4EAE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ahoma" w:hAnsi="Tahom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11">
    <w:name w:val="Обычный1"/>
    <w:pPr>
      <w:widowControl w:val="0"/>
      <w:overflowPunct w:val="0"/>
      <w:autoSpaceDE w:val="0"/>
      <w:autoSpaceDN w:val="0"/>
      <w:adjustRightInd w:val="0"/>
      <w:textAlignment w:val="baseline"/>
    </w:pPr>
  </w:style>
  <w:style w:type="table" w:styleId="a6">
    <w:name w:val="Table Grid"/>
    <w:basedOn w:val="a1"/>
    <w:rsid w:val="00A37E2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rsid w:val="006C3F97"/>
    <w:pPr>
      <w:overflowPunct/>
      <w:autoSpaceDE/>
      <w:autoSpaceDN/>
      <w:adjustRightInd/>
      <w:jc w:val="both"/>
      <w:textAlignment w:val="auto"/>
    </w:pPr>
    <w:rPr>
      <w:sz w:val="28"/>
    </w:rPr>
  </w:style>
  <w:style w:type="paragraph" w:styleId="a7">
    <w:name w:val="Body Text Indent"/>
    <w:basedOn w:val="a"/>
    <w:rsid w:val="006825E8"/>
    <w:pPr>
      <w:spacing w:after="120"/>
      <w:ind w:left="283"/>
    </w:pPr>
  </w:style>
  <w:style w:type="paragraph" w:styleId="21">
    <w:name w:val="Body Text Indent 2"/>
    <w:basedOn w:val="a"/>
    <w:rsid w:val="006825E8"/>
    <w:pPr>
      <w:spacing w:after="120" w:line="480" w:lineRule="auto"/>
      <w:ind w:left="283"/>
    </w:pPr>
  </w:style>
  <w:style w:type="paragraph" w:styleId="3">
    <w:name w:val="Body Text Indent 3"/>
    <w:basedOn w:val="a"/>
    <w:rsid w:val="002F2897"/>
    <w:pPr>
      <w:spacing w:after="120"/>
      <w:ind w:left="283"/>
    </w:pPr>
    <w:rPr>
      <w:sz w:val="16"/>
      <w:szCs w:val="16"/>
    </w:rPr>
  </w:style>
  <w:style w:type="paragraph" w:styleId="a8">
    <w:name w:val="Block Text"/>
    <w:basedOn w:val="a"/>
    <w:rsid w:val="002F2897"/>
    <w:pPr>
      <w:widowControl w:val="0"/>
      <w:shd w:val="clear" w:color="auto" w:fill="FFFFFF"/>
      <w:overflowPunct/>
      <w:autoSpaceDE/>
      <w:autoSpaceDN/>
      <w:adjustRightInd/>
      <w:spacing w:before="355" w:line="485" w:lineRule="exact"/>
      <w:ind w:left="14" w:right="178" w:firstLine="715"/>
      <w:jc w:val="both"/>
      <w:textAlignment w:val="auto"/>
    </w:pPr>
    <w:rPr>
      <w:rFonts w:ascii="Arial" w:hAnsi="Arial"/>
      <w:snapToGrid w:val="0"/>
      <w:color w:val="000000"/>
      <w:spacing w:val="-1"/>
      <w:w w:val="92"/>
      <w:sz w:val="28"/>
    </w:rPr>
  </w:style>
  <w:style w:type="paragraph" w:customStyle="1" w:styleId="a9">
    <w:name w:val="Текст таблицы"/>
    <w:basedOn w:val="a"/>
    <w:next w:val="a7"/>
    <w:rsid w:val="00DA5C6A"/>
    <w:rPr>
      <w:sz w:val="24"/>
    </w:rPr>
  </w:style>
  <w:style w:type="paragraph" w:styleId="aa">
    <w:name w:val="Balloon Text"/>
    <w:basedOn w:val="a"/>
    <w:semiHidden/>
    <w:rsid w:val="007616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A6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annotation reference"/>
    <w:basedOn w:val="a0"/>
    <w:rsid w:val="00CF0381"/>
    <w:rPr>
      <w:sz w:val="16"/>
      <w:szCs w:val="16"/>
    </w:rPr>
  </w:style>
  <w:style w:type="paragraph" w:styleId="ac">
    <w:name w:val="annotation text"/>
    <w:basedOn w:val="a"/>
    <w:link w:val="ad"/>
    <w:rsid w:val="00CF0381"/>
  </w:style>
  <w:style w:type="character" w:customStyle="1" w:styleId="ad">
    <w:name w:val="Текст примечания Знак"/>
    <w:basedOn w:val="a0"/>
    <w:link w:val="ac"/>
    <w:rsid w:val="00CF0381"/>
  </w:style>
  <w:style w:type="paragraph" w:styleId="ae">
    <w:name w:val="annotation subject"/>
    <w:basedOn w:val="ac"/>
    <w:next w:val="ac"/>
    <w:link w:val="af"/>
    <w:rsid w:val="00CF0381"/>
    <w:rPr>
      <w:b/>
      <w:bCs/>
    </w:rPr>
  </w:style>
  <w:style w:type="character" w:customStyle="1" w:styleId="af">
    <w:name w:val="Тема примечания Знак"/>
    <w:basedOn w:val="ad"/>
    <w:link w:val="ae"/>
    <w:rsid w:val="00CF0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6\TEMPLATE\OD_SK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4EF48-5831-4386-8370-40F1D4AD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OD_SK</Template>
  <TotalTime>0</TotalTime>
  <Pages>1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SPecialiST RePack</Company>
  <LinksUpToDate>false</LinksUpToDate>
  <CharactersWithSpaces>11855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creator>10-отдел</dc:creator>
  <cp:lastModifiedBy>Мильков Д. В.</cp:lastModifiedBy>
  <cp:revision>3</cp:revision>
  <cp:lastPrinted>2015-01-13T12:07:00Z</cp:lastPrinted>
  <dcterms:created xsi:type="dcterms:W3CDTF">2017-06-21T08:30:00Z</dcterms:created>
  <dcterms:modified xsi:type="dcterms:W3CDTF">2017-06-21T08:30:00Z</dcterms:modified>
</cp:coreProperties>
</file>