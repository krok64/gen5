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018" w:type="dxa"/>
        <w:tblInd w:w="1219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8"/>
        <w:gridCol w:w="7359"/>
        <w:gridCol w:w="3558"/>
        <w:gridCol w:w="1843"/>
        <w:gridCol w:w="2693"/>
        <w:gridCol w:w="992"/>
        <w:gridCol w:w="993"/>
        <w:gridCol w:w="1198"/>
        <w:gridCol w:w="2264"/>
      </w:tblGrid>
      <w:tr w:rsidR="00E86B49" w:rsidRPr="008A6553" w:rsidTr="00AD1EB5">
        <w:trPr>
          <w:trHeight w:hRule="exact" w:val="1814"/>
          <w:tblHeader/>
        </w:trPr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bookmarkStart w:id="0" w:name="_GoBack"/>
            <w:bookmarkEnd w:id="0"/>
            <w:r w:rsidRPr="00A909CA">
              <w:rPr>
                <w:rFonts w:ascii="Calibri" w:hAnsi="Calibri"/>
                <w:sz w:val="28"/>
                <w:szCs w:val="28"/>
              </w:rPr>
              <w:t xml:space="preserve"> Поз.</w:t>
            </w:r>
          </w:p>
        </w:tc>
        <w:tc>
          <w:tcPr>
            <w:tcW w:w="73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ind w:left="72"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Наименование и техническая характеристика</w:t>
            </w:r>
          </w:p>
        </w:tc>
        <w:tc>
          <w:tcPr>
            <w:tcW w:w="35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Тип, марка,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обозначение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документа,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опросного листа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Код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продукции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Поставщик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Ед.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A909CA">
              <w:rPr>
                <w:rFonts w:ascii="Calibri" w:hAnsi="Calibri"/>
                <w:sz w:val="28"/>
                <w:szCs w:val="28"/>
              </w:rPr>
              <w:t>изме</w:t>
            </w:r>
            <w:proofErr w:type="spellEnd"/>
            <w:r w:rsidRPr="00A909CA">
              <w:rPr>
                <w:rFonts w:ascii="Calibri" w:hAnsi="Calibri"/>
                <w:sz w:val="28"/>
                <w:szCs w:val="28"/>
              </w:rPr>
              <w:t>-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рения</w:t>
            </w:r>
          </w:p>
        </w:tc>
        <w:tc>
          <w:tcPr>
            <w:tcW w:w="9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Кол.</w:t>
            </w:r>
          </w:p>
        </w:tc>
        <w:tc>
          <w:tcPr>
            <w:tcW w:w="11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Масса,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1 ед.,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кг</w:t>
            </w:r>
          </w:p>
        </w:tc>
        <w:tc>
          <w:tcPr>
            <w:tcW w:w="226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Примечание</w:t>
            </w: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1544E8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Опора 108-ХБ-А-09Г2С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хомутовая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под трубопровод Ду100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АО "Газпром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СтройТЭК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компл.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Салават"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1544E8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Электроизолирующий ложемент "ИЗОЛ", 1/2 ТИП 1/20 (175х80х4)</w:t>
            </w: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ТУ 1469-025-32989231-2015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АО "Газпром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СтройТЭК</w:t>
            </w:r>
            <w:proofErr w:type="spellEnd"/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шт.</w:t>
            </w: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1544E8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Салават"</w:t>
            </w: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F75CD9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</w:tbl>
    <w:p w:rsidR="005A394D" w:rsidRPr="00CF0381" w:rsidRDefault="005A394D" w:rsidP="00930D94">
      <w:pPr>
        <w:tabs>
          <w:tab w:val="left" w:pos="6705"/>
        </w:tabs>
        <w:rPr>
          <w:rFonts w:asciiTheme="minorHAnsi" w:hAnsiTheme="minorHAnsi"/>
          <w:sz w:val="22"/>
          <w:szCs w:val="22"/>
        </w:rPr>
      </w:pPr>
    </w:p>
    <w:sectPr w:rsidR="005A394D" w:rsidRPr="00CF0381" w:rsidSect="008A6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-336" w:right="29" w:bottom="425" w:left="284" w:header="0" w:footer="5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19" w:rsidRDefault="00B25B19">
      <w:r>
        <w:separator/>
      </w:r>
    </w:p>
  </w:endnote>
  <w:endnote w:type="continuationSeparator" w:id="0">
    <w:p w:rsidR="00B25B19" w:rsidRDefault="00B2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33241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151A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151A8">
    <w:pPr>
      <w:ind w:right="360"/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72891564" wp14:editId="10069F2F">
              <wp:simplePos x="0" y="0"/>
              <wp:positionH relativeFrom="column">
                <wp:posOffset>289560</wp:posOffset>
              </wp:positionH>
              <wp:positionV relativeFrom="paragraph">
                <wp:posOffset>-2378710</wp:posOffset>
              </wp:positionV>
              <wp:extent cx="431800" cy="3060065"/>
              <wp:effectExtent l="0" t="0" r="25400" b="26035"/>
              <wp:wrapNone/>
              <wp:docPr id="28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60065"/>
                        <a:chOff x="381" y="11501"/>
                        <a:chExt cx="680" cy="4819"/>
                      </a:xfrm>
                    </wpg:grpSpPr>
                    <wps:wsp>
                      <wps:cNvPr id="29" name="Line 35"/>
                      <wps:cNvCnPr/>
                      <wps:spPr bwMode="auto">
                        <a:xfrm flipV="1">
                          <a:off x="381" y="11501"/>
                          <a:ext cx="0" cy="48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7"/>
                      <wps:cNvCnPr/>
                      <wps:spPr bwMode="auto">
                        <a:xfrm>
                          <a:off x="381" y="115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0"/>
                      <wps:cNvCnPr/>
                      <wps:spPr bwMode="auto">
                        <a:xfrm flipV="1">
                          <a:off x="700" y="11520"/>
                          <a:ext cx="0" cy="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2.8pt;margin-top:-187.3pt;width:34pt;height:240.95pt;z-index:251654656" coordorigin="381,11501" coordsize="680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">
              <v:line id="Line 35" o:spid="_x0000_s1027" style="position:absolute;flip:y;visibility:visible;mso-wrap-style:square" from="381,11501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/>
              <v:line id="Line 37" o:spid="_x0000_s1028" style="position:absolute;visibility:visible;mso-wrap-style:square" from="381,11520" to="1061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39" o:spid="_x0000_s1029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40" o:spid="_x0000_s1030" style="position:absolute;flip:y;visibility:visible;mso-wrap-style:square" from="700,11520" to="700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/>
              <v:line id="Line 56" o:spid="_x0000_s1031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7" o:spid="_x0000_s1032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w10:anchorlock/>
            </v:group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5680" behindDoc="1" locked="1" layoutInCell="1" allowOverlap="1" wp14:anchorId="6915794E" wp14:editId="77DB9E1E">
              <wp:simplePos x="0" y="0"/>
              <wp:positionH relativeFrom="column">
                <wp:posOffset>226695</wp:posOffset>
              </wp:positionH>
              <wp:positionV relativeFrom="paragraph">
                <wp:posOffset>-387350</wp:posOffset>
              </wp:positionV>
              <wp:extent cx="332105" cy="1066800"/>
              <wp:effectExtent l="0" t="0" r="0" b="0"/>
              <wp:wrapNone/>
              <wp:docPr id="27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17.85pt;margin-top:-30.5pt;width:26.15pt;height:8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tZhgIAABQ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3632" behindDoc="1" locked="1" layoutInCell="1" allowOverlap="1" wp14:anchorId="3F4DDD9C" wp14:editId="293B7520">
              <wp:simplePos x="0" y="0"/>
              <wp:positionH relativeFrom="column">
                <wp:posOffset>222885</wp:posOffset>
              </wp:positionH>
              <wp:positionV relativeFrom="paragraph">
                <wp:posOffset>-1402080</wp:posOffset>
              </wp:positionV>
              <wp:extent cx="304800" cy="1066800"/>
              <wp:effectExtent l="0" t="0" r="0" b="0"/>
              <wp:wrapNone/>
              <wp:docPr id="2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27" type="#_x0000_t202" style="position:absolute;margin-left:17.55pt;margin-top:-110.4pt;width:24pt;height:84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2608" behindDoc="1" locked="1" layoutInCell="1" allowOverlap="1" wp14:anchorId="69092317" wp14:editId="1E941AB9">
              <wp:simplePos x="0" y="0"/>
              <wp:positionH relativeFrom="column">
                <wp:posOffset>221615</wp:posOffset>
              </wp:positionH>
              <wp:positionV relativeFrom="paragraph">
                <wp:posOffset>-2541270</wp:posOffset>
              </wp:positionV>
              <wp:extent cx="337185" cy="1066800"/>
              <wp:effectExtent l="0" t="0" r="5715" b="0"/>
              <wp:wrapNone/>
              <wp:docPr id="2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 w:rsidRPr="00C91979"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 w:rsidRPr="00C91979"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28" type="#_x0000_t202" style="position:absolute;margin-left:17.45pt;margin-top:-200.1pt;width:26.55pt;height:84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0BiAIAABs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 w:rsidRPr="00C91979"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 w:rsidRPr="00C91979"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</w:p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9"/>
      <w:gridCol w:w="569"/>
      <w:gridCol w:w="569"/>
      <w:gridCol w:w="569"/>
      <w:gridCol w:w="854"/>
      <w:gridCol w:w="710"/>
      <w:gridCol w:w="3840"/>
      <w:gridCol w:w="1880"/>
      <w:gridCol w:w="426"/>
      <w:gridCol w:w="107"/>
    </w:tblGrid>
    <w:tr w:rsidR="00B25B19" w:rsidTr="005A394D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5720" w:type="dxa"/>
          <w:gridSpan w:val="2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25B19" w:rsidRPr="002957F4" w:rsidRDefault="003B687F" w:rsidP="00F73922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434.КР-16-ТХ.</w:t>
          </w:r>
          <w:r>
            <w:rPr>
              <w:rFonts w:ascii="Calibri" w:hAnsi="Calibri"/>
              <w:caps/>
              <w:sz w:val="28"/>
              <w:szCs w:val="28"/>
            </w:rPr>
            <w:t>СО1</w:t>
          </w:r>
        </w:p>
      </w:tc>
      <w:tc>
        <w:tcPr>
          <w:tcW w:w="533" w:type="dxa"/>
          <w:gridSpan w:val="2"/>
          <w:tcBorders>
            <w:top w:val="single" w:sz="12" w:space="0" w:color="auto"/>
            <w:left w:val="nil"/>
            <w:bottom w:val="single" w:sz="6" w:space="0" w:color="auto"/>
          </w:tcBorders>
          <w:vAlign w:val="center"/>
        </w:tcPr>
        <w:p w:rsidR="00B25B19" w:rsidRPr="00C91979" w:rsidRDefault="00B25B19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14"/>
            </w:rPr>
          </w:pPr>
        </w:p>
      </w:tc>
      <w:tc>
        <w:tcPr>
          <w:tcW w:w="85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 w:val="restart"/>
          <w:tcBorders>
            <w:left w:val="nil"/>
          </w:tcBorders>
          <w:vAlign w:val="center"/>
        </w:tcPr>
        <w:p w:rsidR="00B25B19" w:rsidRPr="00DD67D4" w:rsidRDefault="00B25B19" w:rsidP="00F229ED">
          <w:pPr>
            <w:jc w:val="center"/>
            <w:rPr>
              <w:rFonts w:ascii="Calibri" w:hAnsi="Calibri" w:cs="Arial"/>
              <w:sz w:val="24"/>
              <w:szCs w:val="24"/>
            </w:rPr>
          </w:pPr>
          <w:r w:rsidRPr="00DD67D4">
            <w:rPr>
              <w:rFonts w:ascii="Calibri" w:hAnsi="Calibri" w:cs="Arial"/>
              <w:sz w:val="24"/>
              <w:szCs w:val="24"/>
            </w:rPr>
            <w:fldChar w:fldCharType="begin"/>
          </w:r>
          <w:r w:rsidRPr="00DD67D4">
            <w:rPr>
              <w:rFonts w:ascii="Calibri" w:hAnsi="Calibri" w:cs="Arial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 w:cs="Arial"/>
              <w:sz w:val="24"/>
              <w:szCs w:val="24"/>
            </w:rPr>
            <w:fldChar w:fldCharType="separate"/>
          </w:r>
          <w:r w:rsidR="00E0049C">
            <w:rPr>
              <w:rFonts w:ascii="Calibri" w:hAnsi="Calibri" w:cs="Arial"/>
              <w:noProof/>
              <w:sz w:val="24"/>
              <w:szCs w:val="24"/>
            </w:rPr>
            <w:t>10</w:t>
          </w:r>
          <w:r w:rsidRPr="00DD67D4"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113" w:right="-113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Кол.</w:t>
          </w:r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r w:rsidRPr="00DD67D4">
            <w:rPr>
              <w:rFonts w:ascii="Calibri" w:hAnsi="Calibri"/>
              <w:spacing w:val="-20"/>
            </w:rPr>
            <w:t>уч</w:t>
          </w:r>
          <w:proofErr w:type="spellEnd"/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57" w:right="-57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DD67D4">
            <w:rPr>
              <w:rFonts w:ascii="Calibri" w:hAnsi="Calibri"/>
              <w:spacing w:val="-20"/>
            </w:rPr>
            <w:t>док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/>
          <w:tcBorders>
            <w:lef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</w:rPr>
          </w:pPr>
        </w:p>
      </w:tc>
    </w:tr>
    <w:tr w:rsidR="00B25B19" w:rsidRPr="00BA44A3" w:rsidTr="00083BF6">
      <w:trPr>
        <w:gridAfter w:val="1"/>
        <w:wAfter w:w="107" w:type="dxa"/>
        <w:trHeight w:hRule="exact" w:val="227"/>
      </w:trPr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854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710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3840" w:type="dxa"/>
        </w:tcPr>
        <w:p w:rsidR="00B25B19" w:rsidRDefault="00B25B19">
          <w:pPr>
            <w:spacing w:before="40" w:after="60"/>
            <w:jc w:val="center"/>
            <w:rPr>
              <w:rFonts w:ascii="Arial" w:hAnsi="Arial"/>
            </w:rPr>
          </w:pPr>
        </w:p>
      </w:tc>
      <w:tc>
        <w:tcPr>
          <w:tcW w:w="2306" w:type="dxa"/>
          <w:gridSpan w:val="2"/>
          <w:vAlign w:val="center"/>
        </w:tcPr>
        <w:p w:rsidR="00B25B19" w:rsidRPr="00BA44A3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BA44A3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Default="00B25B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2"/>
      <w:gridCol w:w="562"/>
      <w:gridCol w:w="561"/>
      <w:gridCol w:w="561"/>
      <w:gridCol w:w="842"/>
      <w:gridCol w:w="560"/>
      <w:gridCol w:w="3754"/>
      <w:gridCol w:w="993"/>
      <w:gridCol w:w="850"/>
      <w:gridCol w:w="848"/>
    </w:tblGrid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1AAC544C" wp14:editId="602AB575">
                    <wp:simplePos x="0" y="0"/>
                    <wp:positionH relativeFrom="page">
                      <wp:posOffset>-8161655</wp:posOffset>
                    </wp:positionH>
                    <wp:positionV relativeFrom="page">
                      <wp:posOffset>-3472180</wp:posOffset>
                    </wp:positionV>
                    <wp:extent cx="562610" cy="2390775"/>
                    <wp:effectExtent l="0" t="0" r="8890" b="28575"/>
                    <wp:wrapNone/>
                    <wp:docPr id="14" name="Group 1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2610" cy="2390775"/>
                              <a:chOff x="335" y="10364"/>
                              <a:chExt cx="874" cy="3705"/>
                            </a:xfrm>
                          </wpg:grpSpPr>
                          <wps:wsp>
                            <wps:cNvPr id="16" name="AutoShap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2919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2" y="10364"/>
                                <a:ext cx="1" cy="36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1781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0927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5" y="14069"/>
                                <a:ext cx="8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" y="10364"/>
                                <a:ext cx="8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7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7" o:spid="_x0000_s1026" style="position:absolute;margin-left:-642.65pt;margin-top:-273.4pt;width:44.3pt;height:188.25pt;z-index:251662848;mso-position-horizontal-relative:page;mso-position-vertical-relative:page" coordorigin="335,10364" coordsize="874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9" o:spid="_x0000_s1027" type="#_x0000_t32" style="position:absolute;left:633;top:12919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8xsMAAADbAAAADwAAAGRycy9kb3ducmV2LnhtbERP32vCMBB+H/g/hBN8m6kiMjqjDMWx&#10;wRDtJuzxaG5NWXOpSWY7/3ojDPZ2H9/PW6x624gz+VA7VjAZZyCIS6drrhR8vG/vH0CEiKyxcUwK&#10;finAajm4W2CuXccHOhexEimEQ44KTIxtLmUoDVkMY9cSJ+7LeYsxQV9J7bFL4baR0yybS4s1pwaD&#10;La0Nld/Fj1Vw3Jn18+uxeDtNvP7su/3Fzi4bpUbD/ukRRKQ+/ov/3C86zZ/D7Zd0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3fMbDAAAA2wAAAA8AAAAAAAAAAAAA&#10;AAAAoQIAAGRycy9kb3ducmV2LnhtbFBLBQYAAAAABAAEAPkAAACRAwAAAAA=&#10;" strokeweight="1pt">
                      <v:shadow color="#7f7f7f" opacity=".5" offset="1pt"/>
                    </v:shape>
                    <v:shape id="AutoShape 111" o:spid="_x0000_s1028" type="#_x0000_t32" style="position:absolute;left:902;top:10364;width:1;height:3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<v:shape id="AutoShape 112" o:spid="_x0000_s1029" type="#_x0000_t32" style="position:absolute;left:633;top:11781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otMMAAADbAAAADwAAAGRycy9kb3ducmV2LnhtbERP32vCMBB+H/g/hBv4pqlDxuyMMpSN&#10;DUS0m7DHo7k1Zc2lSzJb/evNQNjbfXw/b77sbSOO5EPtWMFknIEgLp2uuVLw8f48egARIrLGxjEp&#10;OFGA5WJwM8dcu473dCxiJVIIhxwVmBjbXMpQGrIYxq4lTtyX8xZjgr6S2mOXwm0j77LsXlqsOTUY&#10;bGllqPwufq2Cw9asXt4OxeZn4vVn3+3OdnpeKzW87Z8eQUTq47/46n7Vaf4M/n5JB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6LTDAAAA2wAAAA8AAAAAAAAAAAAA&#10;AAAAoQIAAGRycy9kb3ducmV2LnhtbFBLBQYAAAAABAAEAPkAAACRAwAAAAA=&#10;" strokeweight="1pt">
                      <v:shadow color="#7f7f7f" opacity=".5" offset="1pt"/>
                    </v:shape>
                    <v:shape id="AutoShape 113" o:spid="_x0000_s1030" type="#_x0000_t32" style="position:absolute;left:633;top:10927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LlMIAAADbAAAADwAAAGRycy9kb3ducmV2LnhtbERPXWvCMBR9H/gfwhX2NlNljFGNIspE&#10;YYytKvh4aa5Nsbnpkmg7f/3yMNjj4XzPFr1txI18qB0rGI8yEMSl0zVXCg77t6dXECEia2wck4If&#10;CrCYDx5mmGvX8RfdiliJFMIhRwUmxjaXMpSGLIaRa4kTd3beYkzQV1J77FK4beQky16kxZpTg8GW&#10;VobKS3G1Co4fZrXZHYv377HXp777vNvn+1qpx2G/nIKI1Md/8Z97qxVM0vr0Jf0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6LlMIAAADbAAAADwAAAAAAAAAAAAAA&#10;AAChAgAAZHJzL2Rvd25yZXYueG1sUEsFBgAAAAAEAAQA+QAAAJADAAAAAA==&#10;" strokeweight="1pt">
                      <v:shadow color="#7f7f7f" opacity=".5" offset="1pt"/>
                    </v:shape>
                    <v:shape id="AutoShape 114" o:spid="_x0000_s1031" type="#_x0000_t32" style="position:absolute;left:335;top:14069;width:8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<v:shape id="AutoShape 115" o:spid="_x0000_s1032" type="#_x0000_t32" style="position:absolute;left:348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        <v:shape id="AutoShape 116" o:spid="_x0000_s1033" type="#_x0000_t32" style="position:absolute;left:348;top:10364;width: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<v:shape id="AutoShape 115" o:spid="_x0000_s1034" type="#_x0000_t32" style="position:absolute;left:637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HLL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sscsvgAAANsAAAAPAAAAAAAAAAAAAAAAAKEC&#10;AABkcnMvZG93bnJldi54bWxQSwUGAAAAAAQABAD5AAAAjAMAAAAA&#10;" strokeweight="1.5pt"/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14214C" w:rsidP="003B687F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434.КР-16-ТХ.</w:t>
          </w:r>
          <w:r w:rsidR="003B687F">
            <w:rPr>
              <w:rFonts w:ascii="Calibri" w:hAnsi="Calibri"/>
              <w:caps/>
              <w:sz w:val="28"/>
              <w:szCs w:val="28"/>
            </w:rPr>
            <w:t>СО1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Default="00B25B19" w:rsidP="00F71889">
          <w:pPr>
            <w:jc w:val="center"/>
            <w:rPr>
              <w:rFonts w:ascii="Calibri" w:hAnsi="Calibri"/>
              <w:caps/>
              <w:sz w:val="28"/>
              <w:szCs w:val="28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3B687F" w:rsidP="00F71889">
          <w:pPr>
            <w:jc w:val="center"/>
            <w:rPr>
              <w:rFonts w:ascii="Calibri" w:hAnsi="Calibri"/>
              <w:caps/>
              <w:sz w:val="18"/>
              <w:szCs w:val="18"/>
            </w:rPr>
          </w:pPr>
          <w:r w:rsidRPr="003B687F">
            <w:rPr>
              <w:rFonts w:asciiTheme="minorHAnsi" w:hAnsiTheme="minorHAnsi" w:cstheme="minorHAnsi"/>
              <w:sz w:val="18"/>
              <w:szCs w:val="18"/>
            </w:rPr>
            <w:t>"Пунга-Ухта-Грязовец: 438.0 Лупинг от 569-1008км", (инв.№401, принадлежащий на праве собственности ОАО "Газпром", свидетельство о праве собственности АА№004435 от 08.09.2006г.)-(МГ "Пунга-Ухта-Грязовец" (4 нитка), Ду 1400)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</w:tcBorders>
          <w:vAlign w:val="center"/>
        </w:tcPr>
        <w:p w:rsidR="00B25B19" w:rsidRPr="00725E6F" w:rsidRDefault="00B25B19" w:rsidP="00F71889">
          <w:pPr>
            <w:spacing w:after="240"/>
            <w:jc w:val="center"/>
            <w:rPr>
              <w:rFonts w:ascii="Calibri" w:hAnsi="Calibri"/>
              <w:sz w:val="24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50"/>
            <w:ind w:left="-113" w:right="-113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Кол.</w:t>
          </w:r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r w:rsidRPr="00FD20FB">
            <w:rPr>
              <w:rFonts w:ascii="Calibri" w:hAnsi="Calibri"/>
              <w:spacing w:val="-20"/>
            </w:rPr>
            <w:t>уч</w:t>
          </w:r>
          <w:proofErr w:type="spellEnd"/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40"/>
            <w:ind w:left="-57" w:right="-57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FD20FB">
            <w:rPr>
              <w:rFonts w:ascii="Calibri" w:hAnsi="Calibri"/>
              <w:spacing w:val="-20"/>
            </w:rPr>
            <w:t>док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  <w:sz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ind w:right="-113"/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Разраб.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Мильков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951E4D" w:rsidRDefault="003B687F" w:rsidP="0014214C">
          <w:pPr>
            <w:jc w:val="center"/>
            <w:rPr>
              <w:rFonts w:ascii="Calibri" w:hAnsi="Calibri"/>
              <w:sz w:val="18"/>
              <w:szCs w:val="18"/>
            </w:rPr>
          </w:pPr>
          <w:r w:rsidRPr="003B687F">
            <w:rPr>
              <w:rFonts w:ascii="Calibri" w:hAnsi="Calibri"/>
              <w:sz w:val="18"/>
              <w:szCs w:val="18"/>
            </w:rPr>
            <w:t>Капитальный ремонт камеры приема ОУ на 436,7 км Урдомского ЛПУМГ в 2018-2019 годах</w:t>
          </w: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Стадия</w:t>
          </w: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  <w:tc>
        <w:tcPr>
          <w:tcW w:w="848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Листов</w:t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>
            <w:rPr>
              <w:rFonts w:ascii="Calibri" w:hAnsi="Calibri"/>
            </w:rPr>
            <w:t>Проверил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Бажитова</w:t>
          </w: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583A3C">
            <w:rPr>
              <w:rFonts w:ascii="Calibri" w:hAnsi="Calibri"/>
              <w:sz w:val="24"/>
              <w:szCs w:val="24"/>
            </w:rPr>
            <w:t>Р</w:t>
          </w:r>
        </w:p>
      </w:tc>
      <w:tc>
        <w:tcPr>
          <w:tcW w:w="85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DD67D4">
            <w:rPr>
              <w:rFonts w:ascii="Calibri" w:hAnsi="Calibri"/>
              <w:sz w:val="24"/>
              <w:szCs w:val="24"/>
            </w:rPr>
            <w:fldChar w:fldCharType="begin"/>
          </w:r>
          <w:r w:rsidRPr="00DD67D4">
            <w:rPr>
              <w:rFonts w:ascii="Calibri" w:hAnsi="Calibri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/>
              <w:sz w:val="24"/>
              <w:szCs w:val="24"/>
            </w:rPr>
            <w:fldChar w:fldCharType="separate"/>
          </w:r>
          <w:r w:rsidR="001544E8">
            <w:rPr>
              <w:rFonts w:ascii="Calibri" w:hAnsi="Calibri"/>
              <w:noProof/>
              <w:sz w:val="24"/>
              <w:szCs w:val="24"/>
            </w:rPr>
            <w:t>1</w:t>
          </w:r>
          <w:r w:rsidRPr="00DD67D4">
            <w:rPr>
              <w:rFonts w:ascii="Calibri" w:hAnsi="Calibri"/>
              <w:sz w:val="24"/>
              <w:szCs w:val="24"/>
            </w:rPr>
            <w:fldChar w:fldCharType="end"/>
          </w:r>
        </w:p>
      </w:tc>
      <w:tc>
        <w:tcPr>
          <w:tcW w:w="848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583A3C" w:rsidRDefault="003B687F" w:rsidP="003B687F">
          <w:pPr>
            <w:jc w:val="center"/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 w:cs="Arial"/>
              <w:sz w:val="24"/>
              <w:szCs w:val="24"/>
            </w:rPr>
            <w:fldChar w:fldCharType="begin"/>
          </w:r>
          <w:r>
            <w:rPr>
              <w:rFonts w:ascii="Calibri" w:hAnsi="Calibri" w:cs="Arial"/>
              <w:sz w:val="24"/>
              <w:szCs w:val="24"/>
            </w:rPr>
            <w:instrText xml:space="preserve"> NUMPAGES   \* MERGEFORMAT </w:instrText>
          </w:r>
          <w:r>
            <w:rPr>
              <w:rFonts w:ascii="Calibri" w:hAnsi="Calibri" w:cs="Arial"/>
              <w:sz w:val="24"/>
              <w:szCs w:val="24"/>
            </w:rPr>
            <w:fldChar w:fldCharType="separate"/>
          </w:r>
          <w:r w:rsidR="001544E8">
            <w:rPr>
              <w:rFonts w:ascii="Calibri" w:hAnsi="Calibri" w:cs="Arial"/>
              <w:noProof/>
              <w:sz w:val="24"/>
              <w:szCs w:val="24"/>
            </w:rPr>
            <w:t>1</w:t>
          </w:r>
          <w:r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99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5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 w:cs="Arial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B5533F" w:rsidRDefault="003B687F" w:rsidP="0014214C">
          <w:pPr>
            <w:jc w:val="center"/>
            <w:rPr>
              <w:rFonts w:ascii="Calibri" w:hAnsi="Calibri"/>
            </w:rPr>
          </w:pPr>
          <w:r w:rsidRPr="003B687F">
            <w:rPr>
              <w:rFonts w:ascii="Calibri" w:hAnsi="Calibri"/>
            </w:rPr>
            <w:t>Спецификация оборудования, изделий и материалов поставки ООО "Газпром комплектация"</w:t>
          </w:r>
        </w:p>
      </w:tc>
      <w:tc>
        <w:tcPr>
          <w:tcW w:w="2691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 w:cs="Arial"/>
              <w:i/>
              <w:spacing w:val="10"/>
              <w:sz w:val="16"/>
              <w:szCs w:val="16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2BC76E15" wp14:editId="1CD6F313">
                <wp:extent cx="1605915" cy="437515"/>
                <wp:effectExtent l="0" t="0" r="0" b="635"/>
                <wp:docPr id="48" name="Рисунок 48" descr="Логотип RGB 185х55 общий горизонтальный без надпис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Логотип RGB 185х55 общий горизонтальный без надпис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91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proofErr w:type="spellStart"/>
          <w:r w:rsidRPr="002957F4">
            <w:rPr>
              <w:rFonts w:ascii="Calibri" w:hAnsi="Calibri"/>
            </w:rPr>
            <w:t>Н.конт</w:t>
          </w:r>
          <w:r>
            <w:rPr>
              <w:rFonts w:ascii="Calibri" w:hAnsi="Calibri"/>
            </w:rPr>
            <w:t>р</w:t>
          </w:r>
          <w:proofErr w:type="spellEnd"/>
          <w:r>
            <w:rPr>
              <w:rFonts w:ascii="Calibri" w:hAnsi="Calibri"/>
            </w:rPr>
            <w:t>.</w:t>
          </w: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Янчук</w:t>
          </w: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40"/>
            <w:ind w:right="-284"/>
            <w:rPr>
              <w:rFonts w:ascii="Calibri" w:hAnsi="Calibri" w:cs="Arial"/>
              <w:i/>
              <w:sz w:val="24"/>
              <w:szCs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ГИП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proofErr w:type="spellStart"/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Савсюк</w:t>
          </w:r>
          <w:proofErr w:type="spellEnd"/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</w:rPr>
          </w:pPr>
        </w:p>
      </w:tc>
    </w:tr>
    <w:tr w:rsidR="00B25B19" w:rsidRPr="00725E6F" w:rsidTr="00417599">
      <w:trPr>
        <w:trHeight w:hRule="exact" w:val="227"/>
      </w:trPr>
      <w:tc>
        <w:tcPr>
          <w:tcW w:w="1124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1122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842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560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3754" w:type="dxa"/>
        </w:tcPr>
        <w:p w:rsidR="00B25B19" w:rsidRPr="00725E6F" w:rsidRDefault="00B25B19" w:rsidP="00F71889">
          <w:pPr>
            <w:spacing w:after="60"/>
            <w:jc w:val="center"/>
            <w:rPr>
              <w:rFonts w:ascii="Calibri" w:hAnsi="Calibri"/>
            </w:rPr>
          </w:pPr>
        </w:p>
      </w:tc>
      <w:tc>
        <w:tcPr>
          <w:tcW w:w="2691" w:type="dxa"/>
          <w:gridSpan w:val="3"/>
          <w:vAlign w:val="center"/>
        </w:tcPr>
        <w:p w:rsidR="00B25B19" w:rsidRPr="00725E6F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725E6F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Pr="00725E6F" w:rsidRDefault="00B25B19" w:rsidP="00F25EB1">
    <w:pPr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19" w:rsidRDefault="00B25B19">
      <w:r>
        <w:separator/>
      </w:r>
    </w:p>
  </w:footnote>
  <w:footnote w:type="continuationSeparator" w:id="0">
    <w:p w:rsidR="00B25B19" w:rsidRDefault="00B2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CF5F6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63828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63828">
    <w:pPr>
      <w:pStyle w:val="a3"/>
      <w:ind w:right="360"/>
    </w:pPr>
    <w:r>
      <w:rPr>
        <w:lang w:val="en-US"/>
      </w:rPr>
      <w:t xml:space="preserve"> 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2CFB02B7" wp14:editId="34A3E14D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3965"/>
              <wp:effectExtent l="0" t="0" r="10160" b="19685"/>
              <wp:wrapNone/>
              <wp:docPr id="3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396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1.3pt;margin-top:18.35pt;width:1101.75pt;height:797.9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" o:allowincell="f" filled="f" strokeweight="1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B25B19" w:rsidRPr="002E037C" w:rsidRDefault="00B25B19">
    <w:pPr>
      <w:pStyle w:val="a3"/>
      <w:rPr>
        <w:rFonts w:asciiTheme="minorHAnsi" w:hAnsiTheme="minorHAnsi"/>
        <w:sz w:val="22"/>
        <w:szCs w:val="22"/>
        <w:lang w:val="en-US"/>
      </w:rPr>
    </w:pPr>
    <w:r>
      <w:rPr>
        <w:lang w:val="en-US"/>
      </w:rPr>
      <w:t xml:space="preserve">                                                     </w:t>
    </w:r>
  </w:p>
  <w:p w:rsidR="00B25B19" w:rsidRDefault="00B25B19">
    <w:pPr>
      <w:pStyle w:val="a3"/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>
    <w:pPr>
      <w:pStyle w:val="a3"/>
      <w:rPr>
        <w:rStyle w:val="a5"/>
      </w:rPr>
    </w:pPr>
    <w:r>
      <w:rPr>
        <w:rStyle w:val="a5"/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  <w:rPr>
        <w:rStyle w:val="a5"/>
      </w:rPr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66944" behindDoc="0" locked="1" layoutInCell="1" allowOverlap="1" wp14:anchorId="08614993" wp14:editId="17503624">
              <wp:simplePos x="0" y="0"/>
              <wp:positionH relativeFrom="column">
                <wp:posOffset>294005</wp:posOffset>
              </wp:positionH>
              <wp:positionV relativeFrom="paragraph">
                <wp:posOffset>7169150</wp:posOffset>
              </wp:positionV>
              <wp:extent cx="431800" cy="3043555"/>
              <wp:effectExtent l="0" t="0" r="25400" b="23495"/>
              <wp:wrapNone/>
              <wp:docPr id="41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43555"/>
                        <a:chOff x="381" y="11527"/>
                        <a:chExt cx="680" cy="4793"/>
                      </a:xfrm>
                    </wpg:grpSpPr>
                    <wps:wsp>
                      <wps:cNvPr id="42" name="Line 35"/>
                      <wps:cNvCnPr/>
                      <wps:spPr bwMode="auto">
                        <a:xfrm flipV="1">
                          <a:off x="381" y="11527"/>
                          <a:ext cx="0" cy="479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0"/>
                      <wps:cNvCnPr/>
                      <wps:spPr bwMode="auto">
                        <a:xfrm flipV="1">
                          <a:off x="694" y="11538"/>
                          <a:ext cx="0" cy="478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3.15pt;margin-top:564.5pt;width:34pt;height:239.65pt;z-index:251666944" coordorigin="381,11527" coordsize="680,4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">
              <v:line id="Line 35" o:spid="_x0000_s1027" style="position:absolute;flip:y;visibility:visible;mso-wrap-style:square" from="381,11527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39" o:spid="_x0000_s1028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40" o:spid="_x0000_s1029" style="position:absolute;flip:y;visibility:visible;mso-wrap-style:square" from="694,11538" to="694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56" o:spid="_x0000_s1030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57" o:spid="_x0000_s1031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w10:anchorlock/>
            </v:group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7B39BD38" wp14:editId="711D0BBF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7775"/>
              <wp:effectExtent l="0" t="0" r="10160" b="15875"/>
              <wp:wrapNone/>
              <wp:docPr id="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77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71.3pt;margin-top:18.35pt;width:1101.75pt;height:798.2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" o:allowincell="f" filled="f" strokeweight="1.5pt">
              <w10:wrap anchorx="page" anchory="page"/>
            </v:rect>
          </w:pict>
        </mc:Fallback>
      </mc:AlternateContent>
    </w:r>
  </w:p>
  <w:p w:rsidR="00B25B19" w:rsidRPr="002E037C" w:rsidRDefault="00B25B19" w:rsidP="004D2D64">
    <w:pPr>
      <w:pStyle w:val="a3"/>
      <w:tabs>
        <w:tab w:val="clear" w:pos="4536"/>
        <w:tab w:val="clear" w:pos="9072"/>
        <w:tab w:val="center" w:pos="5571"/>
      </w:tabs>
      <w:rPr>
        <w:rFonts w:asciiTheme="minorHAnsi" w:hAnsiTheme="minorHAns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1" layoutInCell="1" allowOverlap="1" wp14:anchorId="17D9A43C" wp14:editId="137E523D">
              <wp:simplePos x="0" y="0"/>
              <wp:positionH relativeFrom="column">
                <wp:posOffset>249555</wp:posOffset>
              </wp:positionH>
              <wp:positionV relativeFrom="paragraph">
                <wp:posOffset>9166860</wp:posOffset>
              </wp:positionV>
              <wp:extent cx="304800" cy="899795"/>
              <wp:effectExtent l="0" t="0" r="0" b="0"/>
              <wp:wrapNone/>
              <wp:docPr id="5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29" type="#_x0000_t202" style="position:absolute;margin-left:19.65pt;margin-top:721.8pt;width:24pt;height:70.8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1" layoutInCell="1" allowOverlap="1" wp14:anchorId="7025A9BA" wp14:editId="6FED2DEB">
              <wp:simplePos x="0" y="0"/>
              <wp:positionH relativeFrom="column">
                <wp:posOffset>249555</wp:posOffset>
              </wp:positionH>
              <wp:positionV relativeFrom="paragraph">
                <wp:posOffset>8047355</wp:posOffset>
              </wp:positionV>
              <wp:extent cx="304800" cy="1066800"/>
              <wp:effectExtent l="0" t="0" r="0" b="0"/>
              <wp:wrapNone/>
              <wp:docPr id="50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9.65pt;margin-top:633.65pt;width:24pt;height:84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1" layoutInCell="1" allowOverlap="1" wp14:anchorId="7907790B" wp14:editId="2EBB91C2">
              <wp:simplePos x="0" y="0"/>
              <wp:positionH relativeFrom="column">
                <wp:posOffset>248920</wp:posOffset>
              </wp:positionH>
              <wp:positionV relativeFrom="paragraph">
                <wp:posOffset>7006590</wp:posOffset>
              </wp:positionV>
              <wp:extent cx="304800" cy="883920"/>
              <wp:effectExtent l="0" t="0" r="0" b="0"/>
              <wp:wrapNone/>
              <wp:docPr id="6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9.6pt;margin-top:551.7pt;width:24pt;height:69.6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1" layoutInCell="1" allowOverlap="1" wp14:anchorId="6CD39591" wp14:editId="0C1DD091">
              <wp:simplePos x="0" y="0"/>
              <wp:positionH relativeFrom="column">
                <wp:posOffset>113665</wp:posOffset>
              </wp:positionH>
              <wp:positionV relativeFrom="paragraph">
                <wp:posOffset>6029325</wp:posOffset>
              </wp:positionV>
              <wp:extent cx="342900" cy="996950"/>
              <wp:effectExtent l="0" t="0" r="0" b="0"/>
              <wp:wrapNone/>
              <wp:docPr id="13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8.95pt;margin-top:474.75pt;width:27pt;height:78.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Согласовано</w:t>
                    </w:r>
                  </w:p>
                </w:txbxContent>
              </v:textbox>
              <w10:anchorlock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D4884C"/>
    <w:lvl w:ilvl="0">
      <w:numFmt w:val="decimal"/>
      <w:lvlText w:val="*"/>
      <w:lvlJc w:val="left"/>
    </w:lvl>
  </w:abstractNum>
  <w:abstractNum w:abstractNumId="1">
    <w:nsid w:val="24A05764"/>
    <w:multiLevelType w:val="multilevel"/>
    <w:tmpl w:val="5372CD5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334"/>
        </w:tabs>
        <w:ind w:left="133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8"/>
        </w:tabs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56"/>
        </w:tabs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50"/>
        </w:tabs>
        <w:ind w:left="5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2">
    <w:nsid w:val="5FF63AAA"/>
    <w:multiLevelType w:val="multilevel"/>
    <w:tmpl w:val="C2608E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  <w:sz w:val="24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6A23493"/>
    <w:multiLevelType w:val="hybridMultilevel"/>
    <w:tmpl w:val="87961010"/>
    <w:lvl w:ilvl="0" w:tplc="A730472A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4">
    <w:nsid w:val="7289484D"/>
    <w:multiLevelType w:val="multilevel"/>
    <w:tmpl w:val="A976886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702" w:hanging="284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51201" o:allowoverlap="f" fillcolor="white" stroke="f">
      <v:fill color="white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58"/>
    <w:rsid w:val="00000905"/>
    <w:rsid w:val="0000149B"/>
    <w:rsid w:val="00001FD4"/>
    <w:rsid w:val="00002D0A"/>
    <w:rsid w:val="000041C2"/>
    <w:rsid w:val="000054B9"/>
    <w:rsid w:val="00005649"/>
    <w:rsid w:val="000139D5"/>
    <w:rsid w:val="00014187"/>
    <w:rsid w:val="00014A18"/>
    <w:rsid w:val="00014ABF"/>
    <w:rsid w:val="000151A8"/>
    <w:rsid w:val="000156F0"/>
    <w:rsid w:val="00017D56"/>
    <w:rsid w:val="00020A5E"/>
    <w:rsid w:val="00021C05"/>
    <w:rsid w:val="000233EA"/>
    <w:rsid w:val="00023E60"/>
    <w:rsid w:val="000249A2"/>
    <w:rsid w:val="00025971"/>
    <w:rsid w:val="00025D2F"/>
    <w:rsid w:val="00027AEE"/>
    <w:rsid w:val="00030616"/>
    <w:rsid w:val="00030674"/>
    <w:rsid w:val="000309EA"/>
    <w:rsid w:val="00031657"/>
    <w:rsid w:val="0003329F"/>
    <w:rsid w:val="00033F15"/>
    <w:rsid w:val="00033F96"/>
    <w:rsid w:val="0003668D"/>
    <w:rsid w:val="000379E1"/>
    <w:rsid w:val="00037B3E"/>
    <w:rsid w:val="000408FA"/>
    <w:rsid w:val="00041C91"/>
    <w:rsid w:val="000427FC"/>
    <w:rsid w:val="00044944"/>
    <w:rsid w:val="00044FEB"/>
    <w:rsid w:val="0004565F"/>
    <w:rsid w:val="000461D4"/>
    <w:rsid w:val="00047EE1"/>
    <w:rsid w:val="00050045"/>
    <w:rsid w:val="0005147A"/>
    <w:rsid w:val="00052196"/>
    <w:rsid w:val="0005273E"/>
    <w:rsid w:val="000560C5"/>
    <w:rsid w:val="000569D8"/>
    <w:rsid w:val="000606B7"/>
    <w:rsid w:val="000617C9"/>
    <w:rsid w:val="00061812"/>
    <w:rsid w:val="00063828"/>
    <w:rsid w:val="00063988"/>
    <w:rsid w:val="000668BD"/>
    <w:rsid w:val="0006718B"/>
    <w:rsid w:val="00067CFB"/>
    <w:rsid w:val="00070551"/>
    <w:rsid w:val="0007236E"/>
    <w:rsid w:val="0007263F"/>
    <w:rsid w:val="000728C3"/>
    <w:rsid w:val="000748EE"/>
    <w:rsid w:val="000754C1"/>
    <w:rsid w:val="00077213"/>
    <w:rsid w:val="00080B0B"/>
    <w:rsid w:val="00081853"/>
    <w:rsid w:val="00083317"/>
    <w:rsid w:val="000835A4"/>
    <w:rsid w:val="00083801"/>
    <w:rsid w:val="00083BF6"/>
    <w:rsid w:val="00084B7E"/>
    <w:rsid w:val="000851EA"/>
    <w:rsid w:val="00085A37"/>
    <w:rsid w:val="00091C35"/>
    <w:rsid w:val="00092FC9"/>
    <w:rsid w:val="0009581B"/>
    <w:rsid w:val="00095D0C"/>
    <w:rsid w:val="00097A07"/>
    <w:rsid w:val="000A00AA"/>
    <w:rsid w:val="000A0DFA"/>
    <w:rsid w:val="000A2C88"/>
    <w:rsid w:val="000A685C"/>
    <w:rsid w:val="000A6ECE"/>
    <w:rsid w:val="000A6EE3"/>
    <w:rsid w:val="000A749B"/>
    <w:rsid w:val="000A779A"/>
    <w:rsid w:val="000B011E"/>
    <w:rsid w:val="000B0451"/>
    <w:rsid w:val="000B0F7A"/>
    <w:rsid w:val="000B22A2"/>
    <w:rsid w:val="000B2D27"/>
    <w:rsid w:val="000B3832"/>
    <w:rsid w:val="000B43ED"/>
    <w:rsid w:val="000B4B53"/>
    <w:rsid w:val="000B541D"/>
    <w:rsid w:val="000B556D"/>
    <w:rsid w:val="000B57B1"/>
    <w:rsid w:val="000B638F"/>
    <w:rsid w:val="000C002F"/>
    <w:rsid w:val="000C1C95"/>
    <w:rsid w:val="000C1E73"/>
    <w:rsid w:val="000C39D2"/>
    <w:rsid w:val="000C3FB4"/>
    <w:rsid w:val="000C76E1"/>
    <w:rsid w:val="000D0033"/>
    <w:rsid w:val="000D01A3"/>
    <w:rsid w:val="000D02E3"/>
    <w:rsid w:val="000D1B7E"/>
    <w:rsid w:val="000D30CF"/>
    <w:rsid w:val="000D35AB"/>
    <w:rsid w:val="000D5EB6"/>
    <w:rsid w:val="000D6B7A"/>
    <w:rsid w:val="000E1809"/>
    <w:rsid w:val="000E2BE4"/>
    <w:rsid w:val="000E609E"/>
    <w:rsid w:val="000E673B"/>
    <w:rsid w:val="000E6CA0"/>
    <w:rsid w:val="000E6EDF"/>
    <w:rsid w:val="000F48CF"/>
    <w:rsid w:val="000F628C"/>
    <w:rsid w:val="000F6405"/>
    <w:rsid w:val="0010107B"/>
    <w:rsid w:val="00101B04"/>
    <w:rsid w:val="00103A12"/>
    <w:rsid w:val="00103CAE"/>
    <w:rsid w:val="00104644"/>
    <w:rsid w:val="00104F1F"/>
    <w:rsid w:val="00105533"/>
    <w:rsid w:val="0010576E"/>
    <w:rsid w:val="00106AF8"/>
    <w:rsid w:val="00106BB9"/>
    <w:rsid w:val="00107B70"/>
    <w:rsid w:val="00107EA6"/>
    <w:rsid w:val="0011011C"/>
    <w:rsid w:val="001101AA"/>
    <w:rsid w:val="001107BD"/>
    <w:rsid w:val="001121DE"/>
    <w:rsid w:val="00112484"/>
    <w:rsid w:val="00113AD3"/>
    <w:rsid w:val="00113BAB"/>
    <w:rsid w:val="00113D34"/>
    <w:rsid w:val="00120350"/>
    <w:rsid w:val="00122A03"/>
    <w:rsid w:val="00122DE5"/>
    <w:rsid w:val="001253F0"/>
    <w:rsid w:val="00125DCF"/>
    <w:rsid w:val="0012790A"/>
    <w:rsid w:val="0013052D"/>
    <w:rsid w:val="001316FE"/>
    <w:rsid w:val="00132137"/>
    <w:rsid w:val="00132D8E"/>
    <w:rsid w:val="0013377F"/>
    <w:rsid w:val="001344AF"/>
    <w:rsid w:val="00135645"/>
    <w:rsid w:val="00135949"/>
    <w:rsid w:val="00136BCF"/>
    <w:rsid w:val="001370A4"/>
    <w:rsid w:val="00137171"/>
    <w:rsid w:val="00137F28"/>
    <w:rsid w:val="00140143"/>
    <w:rsid w:val="00140170"/>
    <w:rsid w:val="00141A47"/>
    <w:rsid w:val="00141C4F"/>
    <w:rsid w:val="00141F46"/>
    <w:rsid w:val="0014214C"/>
    <w:rsid w:val="00142B89"/>
    <w:rsid w:val="001438F8"/>
    <w:rsid w:val="00143E88"/>
    <w:rsid w:val="001459CF"/>
    <w:rsid w:val="00146038"/>
    <w:rsid w:val="00146678"/>
    <w:rsid w:val="00146770"/>
    <w:rsid w:val="001479EB"/>
    <w:rsid w:val="00147D11"/>
    <w:rsid w:val="0015206E"/>
    <w:rsid w:val="00152D27"/>
    <w:rsid w:val="00153E58"/>
    <w:rsid w:val="001544E8"/>
    <w:rsid w:val="0015642B"/>
    <w:rsid w:val="00157349"/>
    <w:rsid w:val="00157771"/>
    <w:rsid w:val="00157A2D"/>
    <w:rsid w:val="00157A72"/>
    <w:rsid w:val="00160371"/>
    <w:rsid w:val="0016156B"/>
    <w:rsid w:val="00163158"/>
    <w:rsid w:val="0016320B"/>
    <w:rsid w:val="00163E15"/>
    <w:rsid w:val="0016552B"/>
    <w:rsid w:val="001704C2"/>
    <w:rsid w:val="00170D6A"/>
    <w:rsid w:val="001711BC"/>
    <w:rsid w:val="0017262A"/>
    <w:rsid w:val="00172EB7"/>
    <w:rsid w:val="001739CF"/>
    <w:rsid w:val="00176948"/>
    <w:rsid w:val="00177181"/>
    <w:rsid w:val="0017718B"/>
    <w:rsid w:val="00181947"/>
    <w:rsid w:val="00181E25"/>
    <w:rsid w:val="00182035"/>
    <w:rsid w:val="00182182"/>
    <w:rsid w:val="00183115"/>
    <w:rsid w:val="00183194"/>
    <w:rsid w:val="0018428D"/>
    <w:rsid w:val="00186AAE"/>
    <w:rsid w:val="00187A6F"/>
    <w:rsid w:val="00187D6A"/>
    <w:rsid w:val="00190313"/>
    <w:rsid w:val="0019229A"/>
    <w:rsid w:val="0019289F"/>
    <w:rsid w:val="0019307A"/>
    <w:rsid w:val="00195F13"/>
    <w:rsid w:val="0019750F"/>
    <w:rsid w:val="001A2361"/>
    <w:rsid w:val="001A2397"/>
    <w:rsid w:val="001A3387"/>
    <w:rsid w:val="001A5264"/>
    <w:rsid w:val="001A5DB9"/>
    <w:rsid w:val="001A6739"/>
    <w:rsid w:val="001A7318"/>
    <w:rsid w:val="001B1A04"/>
    <w:rsid w:val="001B3750"/>
    <w:rsid w:val="001B3D03"/>
    <w:rsid w:val="001B416A"/>
    <w:rsid w:val="001B55CD"/>
    <w:rsid w:val="001B70FB"/>
    <w:rsid w:val="001C00AC"/>
    <w:rsid w:val="001C0472"/>
    <w:rsid w:val="001C1242"/>
    <w:rsid w:val="001C3520"/>
    <w:rsid w:val="001C4181"/>
    <w:rsid w:val="001C41F0"/>
    <w:rsid w:val="001C4204"/>
    <w:rsid w:val="001C5054"/>
    <w:rsid w:val="001C56A8"/>
    <w:rsid w:val="001C5884"/>
    <w:rsid w:val="001D051A"/>
    <w:rsid w:val="001D087A"/>
    <w:rsid w:val="001D291D"/>
    <w:rsid w:val="001D41DB"/>
    <w:rsid w:val="001D469E"/>
    <w:rsid w:val="001D7AC2"/>
    <w:rsid w:val="001E172F"/>
    <w:rsid w:val="001E3A34"/>
    <w:rsid w:val="001E3EAD"/>
    <w:rsid w:val="001E508B"/>
    <w:rsid w:val="001E795A"/>
    <w:rsid w:val="001F09F1"/>
    <w:rsid w:val="001F0AA6"/>
    <w:rsid w:val="001F2F02"/>
    <w:rsid w:val="001F35D8"/>
    <w:rsid w:val="001F66F7"/>
    <w:rsid w:val="001F6DA8"/>
    <w:rsid w:val="00201045"/>
    <w:rsid w:val="00201DB3"/>
    <w:rsid w:val="00203771"/>
    <w:rsid w:val="002040FE"/>
    <w:rsid w:val="00204A00"/>
    <w:rsid w:val="00204DA3"/>
    <w:rsid w:val="00207FC0"/>
    <w:rsid w:val="0021089E"/>
    <w:rsid w:val="00211648"/>
    <w:rsid w:val="00211AA0"/>
    <w:rsid w:val="002127DA"/>
    <w:rsid w:val="00212F27"/>
    <w:rsid w:val="00213130"/>
    <w:rsid w:val="00214AD9"/>
    <w:rsid w:val="002155FF"/>
    <w:rsid w:val="0021754E"/>
    <w:rsid w:val="00222E44"/>
    <w:rsid w:val="00226488"/>
    <w:rsid w:val="00226B59"/>
    <w:rsid w:val="00232D19"/>
    <w:rsid w:val="00233824"/>
    <w:rsid w:val="00235B95"/>
    <w:rsid w:val="00236E70"/>
    <w:rsid w:val="00237FF2"/>
    <w:rsid w:val="002404A8"/>
    <w:rsid w:val="0024105D"/>
    <w:rsid w:val="002433E1"/>
    <w:rsid w:val="0024398C"/>
    <w:rsid w:val="002439B1"/>
    <w:rsid w:val="002453E2"/>
    <w:rsid w:val="002462F5"/>
    <w:rsid w:val="00247092"/>
    <w:rsid w:val="00247A68"/>
    <w:rsid w:val="00250B07"/>
    <w:rsid w:val="00251C6F"/>
    <w:rsid w:val="00251D8C"/>
    <w:rsid w:val="002525D8"/>
    <w:rsid w:val="00253C1B"/>
    <w:rsid w:val="00253C26"/>
    <w:rsid w:val="002554D6"/>
    <w:rsid w:val="00255E3A"/>
    <w:rsid w:val="002569E4"/>
    <w:rsid w:val="00256F1E"/>
    <w:rsid w:val="00257000"/>
    <w:rsid w:val="0025708D"/>
    <w:rsid w:val="00262E57"/>
    <w:rsid w:val="00263745"/>
    <w:rsid w:val="002651F0"/>
    <w:rsid w:val="002658DA"/>
    <w:rsid w:val="00265BFD"/>
    <w:rsid w:val="0026698C"/>
    <w:rsid w:val="00267BD2"/>
    <w:rsid w:val="00270A70"/>
    <w:rsid w:val="00271BE1"/>
    <w:rsid w:val="00271D9F"/>
    <w:rsid w:val="00272D2C"/>
    <w:rsid w:val="00274347"/>
    <w:rsid w:val="002748DA"/>
    <w:rsid w:val="00274F3F"/>
    <w:rsid w:val="00277A7A"/>
    <w:rsid w:val="002800C3"/>
    <w:rsid w:val="002805A9"/>
    <w:rsid w:val="0028277D"/>
    <w:rsid w:val="00282BE5"/>
    <w:rsid w:val="00282E2C"/>
    <w:rsid w:val="00283ADB"/>
    <w:rsid w:val="00284236"/>
    <w:rsid w:val="00285081"/>
    <w:rsid w:val="002859EA"/>
    <w:rsid w:val="00285E56"/>
    <w:rsid w:val="00286172"/>
    <w:rsid w:val="00286202"/>
    <w:rsid w:val="002876FB"/>
    <w:rsid w:val="002914D0"/>
    <w:rsid w:val="00291592"/>
    <w:rsid w:val="0029163A"/>
    <w:rsid w:val="002939F3"/>
    <w:rsid w:val="002957F4"/>
    <w:rsid w:val="00296679"/>
    <w:rsid w:val="0029669A"/>
    <w:rsid w:val="00296808"/>
    <w:rsid w:val="0029680D"/>
    <w:rsid w:val="002A098E"/>
    <w:rsid w:val="002A0EF5"/>
    <w:rsid w:val="002A273F"/>
    <w:rsid w:val="002A2A55"/>
    <w:rsid w:val="002A3A7E"/>
    <w:rsid w:val="002A4725"/>
    <w:rsid w:val="002A484F"/>
    <w:rsid w:val="002A488A"/>
    <w:rsid w:val="002A5D9B"/>
    <w:rsid w:val="002A7221"/>
    <w:rsid w:val="002A7A6A"/>
    <w:rsid w:val="002B2F61"/>
    <w:rsid w:val="002B33FC"/>
    <w:rsid w:val="002B4046"/>
    <w:rsid w:val="002B4802"/>
    <w:rsid w:val="002B7E17"/>
    <w:rsid w:val="002C0446"/>
    <w:rsid w:val="002C0BFC"/>
    <w:rsid w:val="002C16DA"/>
    <w:rsid w:val="002C2417"/>
    <w:rsid w:val="002C281F"/>
    <w:rsid w:val="002C2B22"/>
    <w:rsid w:val="002C305D"/>
    <w:rsid w:val="002C6FEC"/>
    <w:rsid w:val="002C7535"/>
    <w:rsid w:val="002C7ED7"/>
    <w:rsid w:val="002D1485"/>
    <w:rsid w:val="002D366B"/>
    <w:rsid w:val="002D4605"/>
    <w:rsid w:val="002D5B95"/>
    <w:rsid w:val="002D60D6"/>
    <w:rsid w:val="002D61BF"/>
    <w:rsid w:val="002E02DD"/>
    <w:rsid w:val="002E037C"/>
    <w:rsid w:val="002E0AD5"/>
    <w:rsid w:val="002E0C8A"/>
    <w:rsid w:val="002E11BF"/>
    <w:rsid w:val="002E34DB"/>
    <w:rsid w:val="002E3F9F"/>
    <w:rsid w:val="002E422A"/>
    <w:rsid w:val="002E453B"/>
    <w:rsid w:val="002E64A8"/>
    <w:rsid w:val="002E6985"/>
    <w:rsid w:val="002E6E24"/>
    <w:rsid w:val="002F0932"/>
    <w:rsid w:val="002F0E5B"/>
    <w:rsid w:val="002F110E"/>
    <w:rsid w:val="002F2044"/>
    <w:rsid w:val="002F2897"/>
    <w:rsid w:val="002F2BE7"/>
    <w:rsid w:val="002F35F5"/>
    <w:rsid w:val="002F4563"/>
    <w:rsid w:val="002F4792"/>
    <w:rsid w:val="00300D8B"/>
    <w:rsid w:val="00301455"/>
    <w:rsid w:val="00302F63"/>
    <w:rsid w:val="00304454"/>
    <w:rsid w:val="00305D4B"/>
    <w:rsid w:val="0031123A"/>
    <w:rsid w:val="0031154A"/>
    <w:rsid w:val="00311791"/>
    <w:rsid w:val="0031188A"/>
    <w:rsid w:val="00311E98"/>
    <w:rsid w:val="003126D6"/>
    <w:rsid w:val="00312C81"/>
    <w:rsid w:val="0031740E"/>
    <w:rsid w:val="0031772F"/>
    <w:rsid w:val="00317786"/>
    <w:rsid w:val="00317E42"/>
    <w:rsid w:val="00322B4B"/>
    <w:rsid w:val="00323A1B"/>
    <w:rsid w:val="00323F9F"/>
    <w:rsid w:val="003256F6"/>
    <w:rsid w:val="0032793A"/>
    <w:rsid w:val="00330B61"/>
    <w:rsid w:val="00330D65"/>
    <w:rsid w:val="0033185B"/>
    <w:rsid w:val="00331895"/>
    <w:rsid w:val="00332028"/>
    <w:rsid w:val="00332416"/>
    <w:rsid w:val="00332D8C"/>
    <w:rsid w:val="00333CEF"/>
    <w:rsid w:val="003346F4"/>
    <w:rsid w:val="00334D0C"/>
    <w:rsid w:val="003355D9"/>
    <w:rsid w:val="00337E4E"/>
    <w:rsid w:val="00341B6A"/>
    <w:rsid w:val="00343E90"/>
    <w:rsid w:val="00344A1C"/>
    <w:rsid w:val="00345439"/>
    <w:rsid w:val="00345F77"/>
    <w:rsid w:val="003461D9"/>
    <w:rsid w:val="00347FAA"/>
    <w:rsid w:val="003509FF"/>
    <w:rsid w:val="003510D6"/>
    <w:rsid w:val="00352BFC"/>
    <w:rsid w:val="00353156"/>
    <w:rsid w:val="00353B06"/>
    <w:rsid w:val="003546F9"/>
    <w:rsid w:val="0035564D"/>
    <w:rsid w:val="0035773A"/>
    <w:rsid w:val="003579C1"/>
    <w:rsid w:val="00357F2E"/>
    <w:rsid w:val="00360558"/>
    <w:rsid w:val="00360AAA"/>
    <w:rsid w:val="00361022"/>
    <w:rsid w:val="003613AE"/>
    <w:rsid w:val="0036363D"/>
    <w:rsid w:val="00363C01"/>
    <w:rsid w:val="00366452"/>
    <w:rsid w:val="00367149"/>
    <w:rsid w:val="00370AAE"/>
    <w:rsid w:val="00371928"/>
    <w:rsid w:val="00373F3E"/>
    <w:rsid w:val="00374ED9"/>
    <w:rsid w:val="003758C2"/>
    <w:rsid w:val="00375FEE"/>
    <w:rsid w:val="0037634B"/>
    <w:rsid w:val="003764B6"/>
    <w:rsid w:val="00376665"/>
    <w:rsid w:val="0037702D"/>
    <w:rsid w:val="00377913"/>
    <w:rsid w:val="003801A6"/>
    <w:rsid w:val="00380C1D"/>
    <w:rsid w:val="00381394"/>
    <w:rsid w:val="003818F4"/>
    <w:rsid w:val="00381DFA"/>
    <w:rsid w:val="00382F01"/>
    <w:rsid w:val="003834D8"/>
    <w:rsid w:val="00383FF2"/>
    <w:rsid w:val="00386A85"/>
    <w:rsid w:val="00387330"/>
    <w:rsid w:val="0038743F"/>
    <w:rsid w:val="00390E28"/>
    <w:rsid w:val="00392C85"/>
    <w:rsid w:val="003932CA"/>
    <w:rsid w:val="003940C5"/>
    <w:rsid w:val="00394B5A"/>
    <w:rsid w:val="003975C8"/>
    <w:rsid w:val="003A004B"/>
    <w:rsid w:val="003A0B38"/>
    <w:rsid w:val="003A1712"/>
    <w:rsid w:val="003A2606"/>
    <w:rsid w:val="003A3B4E"/>
    <w:rsid w:val="003A42B1"/>
    <w:rsid w:val="003A4B81"/>
    <w:rsid w:val="003A4BD3"/>
    <w:rsid w:val="003A525A"/>
    <w:rsid w:val="003A6510"/>
    <w:rsid w:val="003A6A85"/>
    <w:rsid w:val="003B090A"/>
    <w:rsid w:val="003B2112"/>
    <w:rsid w:val="003B3B7D"/>
    <w:rsid w:val="003B3EB7"/>
    <w:rsid w:val="003B4224"/>
    <w:rsid w:val="003B423B"/>
    <w:rsid w:val="003B42E6"/>
    <w:rsid w:val="003B4C93"/>
    <w:rsid w:val="003B52C1"/>
    <w:rsid w:val="003B687F"/>
    <w:rsid w:val="003B6A97"/>
    <w:rsid w:val="003B76E2"/>
    <w:rsid w:val="003C0406"/>
    <w:rsid w:val="003C3515"/>
    <w:rsid w:val="003C4613"/>
    <w:rsid w:val="003C489F"/>
    <w:rsid w:val="003C6BD9"/>
    <w:rsid w:val="003C6F8F"/>
    <w:rsid w:val="003C72E8"/>
    <w:rsid w:val="003C7996"/>
    <w:rsid w:val="003C7CD5"/>
    <w:rsid w:val="003D0451"/>
    <w:rsid w:val="003D0986"/>
    <w:rsid w:val="003D0C11"/>
    <w:rsid w:val="003D0F2C"/>
    <w:rsid w:val="003D1F83"/>
    <w:rsid w:val="003D2751"/>
    <w:rsid w:val="003D4B4F"/>
    <w:rsid w:val="003D4F83"/>
    <w:rsid w:val="003D559C"/>
    <w:rsid w:val="003D6F7F"/>
    <w:rsid w:val="003D71F0"/>
    <w:rsid w:val="003D7CFA"/>
    <w:rsid w:val="003E0774"/>
    <w:rsid w:val="003E0A9F"/>
    <w:rsid w:val="003E0BFF"/>
    <w:rsid w:val="003E1491"/>
    <w:rsid w:val="003E2272"/>
    <w:rsid w:val="003E271E"/>
    <w:rsid w:val="003E3948"/>
    <w:rsid w:val="003E4823"/>
    <w:rsid w:val="003E4DFF"/>
    <w:rsid w:val="003E5438"/>
    <w:rsid w:val="003E55EE"/>
    <w:rsid w:val="003E594C"/>
    <w:rsid w:val="003E5D8D"/>
    <w:rsid w:val="003F0A4C"/>
    <w:rsid w:val="003F0EF7"/>
    <w:rsid w:val="003F123E"/>
    <w:rsid w:val="003F1B18"/>
    <w:rsid w:val="003F1C4C"/>
    <w:rsid w:val="003F407A"/>
    <w:rsid w:val="003F4DDF"/>
    <w:rsid w:val="003F5BE9"/>
    <w:rsid w:val="00401332"/>
    <w:rsid w:val="0040216B"/>
    <w:rsid w:val="004026EF"/>
    <w:rsid w:val="00402805"/>
    <w:rsid w:val="004031E0"/>
    <w:rsid w:val="004032DD"/>
    <w:rsid w:val="00404881"/>
    <w:rsid w:val="0040552A"/>
    <w:rsid w:val="0040630B"/>
    <w:rsid w:val="00411821"/>
    <w:rsid w:val="00411EF9"/>
    <w:rsid w:val="0041204B"/>
    <w:rsid w:val="00412F88"/>
    <w:rsid w:val="004141EA"/>
    <w:rsid w:val="00414F43"/>
    <w:rsid w:val="00415EFF"/>
    <w:rsid w:val="00417599"/>
    <w:rsid w:val="00421327"/>
    <w:rsid w:val="004216BB"/>
    <w:rsid w:val="00422B17"/>
    <w:rsid w:val="004246B9"/>
    <w:rsid w:val="00425984"/>
    <w:rsid w:val="0042685C"/>
    <w:rsid w:val="004275E7"/>
    <w:rsid w:val="004277F5"/>
    <w:rsid w:val="00427C0C"/>
    <w:rsid w:val="0043049E"/>
    <w:rsid w:val="0043184A"/>
    <w:rsid w:val="00432580"/>
    <w:rsid w:val="0043346E"/>
    <w:rsid w:val="00434195"/>
    <w:rsid w:val="004344BB"/>
    <w:rsid w:val="00435AA9"/>
    <w:rsid w:val="00436585"/>
    <w:rsid w:val="00441423"/>
    <w:rsid w:val="0044191E"/>
    <w:rsid w:val="00442630"/>
    <w:rsid w:val="00444435"/>
    <w:rsid w:val="00445171"/>
    <w:rsid w:val="00445287"/>
    <w:rsid w:val="00445864"/>
    <w:rsid w:val="00445AEF"/>
    <w:rsid w:val="00445C3E"/>
    <w:rsid w:val="00445F8D"/>
    <w:rsid w:val="00446A9F"/>
    <w:rsid w:val="00447490"/>
    <w:rsid w:val="00450C99"/>
    <w:rsid w:val="0045158A"/>
    <w:rsid w:val="00452005"/>
    <w:rsid w:val="0045241B"/>
    <w:rsid w:val="004524CD"/>
    <w:rsid w:val="00453B40"/>
    <w:rsid w:val="00455967"/>
    <w:rsid w:val="0045786B"/>
    <w:rsid w:val="00460DD4"/>
    <w:rsid w:val="004621CB"/>
    <w:rsid w:val="00462EA9"/>
    <w:rsid w:val="00462F6D"/>
    <w:rsid w:val="004648CF"/>
    <w:rsid w:val="00464B81"/>
    <w:rsid w:val="0046626A"/>
    <w:rsid w:val="00466271"/>
    <w:rsid w:val="0046643D"/>
    <w:rsid w:val="0046669F"/>
    <w:rsid w:val="00467529"/>
    <w:rsid w:val="0046781C"/>
    <w:rsid w:val="00467EE1"/>
    <w:rsid w:val="00470F71"/>
    <w:rsid w:val="00471C97"/>
    <w:rsid w:val="004723A6"/>
    <w:rsid w:val="00472A98"/>
    <w:rsid w:val="00472C77"/>
    <w:rsid w:val="004741A3"/>
    <w:rsid w:val="00476DD3"/>
    <w:rsid w:val="00480A55"/>
    <w:rsid w:val="004810BA"/>
    <w:rsid w:val="004819B8"/>
    <w:rsid w:val="004821A5"/>
    <w:rsid w:val="004828FD"/>
    <w:rsid w:val="004831A1"/>
    <w:rsid w:val="004873C8"/>
    <w:rsid w:val="00487D9E"/>
    <w:rsid w:val="00490027"/>
    <w:rsid w:val="00490F6F"/>
    <w:rsid w:val="00490F7C"/>
    <w:rsid w:val="00491166"/>
    <w:rsid w:val="00492257"/>
    <w:rsid w:val="0049357B"/>
    <w:rsid w:val="00494B84"/>
    <w:rsid w:val="00496CE0"/>
    <w:rsid w:val="00497069"/>
    <w:rsid w:val="004A0707"/>
    <w:rsid w:val="004A113F"/>
    <w:rsid w:val="004A1C2B"/>
    <w:rsid w:val="004A214B"/>
    <w:rsid w:val="004A2F14"/>
    <w:rsid w:val="004A3C59"/>
    <w:rsid w:val="004A486E"/>
    <w:rsid w:val="004A592F"/>
    <w:rsid w:val="004A5A17"/>
    <w:rsid w:val="004A617F"/>
    <w:rsid w:val="004A722D"/>
    <w:rsid w:val="004B014F"/>
    <w:rsid w:val="004B053D"/>
    <w:rsid w:val="004B3999"/>
    <w:rsid w:val="004B4E09"/>
    <w:rsid w:val="004B72F8"/>
    <w:rsid w:val="004C1B12"/>
    <w:rsid w:val="004C1D94"/>
    <w:rsid w:val="004C2FA5"/>
    <w:rsid w:val="004C3021"/>
    <w:rsid w:val="004C34B7"/>
    <w:rsid w:val="004C36CA"/>
    <w:rsid w:val="004C37E0"/>
    <w:rsid w:val="004C3D7A"/>
    <w:rsid w:val="004C4122"/>
    <w:rsid w:val="004C4719"/>
    <w:rsid w:val="004C55F4"/>
    <w:rsid w:val="004C5BCB"/>
    <w:rsid w:val="004C6E83"/>
    <w:rsid w:val="004C7014"/>
    <w:rsid w:val="004C7F43"/>
    <w:rsid w:val="004D0B01"/>
    <w:rsid w:val="004D1CBF"/>
    <w:rsid w:val="004D20E4"/>
    <w:rsid w:val="004D2859"/>
    <w:rsid w:val="004D2A22"/>
    <w:rsid w:val="004D2D64"/>
    <w:rsid w:val="004D35E3"/>
    <w:rsid w:val="004D53EB"/>
    <w:rsid w:val="004D78DB"/>
    <w:rsid w:val="004E0E3E"/>
    <w:rsid w:val="004E1FE3"/>
    <w:rsid w:val="004E2098"/>
    <w:rsid w:val="004E2C1F"/>
    <w:rsid w:val="004E3AEB"/>
    <w:rsid w:val="004E748D"/>
    <w:rsid w:val="004F189E"/>
    <w:rsid w:val="004F4866"/>
    <w:rsid w:val="004F4A6D"/>
    <w:rsid w:val="004F7136"/>
    <w:rsid w:val="004F72DC"/>
    <w:rsid w:val="004F7479"/>
    <w:rsid w:val="004F7A8B"/>
    <w:rsid w:val="00500890"/>
    <w:rsid w:val="005023FB"/>
    <w:rsid w:val="00502A07"/>
    <w:rsid w:val="00503984"/>
    <w:rsid w:val="005054CF"/>
    <w:rsid w:val="00507449"/>
    <w:rsid w:val="00510FCA"/>
    <w:rsid w:val="005136C4"/>
    <w:rsid w:val="005166F6"/>
    <w:rsid w:val="00517706"/>
    <w:rsid w:val="005221DC"/>
    <w:rsid w:val="0052266D"/>
    <w:rsid w:val="00523694"/>
    <w:rsid w:val="00523951"/>
    <w:rsid w:val="005239A0"/>
    <w:rsid w:val="00524D31"/>
    <w:rsid w:val="00524FB9"/>
    <w:rsid w:val="00526A5C"/>
    <w:rsid w:val="00526FA6"/>
    <w:rsid w:val="00531771"/>
    <w:rsid w:val="005323F8"/>
    <w:rsid w:val="00532B93"/>
    <w:rsid w:val="00534F36"/>
    <w:rsid w:val="00535F95"/>
    <w:rsid w:val="005361ED"/>
    <w:rsid w:val="00537828"/>
    <w:rsid w:val="00537911"/>
    <w:rsid w:val="00542255"/>
    <w:rsid w:val="00542CEE"/>
    <w:rsid w:val="00543550"/>
    <w:rsid w:val="005435BF"/>
    <w:rsid w:val="00543E17"/>
    <w:rsid w:val="00543FFE"/>
    <w:rsid w:val="0054533B"/>
    <w:rsid w:val="0054677A"/>
    <w:rsid w:val="005475DC"/>
    <w:rsid w:val="00550A52"/>
    <w:rsid w:val="00550DCF"/>
    <w:rsid w:val="005528F5"/>
    <w:rsid w:val="0055430D"/>
    <w:rsid w:val="00554C7B"/>
    <w:rsid w:val="00555174"/>
    <w:rsid w:val="00556032"/>
    <w:rsid w:val="00557C0E"/>
    <w:rsid w:val="00560013"/>
    <w:rsid w:val="0056287A"/>
    <w:rsid w:val="005651ED"/>
    <w:rsid w:val="005658C5"/>
    <w:rsid w:val="0056785C"/>
    <w:rsid w:val="00567A73"/>
    <w:rsid w:val="00570EC6"/>
    <w:rsid w:val="00571617"/>
    <w:rsid w:val="00571F38"/>
    <w:rsid w:val="0057230C"/>
    <w:rsid w:val="00573116"/>
    <w:rsid w:val="00573E1D"/>
    <w:rsid w:val="0057417E"/>
    <w:rsid w:val="00575838"/>
    <w:rsid w:val="00576874"/>
    <w:rsid w:val="00576EE3"/>
    <w:rsid w:val="00583A3C"/>
    <w:rsid w:val="00584FEC"/>
    <w:rsid w:val="00585526"/>
    <w:rsid w:val="00585E41"/>
    <w:rsid w:val="005865E8"/>
    <w:rsid w:val="00586A59"/>
    <w:rsid w:val="0058769D"/>
    <w:rsid w:val="00587FD2"/>
    <w:rsid w:val="005905BD"/>
    <w:rsid w:val="00592208"/>
    <w:rsid w:val="005930E9"/>
    <w:rsid w:val="0059372F"/>
    <w:rsid w:val="00595707"/>
    <w:rsid w:val="00595B94"/>
    <w:rsid w:val="005968AB"/>
    <w:rsid w:val="005A0DA7"/>
    <w:rsid w:val="005A1123"/>
    <w:rsid w:val="005A1E09"/>
    <w:rsid w:val="005A2003"/>
    <w:rsid w:val="005A29F6"/>
    <w:rsid w:val="005A2A00"/>
    <w:rsid w:val="005A3112"/>
    <w:rsid w:val="005A3358"/>
    <w:rsid w:val="005A394D"/>
    <w:rsid w:val="005B005B"/>
    <w:rsid w:val="005B2253"/>
    <w:rsid w:val="005B29A0"/>
    <w:rsid w:val="005B3FFD"/>
    <w:rsid w:val="005B44C6"/>
    <w:rsid w:val="005B53A4"/>
    <w:rsid w:val="005B545E"/>
    <w:rsid w:val="005C0A4E"/>
    <w:rsid w:val="005C14C6"/>
    <w:rsid w:val="005C2E52"/>
    <w:rsid w:val="005C451A"/>
    <w:rsid w:val="005C53A1"/>
    <w:rsid w:val="005C58B0"/>
    <w:rsid w:val="005C6745"/>
    <w:rsid w:val="005C7711"/>
    <w:rsid w:val="005D007B"/>
    <w:rsid w:val="005D242D"/>
    <w:rsid w:val="005D4526"/>
    <w:rsid w:val="005D66A1"/>
    <w:rsid w:val="005D76B5"/>
    <w:rsid w:val="005D7ECB"/>
    <w:rsid w:val="005E16CB"/>
    <w:rsid w:val="005E1AE5"/>
    <w:rsid w:val="005E1D0F"/>
    <w:rsid w:val="005E29CD"/>
    <w:rsid w:val="005E2D07"/>
    <w:rsid w:val="005E2D38"/>
    <w:rsid w:val="005E6A2D"/>
    <w:rsid w:val="005E6A95"/>
    <w:rsid w:val="005F2A18"/>
    <w:rsid w:val="005F3D5C"/>
    <w:rsid w:val="005F431B"/>
    <w:rsid w:val="005F4CE7"/>
    <w:rsid w:val="005F59F2"/>
    <w:rsid w:val="005F5DE7"/>
    <w:rsid w:val="00601414"/>
    <w:rsid w:val="0060283E"/>
    <w:rsid w:val="00603F91"/>
    <w:rsid w:val="006047CD"/>
    <w:rsid w:val="006050AC"/>
    <w:rsid w:val="0060605C"/>
    <w:rsid w:val="006071EA"/>
    <w:rsid w:val="006072F5"/>
    <w:rsid w:val="0060740C"/>
    <w:rsid w:val="00610E13"/>
    <w:rsid w:val="00610ED9"/>
    <w:rsid w:val="006117C5"/>
    <w:rsid w:val="00611817"/>
    <w:rsid w:val="006119A6"/>
    <w:rsid w:val="006125F9"/>
    <w:rsid w:val="00615992"/>
    <w:rsid w:val="006161D4"/>
    <w:rsid w:val="00620BE8"/>
    <w:rsid w:val="006227CA"/>
    <w:rsid w:val="006249D2"/>
    <w:rsid w:val="006252A4"/>
    <w:rsid w:val="00627A73"/>
    <w:rsid w:val="006306D9"/>
    <w:rsid w:val="00631747"/>
    <w:rsid w:val="00632D08"/>
    <w:rsid w:val="006331E2"/>
    <w:rsid w:val="006331FF"/>
    <w:rsid w:val="00633490"/>
    <w:rsid w:val="0063417D"/>
    <w:rsid w:val="00634211"/>
    <w:rsid w:val="006368B2"/>
    <w:rsid w:val="00637BFA"/>
    <w:rsid w:val="006409B9"/>
    <w:rsid w:val="00642FF8"/>
    <w:rsid w:val="006439BA"/>
    <w:rsid w:val="00643C0E"/>
    <w:rsid w:val="00645267"/>
    <w:rsid w:val="00645B03"/>
    <w:rsid w:val="0064693C"/>
    <w:rsid w:val="0064721C"/>
    <w:rsid w:val="00647752"/>
    <w:rsid w:val="00647C5E"/>
    <w:rsid w:val="00650536"/>
    <w:rsid w:val="006513A7"/>
    <w:rsid w:val="00652CE9"/>
    <w:rsid w:val="006531FE"/>
    <w:rsid w:val="006532BA"/>
    <w:rsid w:val="006536EC"/>
    <w:rsid w:val="006578C2"/>
    <w:rsid w:val="00660680"/>
    <w:rsid w:val="00661776"/>
    <w:rsid w:val="00662BB5"/>
    <w:rsid w:val="00662FA3"/>
    <w:rsid w:val="0066435F"/>
    <w:rsid w:val="006647B7"/>
    <w:rsid w:val="00665D45"/>
    <w:rsid w:val="00666C53"/>
    <w:rsid w:val="006672D0"/>
    <w:rsid w:val="006674A7"/>
    <w:rsid w:val="0067117A"/>
    <w:rsid w:val="006715C8"/>
    <w:rsid w:val="006732C4"/>
    <w:rsid w:val="006743B2"/>
    <w:rsid w:val="00674440"/>
    <w:rsid w:val="0067553B"/>
    <w:rsid w:val="00676457"/>
    <w:rsid w:val="00680127"/>
    <w:rsid w:val="00680DC3"/>
    <w:rsid w:val="00681B04"/>
    <w:rsid w:val="006825E8"/>
    <w:rsid w:val="00682752"/>
    <w:rsid w:val="00682A07"/>
    <w:rsid w:val="00682B46"/>
    <w:rsid w:val="00685851"/>
    <w:rsid w:val="00687636"/>
    <w:rsid w:val="00690457"/>
    <w:rsid w:val="00690778"/>
    <w:rsid w:val="00690855"/>
    <w:rsid w:val="00690B4A"/>
    <w:rsid w:val="00690F26"/>
    <w:rsid w:val="006916A1"/>
    <w:rsid w:val="00691C86"/>
    <w:rsid w:val="006929E4"/>
    <w:rsid w:val="00692A6F"/>
    <w:rsid w:val="00693046"/>
    <w:rsid w:val="006949BA"/>
    <w:rsid w:val="00695A12"/>
    <w:rsid w:val="0069707A"/>
    <w:rsid w:val="00697490"/>
    <w:rsid w:val="006A2A69"/>
    <w:rsid w:val="006A4428"/>
    <w:rsid w:val="006A513B"/>
    <w:rsid w:val="006A6BF1"/>
    <w:rsid w:val="006A6C9D"/>
    <w:rsid w:val="006A7321"/>
    <w:rsid w:val="006B05B5"/>
    <w:rsid w:val="006B29AD"/>
    <w:rsid w:val="006B47F2"/>
    <w:rsid w:val="006B5865"/>
    <w:rsid w:val="006B5DE3"/>
    <w:rsid w:val="006B7046"/>
    <w:rsid w:val="006B76EA"/>
    <w:rsid w:val="006C23BC"/>
    <w:rsid w:val="006C243B"/>
    <w:rsid w:val="006C2BF1"/>
    <w:rsid w:val="006C2EC5"/>
    <w:rsid w:val="006C3F97"/>
    <w:rsid w:val="006C457C"/>
    <w:rsid w:val="006C474F"/>
    <w:rsid w:val="006C6747"/>
    <w:rsid w:val="006C6C28"/>
    <w:rsid w:val="006C7D90"/>
    <w:rsid w:val="006D192D"/>
    <w:rsid w:val="006D3A43"/>
    <w:rsid w:val="006D4C39"/>
    <w:rsid w:val="006D5968"/>
    <w:rsid w:val="006D752B"/>
    <w:rsid w:val="006E0116"/>
    <w:rsid w:val="006E1222"/>
    <w:rsid w:val="006E1BF9"/>
    <w:rsid w:val="006E239B"/>
    <w:rsid w:val="006E282A"/>
    <w:rsid w:val="006E35DC"/>
    <w:rsid w:val="006E3988"/>
    <w:rsid w:val="006E44C1"/>
    <w:rsid w:val="006E5209"/>
    <w:rsid w:val="006E555B"/>
    <w:rsid w:val="006E5708"/>
    <w:rsid w:val="006E5C43"/>
    <w:rsid w:val="006E7328"/>
    <w:rsid w:val="006F1A33"/>
    <w:rsid w:val="006F30C9"/>
    <w:rsid w:val="006F35DA"/>
    <w:rsid w:val="006F4A13"/>
    <w:rsid w:val="006F5DC0"/>
    <w:rsid w:val="006F650A"/>
    <w:rsid w:val="006F6BF0"/>
    <w:rsid w:val="006F770D"/>
    <w:rsid w:val="006F7C21"/>
    <w:rsid w:val="006F7DEE"/>
    <w:rsid w:val="0070161F"/>
    <w:rsid w:val="0070175D"/>
    <w:rsid w:val="007022B0"/>
    <w:rsid w:val="0070308F"/>
    <w:rsid w:val="00703F6F"/>
    <w:rsid w:val="007114AB"/>
    <w:rsid w:val="007130D8"/>
    <w:rsid w:val="00713F90"/>
    <w:rsid w:val="00714440"/>
    <w:rsid w:val="00714A80"/>
    <w:rsid w:val="00716E9A"/>
    <w:rsid w:val="0072073E"/>
    <w:rsid w:val="00720761"/>
    <w:rsid w:val="00720F98"/>
    <w:rsid w:val="007218D6"/>
    <w:rsid w:val="00721E09"/>
    <w:rsid w:val="00723A82"/>
    <w:rsid w:val="00725CBD"/>
    <w:rsid w:val="00725E6F"/>
    <w:rsid w:val="007274BB"/>
    <w:rsid w:val="00730BE5"/>
    <w:rsid w:val="007329AC"/>
    <w:rsid w:val="007345AA"/>
    <w:rsid w:val="00734B94"/>
    <w:rsid w:val="00736C4D"/>
    <w:rsid w:val="007377A0"/>
    <w:rsid w:val="00742F4C"/>
    <w:rsid w:val="007431FD"/>
    <w:rsid w:val="00743CF2"/>
    <w:rsid w:val="007458DD"/>
    <w:rsid w:val="00746454"/>
    <w:rsid w:val="00746CA9"/>
    <w:rsid w:val="00747DD7"/>
    <w:rsid w:val="00750210"/>
    <w:rsid w:val="00751FD3"/>
    <w:rsid w:val="00752CD2"/>
    <w:rsid w:val="007535D9"/>
    <w:rsid w:val="00753825"/>
    <w:rsid w:val="00756B5F"/>
    <w:rsid w:val="00757B89"/>
    <w:rsid w:val="0076076F"/>
    <w:rsid w:val="00761629"/>
    <w:rsid w:val="0076243A"/>
    <w:rsid w:val="007626A3"/>
    <w:rsid w:val="00763CED"/>
    <w:rsid w:val="0076436B"/>
    <w:rsid w:val="00764D30"/>
    <w:rsid w:val="00764E34"/>
    <w:rsid w:val="007655AD"/>
    <w:rsid w:val="00765E00"/>
    <w:rsid w:val="00766206"/>
    <w:rsid w:val="007675FB"/>
    <w:rsid w:val="00767F4F"/>
    <w:rsid w:val="00772A36"/>
    <w:rsid w:val="007734F2"/>
    <w:rsid w:val="00773D70"/>
    <w:rsid w:val="0077645F"/>
    <w:rsid w:val="007774F9"/>
    <w:rsid w:val="007801B7"/>
    <w:rsid w:val="00780E75"/>
    <w:rsid w:val="0078293E"/>
    <w:rsid w:val="00782F3C"/>
    <w:rsid w:val="007832F7"/>
    <w:rsid w:val="00783ECA"/>
    <w:rsid w:val="00783FB1"/>
    <w:rsid w:val="00787F25"/>
    <w:rsid w:val="00790567"/>
    <w:rsid w:val="00791EF3"/>
    <w:rsid w:val="00793111"/>
    <w:rsid w:val="00795BB9"/>
    <w:rsid w:val="00795DC4"/>
    <w:rsid w:val="00795F42"/>
    <w:rsid w:val="0079636C"/>
    <w:rsid w:val="007966CE"/>
    <w:rsid w:val="007A0944"/>
    <w:rsid w:val="007A1AE2"/>
    <w:rsid w:val="007A2568"/>
    <w:rsid w:val="007A2597"/>
    <w:rsid w:val="007A2A67"/>
    <w:rsid w:val="007A3502"/>
    <w:rsid w:val="007B0FE1"/>
    <w:rsid w:val="007B2A8A"/>
    <w:rsid w:val="007B4908"/>
    <w:rsid w:val="007B5557"/>
    <w:rsid w:val="007B5C5E"/>
    <w:rsid w:val="007C1F0D"/>
    <w:rsid w:val="007C21B5"/>
    <w:rsid w:val="007C3C08"/>
    <w:rsid w:val="007C4B3A"/>
    <w:rsid w:val="007C4B7A"/>
    <w:rsid w:val="007C55A0"/>
    <w:rsid w:val="007C6A32"/>
    <w:rsid w:val="007C753F"/>
    <w:rsid w:val="007D0CDB"/>
    <w:rsid w:val="007D1422"/>
    <w:rsid w:val="007D14C4"/>
    <w:rsid w:val="007D3D21"/>
    <w:rsid w:val="007D3EAF"/>
    <w:rsid w:val="007D4A62"/>
    <w:rsid w:val="007D503D"/>
    <w:rsid w:val="007D55F1"/>
    <w:rsid w:val="007D5617"/>
    <w:rsid w:val="007D61B2"/>
    <w:rsid w:val="007D649D"/>
    <w:rsid w:val="007D7978"/>
    <w:rsid w:val="007E0830"/>
    <w:rsid w:val="007E407C"/>
    <w:rsid w:val="007E4DA6"/>
    <w:rsid w:val="007E50EA"/>
    <w:rsid w:val="007E5597"/>
    <w:rsid w:val="007E5737"/>
    <w:rsid w:val="007E6A23"/>
    <w:rsid w:val="007E7DAB"/>
    <w:rsid w:val="007F0830"/>
    <w:rsid w:val="007F1DBB"/>
    <w:rsid w:val="007F225C"/>
    <w:rsid w:val="007F243A"/>
    <w:rsid w:val="007F271D"/>
    <w:rsid w:val="007F2954"/>
    <w:rsid w:val="007F2985"/>
    <w:rsid w:val="007F2EC4"/>
    <w:rsid w:val="007F34C0"/>
    <w:rsid w:val="007F5293"/>
    <w:rsid w:val="007F549F"/>
    <w:rsid w:val="007F64A5"/>
    <w:rsid w:val="007F7D62"/>
    <w:rsid w:val="008016A2"/>
    <w:rsid w:val="00803A2C"/>
    <w:rsid w:val="008041AE"/>
    <w:rsid w:val="0080619A"/>
    <w:rsid w:val="008065A3"/>
    <w:rsid w:val="00806725"/>
    <w:rsid w:val="00806E1B"/>
    <w:rsid w:val="00807965"/>
    <w:rsid w:val="00807C57"/>
    <w:rsid w:val="008102E2"/>
    <w:rsid w:val="0081139F"/>
    <w:rsid w:val="008115ED"/>
    <w:rsid w:val="00812F1C"/>
    <w:rsid w:val="00814A72"/>
    <w:rsid w:val="008150E5"/>
    <w:rsid w:val="0081612E"/>
    <w:rsid w:val="00816988"/>
    <w:rsid w:val="008179CA"/>
    <w:rsid w:val="00820230"/>
    <w:rsid w:val="00821043"/>
    <w:rsid w:val="0082157E"/>
    <w:rsid w:val="0082162A"/>
    <w:rsid w:val="008229B5"/>
    <w:rsid w:val="00824AD7"/>
    <w:rsid w:val="00824B05"/>
    <w:rsid w:val="00826B96"/>
    <w:rsid w:val="008272BE"/>
    <w:rsid w:val="0082732C"/>
    <w:rsid w:val="00827470"/>
    <w:rsid w:val="00827CEB"/>
    <w:rsid w:val="00832E4F"/>
    <w:rsid w:val="0083308A"/>
    <w:rsid w:val="00833758"/>
    <w:rsid w:val="00834BFA"/>
    <w:rsid w:val="008353FF"/>
    <w:rsid w:val="0083617F"/>
    <w:rsid w:val="00837B22"/>
    <w:rsid w:val="00837F46"/>
    <w:rsid w:val="0084117C"/>
    <w:rsid w:val="00842265"/>
    <w:rsid w:val="008427D0"/>
    <w:rsid w:val="008435C6"/>
    <w:rsid w:val="008436A7"/>
    <w:rsid w:val="008438A2"/>
    <w:rsid w:val="0084466D"/>
    <w:rsid w:val="00844A9B"/>
    <w:rsid w:val="00845F4F"/>
    <w:rsid w:val="00847DDB"/>
    <w:rsid w:val="0085018A"/>
    <w:rsid w:val="008519E3"/>
    <w:rsid w:val="008545B8"/>
    <w:rsid w:val="00854836"/>
    <w:rsid w:val="0085580B"/>
    <w:rsid w:val="0085660B"/>
    <w:rsid w:val="00856848"/>
    <w:rsid w:val="008569FE"/>
    <w:rsid w:val="008573E6"/>
    <w:rsid w:val="00857716"/>
    <w:rsid w:val="00857E52"/>
    <w:rsid w:val="00857E54"/>
    <w:rsid w:val="00860C98"/>
    <w:rsid w:val="00861385"/>
    <w:rsid w:val="0086246C"/>
    <w:rsid w:val="00862E2C"/>
    <w:rsid w:val="00863BD7"/>
    <w:rsid w:val="0086590C"/>
    <w:rsid w:val="008659C0"/>
    <w:rsid w:val="00866B85"/>
    <w:rsid w:val="008707A2"/>
    <w:rsid w:val="008707D0"/>
    <w:rsid w:val="00870E46"/>
    <w:rsid w:val="008743B9"/>
    <w:rsid w:val="008748F1"/>
    <w:rsid w:val="008769FE"/>
    <w:rsid w:val="00876C49"/>
    <w:rsid w:val="00880038"/>
    <w:rsid w:val="00880EA1"/>
    <w:rsid w:val="00881C8E"/>
    <w:rsid w:val="00881FAF"/>
    <w:rsid w:val="00882403"/>
    <w:rsid w:val="008843AC"/>
    <w:rsid w:val="008847B8"/>
    <w:rsid w:val="0088485A"/>
    <w:rsid w:val="00884BA8"/>
    <w:rsid w:val="00885829"/>
    <w:rsid w:val="008871C8"/>
    <w:rsid w:val="00891D6E"/>
    <w:rsid w:val="008934BF"/>
    <w:rsid w:val="00893FB4"/>
    <w:rsid w:val="0089512C"/>
    <w:rsid w:val="00895AF1"/>
    <w:rsid w:val="0089639C"/>
    <w:rsid w:val="0089785B"/>
    <w:rsid w:val="008A075F"/>
    <w:rsid w:val="008A0C95"/>
    <w:rsid w:val="008A158A"/>
    <w:rsid w:val="008A15DD"/>
    <w:rsid w:val="008A28AD"/>
    <w:rsid w:val="008A2A00"/>
    <w:rsid w:val="008A60C0"/>
    <w:rsid w:val="008A6201"/>
    <w:rsid w:val="008A6402"/>
    <w:rsid w:val="008A6437"/>
    <w:rsid w:val="008A6553"/>
    <w:rsid w:val="008A72B0"/>
    <w:rsid w:val="008B03F2"/>
    <w:rsid w:val="008B084C"/>
    <w:rsid w:val="008B10A0"/>
    <w:rsid w:val="008B184D"/>
    <w:rsid w:val="008B4AE4"/>
    <w:rsid w:val="008B6277"/>
    <w:rsid w:val="008B635B"/>
    <w:rsid w:val="008B6971"/>
    <w:rsid w:val="008B7324"/>
    <w:rsid w:val="008B7AE3"/>
    <w:rsid w:val="008B7D6E"/>
    <w:rsid w:val="008C0E6F"/>
    <w:rsid w:val="008C2220"/>
    <w:rsid w:val="008C22C0"/>
    <w:rsid w:val="008C3F08"/>
    <w:rsid w:val="008C55BF"/>
    <w:rsid w:val="008C63D1"/>
    <w:rsid w:val="008C6D99"/>
    <w:rsid w:val="008C7948"/>
    <w:rsid w:val="008D0E35"/>
    <w:rsid w:val="008D1F93"/>
    <w:rsid w:val="008D2756"/>
    <w:rsid w:val="008D3003"/>
    <w:rsid w:val="008D3C01"/>
    <w:rsid w:val="008D6B0C"/>
    <w:rsid w:val="008D6F3F"/>
    <w:rsid w:val="008E01B2"/>
    <w:rsid w:val="008E0379"/>
    <w:rsid w:val="008E0C61"/>
    <w:rsid w:val="008E2001"/>
    <w:rsid w:val="008E4678"/>
    <w:rsid w:val="008E53D1"/>
    <w:rsid w:val="008E6B92"/>
    <w:rsid w:val="008E7B82"/>
    <w:rsid w:val="008F12D5"/>
    <w:rsid w:val="008F153B"/>
    <w:rsid w:val="008F1CE3"/>
    <w:rsid w:val="008F2C1C"/>
    <w:rsid w:val="008F3C6E"/>
    <w:rsid w:val="008F3F75"/>
    <w:rsid w:val="008F53C5"/>
    <w:rsid w:val="008F7ACB"/>
    <w:rsid w:val="0090210E"/>
    <w:rsid w:val="009029FA"/>
    <w:rsid w:val="009032F2"/>
    <w:rsid w:val="00903F43"/>
    <w:rsid w:val="00904063"/>
    <w:rsid w:val="009062EB"/>
    <w:rsid w:val="0090634F"/>
    <w:rsid w:val="009073F6"/>
    <w:rsid w:val="0090794A"/>
    <w:rsid w:val="00910829"/>
    <w:rsid w:val="0091107B"/>
    <w:rsid w:val="00911395"/>
    <w:rsid w:val="0091162B"/>
    <w:rsid w:val="00911758"/>
    <w:rsid w:val="00911B15"/>
    <w:rsid w:val="00912926"/>
    <w:rsid w:val="0091382F"/>
    <w:rsid w:val="00913CB6"/>
    <w:rsid w:val="009144FD"/>
    <w:rsid w:val="00914BB7"/>
    <w:rsid w:val="00916B92"/>
    <w:rsid w:val="00917EF0"/>
    <w:rsid w:val="00920E68"/>
    <w:rsid w:val="00920FCC"/>
    <w:rsid w:val="00921808"/>
    <w:rsid w:val="00921F67"/>
    <w:rsid w:val="0092269E"/>
    <w:rsid w:val="00922773"/>
    <w:rsid w:val="009227ED"/>
    <w:rsid w:val="00922DFB"/>
    <w:rsid w:val="00924DC3"/>
    <w:rsid w:val="00924F54"/>
    <w:rsid w:val="009260A5"/>
    <w:rsid w:val="009264B4"/>
    <w:rsid w:val="0092702D"/>
    <w:rsid w:val="00930D94"/>
    <w:rsid w:val="0093173D"/>
    <w:rsid w:val="00934407"/>
    <w:rsid w:val="00934B20"/>
    <w:rsid w:val="00935099"/>
    <w:rsid w:val="00935802"/>
    <w:rsid w:val="00936684"/>
    <w:rsid w:val="00937B05"/>
    <w:rsid w:val="0094023D"/>
    <w:rsid w:val="0094028D"/>
    <w:rsid w:val="00941251"/>
    <w:rsid w:val="00941672"/>
    <w:rsid w:val="009416B7"/>
    <w:rsid w:val="0094173D"/>
    <w:rsid w:val="009443F4"/>
    <w:rsid w:val="00945A8C"/>
    <w:rsid w:val="00945AD3"/>
    <w:rsid w:val="00946551"/>
    <w:rsid w:val="0094665B"/>
    <w:rsid w:val="00946B1F"/>
    <w:rsid w:val="00950CCE"/>
    <w:rsid w:val="009512EA"/>
    <w:rsid w:val="00951E4D"/>
    <w:rsid w:val="00952484"/>
    <w:rsid w:val="0095339B"/>
    <w:rsid w:val="00953B94"/>
    <w:rsid w:val="009558E7"/>
    <w:rsid w:val="00957066"/>
    <w:rsid w:val="0095728C"/>
    <w:rsid w:val="00962646"/>
    <w:rsid w:val="00963B94"/>
    <w:rsid w:val="00963F06"/>
    <w:rsid w:val="0096520C"/>
    <w:rsid w:val="00965858"/>
    <w:rsid w:val="00965DC1"/>
    <w:rsid w:val="00967A3B"/>
    <w:rsid w:val="00970D41"/>
    <w:rsid w:val="0097298B"/>
    <w:rsid w:val="00973283"/>
    <w:rsid w:val="00973852"/>
    <w:rsid w:val="00973B6D"/>
    <w:rsid w:val="00974934"/>
    <w:rsid w:val="009752B9"/>
    <w:rsid w:val="00977B72"/>
    <w:rsid w:val="00980446"/>
    <w:rsid w:val="00980607"/>
    <w:rsid w:val="009810FB"/>
    <w:rsid w:val="00982FE3"/>
    <w:rsid w:val="009847CB"/>
    <w:rsid w:val="009851BF"/>
    <w:rsid w:val="009859B3"/>
    <w:rsid w:val="00986B39"/>
    <w:rsid w:val="00994D53"/>
    <w:rsid w:val="009957A3"/>
    <w:rsid w:val="0099625F"/>
    <w:rsid w:val="00996C46"/>
    <w:rsid w:val="009979A9"/>
    <w:rsid w:val="009A0171"/>
    <w:rsid w:val="009A036B"/>
    <w:rsid w:val="009A239C"/>
    <w:rsid w:val="009A4268"/>
    <w:rsid w:val="009A5E18"/>
    <w:rsid w:val="009B0D4F"/>
    <w:rsid w:val="009B0D75"/>
    <w:rsid w:val="009B1A44"/>
    <w:rsid w:val="009B214E"/>
    <w:rsid w:val="009B3745"/>
    <w:rsid w:val="009B47DE"/>
    <w:rsid w:val="009B5381"/>
    <w:rsid w:val="009B7110"/>
    <w:rsid w:val="009C1A36"/>
    <w:rsid w:val="009C2AC6"/>
    <w:rsid w:val="009C3363"/>
    <w:rsid w:val="009C3E7D"/>
    <w:rsid w:val="009C6809"/>
    <w:rsid w:val="009D427D"/>
    <w:rsid w:val="009D51C5"/>
    <w:rsid w:val="009E2F6F"/>
    <w:rsid w:val="009E37B3"/>
    <w:rsid w:val="009E4F7D"/>
    <w:rsid w:val="009E689A"/>
    <w:rsid w:val="009E6E1E"/>
    <w:rsid w:val="009E7507"/>
    <w:rsid w:val="009F05A8"/>
    <w:rsid w:val="009F136D"/>
    <w:rsid w:val="009F448C"/>
    <w:rsid w:val="009F57BF"/>
    <w:rsid w:val="009F5992"/>
    <w:rsid w:val="009F60E1"/>
    <w:rsid w:val="00A01F5F"/>
    <w:rsid w:val="00A027D3"/>
    <w:rsid w:val="00A0405B"/>
    <w:rsid w:val="00A05DC8"/>
    <w:rsid w:val="00A070FA"/>
    <w:rsid w:val="00A07145"/>
    <w:rsid w:val="00A1124F"/>
    <w:rsid w:val="00A12328"/>
    <w:rsid w:val="00A12850"/>
    <w:rsid w:val="00A15828"/>
    <w:rsid w:val="00A1708F"/>
    <w:rsid w:val="00A20AB7"/>
    <w:rsid w:val="00A20D9F"/>
    <w:rsid w:val="00A212A6"/>
    <w:rsid w:val="00A21D89"/>
    <w:rsid w:val="00A22077"/>
    <w:rsid w:val="00A226E9"/>
    <w:rsid w:val="00A22C37"/>
    <w:rsid w:val="00A241E6"/>
    <w:rsid w:val="00A24889"/>
    <w:rsid w:val="00A24AC1"/>
    <w:rsid w:val="00A24EEB"/>
    <w:rsid w:val="00A24FA4"/>
    <w:rsid w:val="00A258E7"/>
    <w:rsid w:val="00A25F2D"/>
    <w:rsid w:val="00A26A17"/>
    <w:rsid w:val="00A27268"/>
    <w:rsid w:val="00A27C2E"/>
    <w:rsid w:val="00A3039D"/>
    <w:rsid w:val="00A30D1E"/>
    <w:rsid w:val="00A33893"/>
    <w:rsid w:val="00A3631A"/>
    <w:rsid w:val="00A364D1"/>
    <w:rsid w:val="00A36BF6"/>
    <w:rsid w:val="00A376CE"/>
    <w:rsid w:val="00A37E22"/>
    <w:rsid w:val="00A4084F"/>
    <w:rsid w:val="00A40913"/>
    <w:rsid w:val="00A41ACC"/>
    <w:rsid w:val="00A41C07"/>
    <w:rsid w:val="00A427C4"/>
    <w:rsid w:val="00A436BD"/>
    <w:rsid w:val="00A45C3D"/>
    <w:rsid w:val="00A46153"/>
    <w:rsid w:val="00A464CA"/>
    <w:rsid w:val="00A46D79"/>
    <w:rsid w:val="00A4703A"/>
    <w:rsid w:val="00A5015F"/>
    <w:rsid w:val="00A51EC2"/>
    <w:rsid w:val="00A52673"/>
    <w:rsid w:val="00A52E67"/>
    <w:rsid w:val="00A53496"/>
    <w:rsid w:val="00A53A20"/>
    <w:rsid w:val="00A53F62"/>
    <w:rsid w:val="00A559FE"/>
    <w:rsid w:val="00A56001"/>
    <w:rsid w:val="00A56B67"/>
    <w:rsid w:val="00A57B61"/>
    <w:rsid w:val="00A57B6B"/>
    <w:rsid w:val="00A60163"/>
    <w:rsid w:val="00A6120B"/>
    <w:rsid w:val="00A61416"/>
    <w:rsid w:val="00A62008"/>
    <w:rsid w:val="00A62A51"/>
    <w:rsid w:val="00A63E19"/>
    <w:rsid w:val="00A64F34"/>
    <w:rsid w:val="00A70000"/>
    <w:rsid w:val="00A70F92"/>
    <w:rsid w:val="00A71749"/>
    <w:rsid w:val="00A72B86"/>
    <w:rsid w:val="00A73011"/>
    <w:rsid w:val="00A74208"/>
    <w:rsid w:val="00A754A8"/>
    <w:rsid w:val="00A759DA"/>
    <w:rsid w:val="00A75BFF"/>
    <w:rsid w:val="00A772C4"/>
    <w:rsid w:val="00A801CA"/>
    <w:rsid w:val="00A83718"/>
    <w:rsid w:val="00A83B0B"/>
    <w:rsid w:val="00A83B2F"/>
    <w:rsid w:val="00A83DF2"/>
    <w:rsid w:val="00A83F64"/>
    <w:rsid w:val="00A84F5B"/>
    <w:rsid w:val="00A909CA"/>
    <w:rsid w:val="00A90E51"/>
    <w:rsid w:val="00A91F65"/>
    <w:rsid w:val="00A924FE"/>
    <w:rsid w:val="00A9300D"/>
    <w:rsid w:val="00A93C34"/>
    <w:rsid w:val="00A93D3B"/>
    <w:rsid w:val="00A9459B"/>
    <w:rsid w:val="00A956C1"/>
    <w:rsid w:val="00A95E86"/>
    <w:rsid w:val="00AA032E"/>
    <w:rsid w:val="00AA0951"/>
    <w:rsid w:val="00AA0B0A"/>
    <w:rsid w:val="00AA12E7"/>
    <w:rsid w:val="00AA1535"/>
    <w:rsid w:val="00AA1B6E"/>
    <w:rsid w:val="00AA3137"/>
    <w:rsid w:val="00AA4239"/>
    <w:rsid w:val="00AA4BA7"/>
    <w:rsid w:val="00AA4D08"/>
    <w:rsid w:val="00AA5975"/>
    <w:rsid w:val="00AA761C"/>
    <w:rsid w:val="00AB0144"/>
    <w:rsid w:val="00AB14E0"/>
    <w:rsid w:val="00AB1B0E"/>
    <w:rsid w:val="00AB1F0A"/>
    <w:rsid w:val="00AB2D4F"/>
    <w:rsid w:val="00AB410A"/>
    <w:rsid w:val="00AB55AD"/>
    <w:rsid w:val="00AB61DD"/>
    <w:rsid w:val="00AB65D6"/>
    <w:rsid w:val="00AB6EA4"/>
    <w:rsid w:val="00AC0990"/>
    <w:rsid w:val="00AC11F5"/>
    <w:rsid w:val="00AC1E40"/>
    <w:rsid w:val="00AC2CE5"/>
    <w:rsid w:val="00AC30FC"/>
    <w:rsid w:val="00AC499D"/>
    <w:rsid w:val="00AC4A8B"/>
    <w:rsid w:val="00AC6979"/>
    <w:rsid w:val="00AD0658"/>
    <w:rsid w:val="00AD0C67"/>
    <w:rsid w:val="00AD1EB5"/>
    <w:rsid w:val="00AD32B1"/>
    <w:rsid w:val="00AD3C62"/>
    <w:rsid w:val="00AD3DD8"/>
    <w:rsid w:val="00AD4C99"/>
    <w:rsid w:val="00AD4D7E"/>
    <w:rsid w:val="00AD69CC"/>
    <w:rsid w:val="00AE0683"/>
    <w:rsid w:val="00AE0C3C"/>
    <w:rsid w:val="00AE137C"/>
    <w:rsid w:val="00AE196D"/>
    <w:rsid w:val="00AE3443"/>
    <w:rsid w:val="00AE64BF"/>
    <w:rsid w:val="00AE6C51"/>
    <w:rsid w:val="00AE727B"/>
    <w:rsid w:val="00AF03F1"/>
    <w:rsid w:val="00AF152D"/>
    <w:rsid w:val="00AF2489"/>
    <w:rsid w:val="00AF2787"/>
    <w:rsid w:val="00AF40C4"/>
    <w:rsid w:val="00AF4FF8"/>
    <w:rsid w:val="00AF5AE7"/>
    <w:rsid w:val="00AF6363"/>
    <w:rsid w:val="00AF6A01"/>
    <w:rsid w:val="00B00DD4"/>
    <w:rsid w:val="00B02C46"/>
    <w:rsid w:val="00B02F49"/>
    <w:rsid w:val="00B04D79"/>
    <w:rsid w:val="00B0522C"/>
    <w:rsid w:val="00B0715E"/>
    <w:rsid w:val="00B075E8"/>
    <w:rsid w:val="00B1003C"/>
    <w:rsid w:val="00B10AFC"/>
    <w:rsid w:val="00B13F0F"/>
    <w:rsid w:val="00B14AF1"/>
    <w:rsid w:val="00B16518"/>
    <w:rsid w:val="00B17151"/>
    <w:rsid w:val="00B17376"/>
    <w:rsid w:val="00B17E69"/>
    <w:rsid w:val="00B20D4C"/>
    <w:rsid w:val="00B21281"/>
    <w:rsid w:val="00B23716"/>
    <w:rsid w:val="00B25269"/>
    <w:rsid w:val="00B2541E"/>
    <w:rsid w:val="00B25B19"/>
    <w:rsid w:val="00B263C4"/>
    <w:rsid w:val="00B32420"/>
    <w:rsid w:val="00B32E8A"/>
    <w:rsid w:val="00B359C8"/>
    <w:rsid w:val="00B36FFA"/>
    <w:rsid w:val="00B37AEA"/>
    <w:rsid w:val="00B405F6"/>
    <w:rsid w:val="00B4071B"/>
    <w:rsid w:val="00B40A14"/>
    <w:rsid w:val="00B4195B"/>
    <w:rsid w:val="00B4195D"/>
    <w:rsid w:val="00B422F1"/>
    <w:rsid w:val="00B42589"/>
    <w:rsid w:val="00B42C17"/>
    <w:rsid w:val="00B42E80"/>
    <w:rsid w:val="00B42F0F"/>
    <w:rsid w:val="00B43F0C"/>
    <w:rsid w:val="00B449B6"/>
    <w:rsid w:val="00B44E6B"/>
    <w:rsid w:val="00B44F61"/>
    <w:rsid w:val="00B4669A"/>
    <w:rsid w:val="00B5334B"/>
    <w:rsid w:val="00B53AFE"/>
    <w:rsid w:val="00B5436D"/>
    <w:rsid w:val="00B54DF9"/>
    <w:rsid w:val="00B5533F"/>
    <w:rsid w:val="00B556FD"/>
    <w:rsid w:val="00B55772"/>
    <w:rsid w:val="00B55DB9"/>
    <w:rsid w:val="00B571CA"/>
    <w:rsid w:val="00B579FA"/>
    <w:rsid w:val="00B61292"/>
    <w:rsid w:val="00B6259D"/>
    <w:rsid w:val="00B63B99"/>
    <w:rsid w:val="00B64C8F"/>
    <w:rsid w:val="00B65A12"/>
    <w:rsid w:val="00B664DF"/>
    <w:rsid w:val="00B67323"/>
    <w:rsid w:val="00B6765A"/>
    <w:rsid w:val="00B67830"/>
    <w:rsid w:val="00B70974"/>
    <w:rsid w:val="00B7158A"/>
    <w:rsid w:val="00B71F7F"/>
    <w:rsid w:val="00B72379"/>
    <w:rsid w:val="00B733B8"/>
    <w:rsid w:val="00B76450"/>
    <w:rsid w:val="00B804BC"/>
    <w:rsid w:val="00B804C5"/>
    <w:rsid w:val="00B809ED"/>
    <w:rsid w:val="00B80EA3"/>
    <w:rsid w:val="00B80FBA"/>
    <w:rsid w:val="00B82F7A"/>
    <w:rsid w:val="00B83346"/>
    <w:rsid w:val="00B83458"/>
    <w:rsid w:val="00B839A0"/>
    <w:rsid w:val="00B83CE1"/>
    <w:rsid w:val="00B84396"/>
    <w:rsid w:val="00B87B30"/>
    <w:rsid w:val="00B87E7B"/>
    <w:rsid w:val="00B90817"/>
    <w:rsid w:val="00B944C4"/>
    <w:rsid w:val="00B947BC"/>
    <w:rsid w:val="00B94F9B"/>
    <w:rsid w:val="00B956FF"/>
    <w:rsid w:val="00B95861"/>
    <w:rsid w:val="00B972B2"/>
    <w:rsid w:val="00B97FF0"/>
    <w:rsid w:val="00BA141C"/>
    <w:rsid w:val="00BA2A02"/>
    <w:rsid w:val="00BA311F"/>
    <w:rsid w:val="00BA3977"/>
    <w:rsid w:val="00BA425D"/>
    <w:rsid w:val="00BA44A3"/>
    <w:rsid w:val="00BA5974"/>
    <w:rsid w:val="00BA5BA0"/>
    <w:rsid w:val="00BA5C83"/>
    <w:rsid w:val="00BA5FEC"/>
    <w:rsid w:val="00BA6046"/>
    <w:rsid w:val="00BA62F4"/>
    <w:rsid w:val="00BA6490"/>
    <w:rsid w:val="00BA6BE1"/>
    <w:rsid w:val="00BB3EBC"/>
    <w:rsid w:val="00BB6617"/>
    <w:rsid w:val="00BB71B1"/>
    <w:rsid w:val="00BC1B5D"/>
    <w:rsid w:val="00BC1EB9"/>
    <w:rsid w:val="00BC3356"/>
    <w:rsid w:val="00BC3E63"/>
    <w:rsid w:val="00BC5A57"/>
    <w:rsid w:val="00BC6438"/>
    <w:rsid w:val="00BC656B"/>
    <w:rsid w:val="00BC68F9"/>
    <w:rsid w:val="00BC6A5D"/>
    <w:rsid w:val="00BC6DBF"/>
    <w:rsid w:val="00BD0F13"/>
    <w:rsid w:val="00BD1015"/>
    <w:rsid w:val="00BD146F"/>
    <w:rsid w:val="00BD1962"/>
    <w:rsid w:val="00BD1979"/>
    <w:rsid w:val="00BD4324"/>
    <w:rsid w:val="00BD459E"/>
    <w:rsid w:val="00BD4812"/>
    <w:rsid w:val="00BD4C8B"/>
    <w:rsid w:val="00BD53BA"/>
    <w:rsid w:val="00BD5E59"/>
    <w:rsid w:val="00BD7777"/>
    <w:rsid w:val="00BD7827"/>
    <w:rsid w:val="00BE0044"/>
    <w:rsid w:val="00BE1565"/>
    <w:rsid w:val="00BE22FF"/>
    <w:rsid w:val="00BE54E9"/>
    <w:rsid w:val="00BE702A"/>
    <w:rsid w:val="00BE7086"/>
    <w:rsid w:val="00BF2784"/>
    <w:rsid w:val="00BF35F7"/>
    <w:rsid w:val="00BF3636"/>
    <w:rsid w:val="00BF3637"/>
    <w:rsid w:val="00BF40DA"/>
    <w:rsid w:val="00BF7AE7"/>
    <w:rsid w:val="00BF7FD7"/>
    <w:rsid w:val="00C020C9"/>
    <w:rsid w:val="00C02A04"/>
    <w:rsid w:val="00C0356E"/>
    <w:rsid w:val="00C03C04"/>
    <w:rsid w:val="00C03D46"/>
    <w:rsid w:val="00C04352"/>
    <w:rsid w:val="00C10077"/>
    <w:rsid w:val="00C101B3"/>
    <w:rsid w:val="00C10578"/>
    <w:rsid w:val="00C10A35"/>
    <w:rsid w:val="00C15FED"/>
    <w:rsid w:val="00C1641A"/>
    <w:rsid w:val="00C16D8F"/>
    <w:rsid w:val="00C1780D"/>
    <w:rsid w:val="00C17A22"/>
    <w:rsid w:val="00C21B49"/>
    <w:rsid w:val="00C2241E"/>
    <w:rsid w:val="00C23137"/>
    <w:rsid w:val="00C233A6"/>
    <w:rsid w:val="00C2548A"/>
    <w:rsid w:val="00C30996"/>
    <w:rsid w:val="00C30B85"/>
    <w:rsid w:val="00C31670"/>
    <w:rsid w:val="00C31A2C"/>
    <w:rsid w:val="00C32426"/>
    <w:rsid w:val="00C32599"/>
    <w:rsid w:val="00C32E3B"/>
    <w:rsid w:val="00C32F3F"/>
    <w:rsid w:val="00C33C4E"/>
    <w:rsid w:val="00C356CA"/>
    <w:rsid w:val="00C3583D"/>
    <w:rsid w:val="00C36E5C"/>
    <w:rsid w:val="00C40B1F"/>
    <w:rsid w:val="00C41E77"/>
    <w:rsid w:val="00C42408"/>
    <w:rsid w:val="00C441EB"/>
    <w:rsid w:val="00C4790A"/>
    <w:rsid w:val="00C50538"/>
    <w:rsid w:val="00C50977"/>
    <w:rsid w:val="00C50980"/>
    <w:rsid w:val="00C50A68"/>
    <w:rsid w:val="00C5138C"/>
    <w:rsid w:val="00C52AA6"/>
    <w:rsid w:val="00C550EE"/>
    <w:rsid w:val="00C55B56"/>
    <w:rsid w:val="00C55E6B"/>
    <w:rsid w:val="00C572A6"/>
    <w:rsid w:val="00C57530"/>
    <w:rsid w:val="00C6104E"/>
    <w:rsid w:val="00C6234F"/>
    <w:rsid w:val="00C6284F"/>
    <w:rsid w:val="00C62CF7"/>
    <w:rsid w:val="00C62F92"/>
    <w:rsid w:val="00C63FAB"/>
    <w:rsid w:val="00C64E68"/>
    <w:rsid w:val="00C65456"/>
    <w:rsid w:val="00C671E2"/>
    <w:rsid w:val="00C679EE"/>
    <w:rsid w:val="00C7066D"/>
    <w:rsid w:val="00C70AEC"/>
    <w:rsid w:val="00C72F6D"/>
    <w:rsid w:val="00C7307F"/>
    <w:rsid w:val="00C759DC"/>
    <w:rsid w:val="00C75AA0"/>
    <w:rsid w:val="00C75AB0"/>
    <w:rsid w:val="00C75C20"/>
    <w:rsid w:val="00C7607A"/>
    <w:rsid w:val="00C77444"/>
    <w:rsid w:val="00C83C2F"/>
    <w:rsid w:val="00C83D70"/>
    <w:rsid w:val="00C83F0D"/>
    <w:rsid w:val="00C84ACA"/>
    <w:rsid w:val="00C85A5E"/>
    <w:rsid w:val="00C8678D"/>
    <w:rsid w:val="00C876C5"/>
    <w:rsid w:val="00C87D87"/>
    <w:rsid w:val="00C90534"/>
    <w:rsid w:val="00C914F3"/>
    <w:rsid w:val="00C91979"/>
    <w:rsid w:val="00C91F99"/>
    <w:rsid w:val="00C920A7"/>
    <w:rsid w:val="00C9271F"/>
    <w:rsid w:val="00C929F7"/>
    <w:rsid w:val="00C92F66"/>
    <w:rsid w:val="00C93AE3"/>
    <w:rsid w:val="00C93B5D"/>
    <w:rsid w:val="00C94096"/>
    <w:rsid w:val="00C944B3"/>
    <w:rsid w:val="00C948DC"/>
    <w:rsid w:val="00C94CB9"/>
    <w:rsid w:val="00C95E10"/>
    <w:rsid w:val="00C95E6B"/>
    <w:rsid w:val="00C97666"/>
    <w:rsid w:val="00C97908"/>
    <w:rsid w:val="00CA032F"/>
    <w:rsid w:val="00CA1DE9"/>
    <w:rsid w:val="00CA2E8B"/>
    <w:rsid w:val="00CA34DF"/>
    <w:rsid w:val="00CA4E84"/>
    <w:rsid w:val="00CA52E4"/>
    <w:rsid w:val="00CA707F"/>
    <w:rsid w:val="00CB171A"/>
    <w:rsid w:val="00CB1C3C"/>
    <w:rsid w:val="00CB22EF"/>
    <w:rsid w:val="00CB4645"/>
    <w:rsid w:val="00CB5353"/>
    <w:rsid w:val="00CB6A0A"/>
    <w:rsid w:val="00CB79C5"/>
    <w:rsid w:val="00CC10D5"/>
    <w:rsid w:val="00CC1594"/>
    <w:rsid w:val="00CC1B8C"/>
    <w:rsid w:val="00CC281A"/>
    <w:rsid w:val="00CC3425"/>
    <w:rsid w:val="00CC3F3A"/>
    <w:rsid w:val="00CC4729"/>
    <w:rsid w:val="00CC4C11"/>
    <w:rsid w:val="00CC57CF"/>
    <w:rsid w:val="00CC6073"/>
    <w:rsid w:val="00CC645D"/>
    <w:rsid w:val="00CC6B22"/>
    <w:rsid w:val="00CC7FC0"/>
    <w:rsid w:val="00CD0E54"/>
    <w:rsid w:val="00CD1A31"/>
    <w:rsid w:val="00CD1B3B"/>
    <w:rsid w:val="00CD1D07"/>
    <w:rsid w:val="00CD1D9F"/>
    <w:rsid w:val="00CD1E5A"/>
    <w:rsid w:val="00CD387A"/>
    <w:rsid w:val="00CD5394"/>
    <w:rsid w:val="00CD628C"/>
    <w:rsid w:val="00CD6392"/>
    <w:rsid w:val="00CD682C"/>
    <w:rsid w:val="00CD714D"/>
    <w:rsid w:val="00CD718E"/>
    <w:rsid w:val="00CD7E34"/>
    <w:rsid w:val="00CE0CB1"/>
    <w:rsid w:val="00CE1E2D"/>
    <w:rsid w:val="00CE1FA4"/>
    <w:rsid w:val="00CE26DD"/>
    <w:rsid w:val="00CE4EA2"/>
    <w:rsid w:val="00CE5115"/>
    <w:rsid w:val="00CE6442"/>
    <w:rsid w:val="00CE7444"/>
    <w:rsid w:val="00CE7D9F"/>
    <w:rsid w:val="00CF012A"/>
    <w:rsid w:val="00CF0381"/>
    <w:rsid w:val="00CF081E"/>
    <w:rsid w:val="00CF32C6"/>
    <w:rsid w:val="00CF385C"/>
    <w:rsid w:val="00CF571B"/>
    <w:rsid w:val="00CF5B03"/>
    <w:rsid w:val="00CF5B70"/>
    <w:rsid w:val="00CF5F60"/>
    <w:rsid w:val="00CF70F0"/>
    <w:rsid w:val="00CF78A0"/>
    <w:rsid w:val="00D0103F"/>
    <w:rsid w:val="00D010D3"/>
    <w:rsid w:val="00D03DA5"/>
    <w:rsid w:val="00D04A08"/>
    <w:rsid w:val="00D05371"/>
    <w:rsid w:val="00D05451"/>
    <w:rsid w:val="00D05C51"/>
    <w:rsid w:val="00D106F8"/>
    <w:rsid w:val="00D10C69"/>
    <w:rsid w:val="00D115A3"/>
    <w:rsid w:val="00D116AE"/>
    <w:rsid w:val="00D1254E"/>
    <w:rsid w:val="00D1292E"/>
    <w:rsid w:val="00D133A6"/>
    <w:rsid w:val="00D13A68"/>
    <w:rsid w:val="00D143F7"/>
    <w:rsid w:val="00D17C54"/>
    <w:rsid w:val="00D2044F"/>
    <w:rsid w:val="00D21396"/>
    <w:rsid w:val="00D21E5F"/>
    <w:rsid w:val="00D23D80"/>
    <w:rsid w:val="00D2414E"/>
    <w:rsid w:val="00D24ACD"/>
    <w:rsid w:val="00D25AFE"/>
    <w:rsid w:val="00D266F1"/>
    <w:rsid w:val="00D3059C"/>
    <w:rsid w:val="00D3068A"/>
    <w:rsid w:val="00D310DD"/>
    <w:rsid w:val="00D331CF"/>
    <w:rsid w:val="00D36DCB"/>
    <w:rsid w:val="00D4085B"/>
    <w:rsid w:val="00D4134B"/>
    <w:rsid w:val="00D42B50"/>
    <w:rsid w:val="00D44002"/>
    <w:rsid w:val="00D44165"/>
    <w:rsid w:val="00D45319"/>
    <w:rsid w:val="00D458A9"/>
    <w:rsid w:val="00D46465"/>
    <w:rsid w:val="00D475ED"/>
    <w:rsid w:val="00D47E2A"/>
    <w:rsid w:val="00D52075"/>
    <w:rsid w:val="00D53470"/>
    <w:rsid w:val="00D5569B"/>
    <w:rsid w:val="00D5578D"/>
    <w:rsid w:val="00D55AE4"/>
    <w:rsid w:val="00D5628E"/>
    <w:rsid w:val="00D6116E"/>
    <w:rsid w:val="00D61953"/>
    <w:rsid w:val="00D63DBF"/>
    <w:rsid w:val="00D640C5"/>
    <w:rsid w:val="00D64D7D"/>
    <w:rsid w:val="00D6548C"/>
    <w:rsid w:val="00D6595B"/>
    <w:rsid w:val="00D65C67"/>
    <w:rsid w:val="00D671F5"/>
    <w:rsid w:val="00D67A1E"/>
    <w:rsid w:val="00D67BFC"/>
    <w:rsid w:val="00D67E9E"/>
    <w:rsid w:val="00D71261"/>
    <w:rsid w:val="00D71A41"/>
    <w:rsid w:val="00D72682"/>
    <w:rsid w:val="00D72CE5"/>
    <w:rsid w:val="00D7398A"/>
    <w:rsid w:val="00D74790"/>
    <w:rsid w:val="00D7719B"/>
    <w:rsid w:val="00D77309"/>
    <w:rsid w:val="00D7737B"/>
    <w:rsid w:val="00D77D5F"/>
    <w:rsid w:val="00D83260"/>
    <w:rsid w:val="00D8505A"/>
    <w:rsid w:val="00D85A55"/>
    <w:rsid w:val="00D917B3"/>
    <w:rsid w:val="00D923DE"/>
    <w:rsid w:val="00D9259B"/>
    <w:rsid w:val="00D92D94"/>
    <w:rsid w:val="00D93A92"/>
    <w:rsid w:val="00D93DF8"/>
    <w:rsid w:val="00D94935"/>
    <w:rsid w:val="00D94D89"/>
    <w:rsid w:val="00D95477"/>
    <w:rsid w:val="00D95836"/>
    <w:rsid w:val="00D96B4F"/>
    <w:rsid w:val="00DA0406"/>
    <w:rsid w:val="00DA0516"/>
    <w:rsid w:val="00DA059F"/>
    <w:rsid w:val="00DA1381"/>
    <w:rsid w:val="00DA175E"/>
    <w:rsid w:val="00DA1AEA"/>
    <w:rsid w:val="00DA2EA4"/>
    <w:rsid w:val="00DA3829"/>
    <w:rsid w:val="00DA3DCC"/>
    <w:rsid w:val="00DA3EE9"/>
    <w:rsid w:val="00DA43A7"/>
    <w:rsid w:val="00DA5257"/>
    <w:rsid w:val="00DA5853"/>
    <w:rsid w:val="00DA5C6A"/>
    <w:rsid w:val="00DA62B5"/>
    <w:rsid w:val="00DA6930"/>
    <w:rsid w:val="00DA7746"/>
    <w:rsid w:val="00DA7DE6"/>
    <w:rsid w:val="00DB0451"/>
    <w:rsid w:val="00DB0FAE"/>
    <w:rsid w:val="00DB18FE"/>
    <w:rsid w:val="00DB24A4"/>
    <w:rsid w:val="00DB35C0"/>
    <w:rsid w:val="00DB3FFC"/>
    <w:rsid w:val="00DB4031"/>
    <w:rsid w:val="00DB4E94"/>
    <w:rsid w:val="00DB4EAC"/>
    <w:rsid w:val="00DB5FDE"/>
    <w:rsid w:val="00DB7891"/>
    <w:rsid w:val="00DC0D5E"/>
    <w:rsid w:val="00DC167B"/>
    <w:rsid w:val="00DC2C99"/>
    <w:rsid w:val="00DC3C6E"/>
    <w:rsid w:val="00DC4E5F"/>
    <w:rsid w:val="00DD0835"/>
    <w:rsid w:val="00DD08D1"/>
    <w:rsid w:val="00DD21A5"/>
    <w:rsid w:val="00DD328F"/>
    <w:rsid w:val="00DD3502"/>
    <w:rsid w:val="00DD4798"/>
    <w:rsid w:val="00DD4C16"/>
    <w:rsid w:val="00DD50A1"/>
    <w:rsid w:val="00DD5533"/>
    <w:rsid w:val="00DD55DD"/>
    <w:rsid w:val="00DD5B04"/>
    <w:rsid w:val="00DD5CA5"/>
    <w:rsid w:val="00DD6188"/>
    <w:rsid w:val="00DD645D"/>
    <w:rsid w:val="00DD67D4"/>
    <w:rsid w:val="00DD7BB9"/>
    <w:rsid w:val="00DE2C68"/>
    <w:rsid w:val="00DE4779"/>
    <w:rsid w:val="00DE4DF8"/>
    <w:rsid w:val="00DE4EAE"/>
    <w:rsid w:val="00DF1788"/>
    <w:rsid w:val="00DF183C"/>
    <w:rsid w:val="00DF40E0"/>
    <w:rsid w:val="00DF77BC"/>
    <w:rsid w:val="00DF7E8A"/>
    <w:rsid w:val="00E0049C"/>
    <w:rsid w:val="00E0058D"/>
    <w:rsid w:val="00E00D41"/>
    <w:rsid w:val="00E01405"/>
    <w:rsid w:val="00E01407"/>
    <w:rsid w:val="00E0150A"/>
    <w:rsid w:val="00E017CF"/>
    <w:rsid w:val="00E01C3D"/>
    <w:rsid w:val="00E0234F"/>
    <w:rsid w:val="00E03662"/>
    <w:rsid w:val="00E0409D"/>
    <w:rsid w:val="00E04372"/>
    <w:rsid w:val="00E060A7"/>
    <w:rsid w:val="00E07E27"/>
    <w:rsid w:val="00E1057D"/>
    <w:rsid w:val="00E1166A"/>
    <w:rsid w:val="00E11B93"/>
    <w:rsid w:val="00E12B57"/>
    <w:rsid w:val="00E148F5"/>
    <w:rsid w:val="00E158FF"/>
    <w:rsid w:val="00E15CB1"/>
    <w:rsid w:val="00E15E83"/>
    <w:rsid w:val="00E16CD8"/>
    <w:rsid w:val="00E17E51"/>
    <w:rsid w:val="00E2094F"/>
    <w:rsid w:val="00E2270D"/>
    <w:rsid w:val="00E23AA6"/>
    <w:rsid w:val="00E30484"/>
    <w:rsid w:val="00E30EE3"/>
    <w:rsid w:val="00E31A4D"/>
    <w:rsid w:val="00E3345A"/>
    <w:rsid w:val="00E3358E"/>
    <w:rsid w:val="00E33F0E"/>
    <w:rsid w:val="00E346F1"/>
    <w:rsid w:val="00E35833"/>
    <w:rsid w:val="00E36CFF"/>
    <w:rsid w:val="00E41F03"/>
    <w:rsid w:val="00E42195"/>
    <w:rsid w:val="00E42575"/>
    <w:rsid w:val="00E43948"/>
    <w:rsid w:val="00E439AB"/>
    <w:rsid w:val="00E441AC"/>
    <w:rsid w:val="00E455A4"/>
    <w:rsid w:val="00E46465"/>
    <w:rsid w:val="00E4687C"/>
    <w:rsid w:val="00E50B65"/>
    <w:rsid w:val="00E51E33"/>
    <w:rsid w:val="00E527A5"/>
    <w:rsid w:val="00E5371A"/>
    <w:rsid w:val="00E5373D"/>
    <w:rsid w:val="00E53F13"/>
    <w:rsid w:val="00E5414F"/>
    <w:rsid w:val="00E54873"/>
    <w:rsid w:val="00E54EA9"/>
    <w:rsid w:val="00E54F3C"/>
    <w:rsid w:val="00E55019"/>
    <w:rsid w:val="00E558B1"/>
    <w:rsid w:val="00E55FBA"/>
    <w:rsid w:val="00E64B80"/>
    <w:rsid w:val="00E65D6B"/>
    <w:rsid w:val="00E668F6"/>
    <w:rsid w:val="00E66E78"/>
    <w:rsid w:val="00E66F0B"/>
    <w:rsid w:val="00E67412"/>
    <w:rsid w:val="00E67578"/>
    <w:rsid w:val="00E67A32"/>
    <w:rsid w:val="00E67AA4"/>
    <w:rsid w:val="00E7043F"/>
    <w:rsid w:val="00E70B94"/>
    <w:rsid w:val="00E734C3"/>
    <w:rsid w:val="00E739F8"/>
    <w:rsid w:val="00E73B2A"/>
    <w:rsid w:val="00E742BA"/>
    <w:rsid w:val="00E74C08"/>
    <w:rsid w:val="00E75B17"/>
    <w:rsid w:val="00E76B7A"/>
    <w:rsid w:val="00E80360"/>
    <w:rsid w:val="00E82B97"/>
    <w:rsid w:val="00E82EC5"/>
    <w:rsid w:val="00E83F19"/>
    <w:rsid w:val="00E84027"/>
    <w:rsid w:val="00E84935"/>
    <w:rsid w:val="00E84B98"/>
    <w:rsid w:val="00E84BDC"/>
    <w:rsid w:val="00E84EB7"/>
    <w:rsid w:val="00E86B49"/>
    <w:rsid w:val="00E903B0"/>
    <w:rsid w:val="00E90F12"/>
    <w:rsid w:val="00E92294"/>
    <w:rsid w:val="00E92761"/>
    <w:rsid w:val="00E92EAF"/>
    <w:rsid w:val="00E93BCE"/>
    <w:rsid w:val="00E93E54"/>
    <w:rsid w:val="00E95ADE"/>
    <w:rsid w:val="00E95D4D"/>
    <w:rsid w:val="00E9648E"/>
    <w:rsid w:val="00EA05F4"/>
    <w:rsid w:val="00EA0BDD"/>
    <w:rsid w:val="00EA0CA2"/>
    <w:rsid w:val="00EA1B79"/>
    <w:rsid w:val="00EA275A"/>
    <w:rsid w:val="00EA39C0"/>
    <w:rsid w:val="00EA4050"/>
    <w:rsid w:val="00EA467B"/>
    <w:rsid w:val="00EA4DC2"/>
    <w:rsid w:val="00EA5F4E"/>
    <w:rsid w:val="00EA7440"/>
    <w:rsid w:val="00EA7B17"/>
    <w:rsid w:val="00EA7ECA"/>
    <w:rsid w:val="00EB0725"/>
    <w:rsid w:val="00EB0A0E"/>
    <w:rsid w:val="00EB180F"/>
    <w:rsid w:val="00EB24A9"/>
    <w:rsid w:val="00EB25A2"/>
    <w:rsid w:val="00EB3648"/>
    <w:rsid w:val="00EB375B"/>
    <w:rsid w:val="00EB45D5"/>
    <w:rsid w:val="00EB4E13"/>
    <w:rsid w:val="00EB5B35"/>
    <w:rsid w:val="00EC03BA"/>
    <w:rsid w:val="00EC0D6F"/>
    <w:rsid w:val="00EC1F7A"/>
    <w:rsid w:val="00EC2417"/>
    <w:rsid w:val="00EC305F"/>
    <w:rsid w:val="00EC3CC7"/>
    <w:rsid w:val="00EC4200"/>
    <w:rsid w:val="00EC477A"/>
    <w:rsid w:val="00ED04ED"/>
    <w:rsid w:val="00ED04FA"/>
    <w:rsid w:val="00ED06D2"/>
    <w:rsid w:val="00ED2189"/>
    <w:rsid w:val="00ED3069"/>
    <w:rsid w:val="00ED3476"/>
    <w:rsid w:val="00ED34E9"/>
    <w:rsid w:val="00ED3F7E"/>
    <w:rsid w:val="00ED4B8D"/>
    <w:rsid w:val="00ED4F73"/>
    <w:rsid w:val="00ED5804"/>
    <w:rsid w:val="00ED5E20"/>
    <w:rsid w:val="00ED5F42"/>
    <w:rsid w:val="00ED6774"/>
    <w:rsid w:val="00ED6A06"/>
    <w:rsid w:val="00ED7A2D"/>
    <w:rsid w:val="00EE319C"/>
    <w:rsid w:val="00EE509E"/>
    <w:rsid w:val="00EE5563"/>
    <w:rsid w:val="00EE60AA"/>
    <w:rsid w:val="00EE72D9"/>
    <w:rsid w:val="00EE7D13"/>
    <w:rsid w:val="00EF0192"/>
    <w:rsid w:val="00EF01C6"/>
    <w:rsid w:val="00EF139E"/>
    <w:rsid w:val="00EF14A0"/>
    <w:rsid w:val="00EF21E1"/>
    <w:rsid w:val="00EF24A2"/>
    <w:rsid w:val="00EF24CD"/>
    <w:rsid w:val="00EF2D49"/>
    <w:rsid w:val="00EF4707"/>
    <w:rsid w:val="00EF4DAB"/>
    <w:rsid w:val="00EF4ED7"/>
    <w:rsid w:val="00EF7BDC"/>
    <w:rsid w:val="00EF7E14"/>
    <w:rsid w:val="00F006CB"/>
    <w:rsid w:val="00F01741"/>
    <w:rsid w:val="00F04794"/>
    <w:rsid w:val="00F05874"/>
    <w:rsid w:val="00F05C67"/>
    <w:rsid w:val="00F069E5"/>
    <w:rsid w:val="00F06BC7"/>
    <w:rsid w:val="00F06F22"/>
    <w:rsid w:val="00F0758C"/>
    <w:rsid w:val="00F07E04"/>
    <w:rsid w:val="00F11010"/>
    <w:rsid w:val="00F147DD"/>
    <w:rsid w:val="00F14BCC"/>
    <w:rsid w:val="00F20265"/>
    <w:rsid w:val="00F21A85"/>
    <w:rsid w:val="00F229ED"/>
    <w:rsid w:val="00F22D26"/>
    <w:rsid w:val="00F251BF"/>
    <w:rsid w:val="00F254E5"/>
    <w:rsid w:val="00F25CF0"/>
    <w:rsid w:val="00F25EB1"/>
    <w:rsid w:val="00F26981"/>
    <w:rsid w:val="00F2787F"/>
    <w:rsid w:val="00F30979"/>
    <w:rsid w:val="00F30C7D"/>
    <w:rsid w:val="00F327B3"/>
    <w:rsid w:val="00F32D53"/>
    <w:rsid w:val="00F33F9E"/>
    <w:rsid w:val="00F34304"/>
    <w:rsid w:val="00F35592"/>
    <w:rsid w:val="00F3788D"/>
    <w:rsid w:val="00F4173B"/>
    <w:rsid w:val="00F42D37"/>
    <w:rsid w:val="00F42E0A"/>
    <w:rsid w:val="00F43090"/>
    <w:rsid w:val="00F446FF"/>
    <w:rsid w:val="00F44F91"/>
    <w:rsid w:val="00F44FA1"/>
    <w:rsid w:val="00F45273"/>
    <w:rsid w:val="00F45B9A"/>
    <w:rsid w:val="00F46733"/>
    <w:rsid w:val="00F52767"/>
    <w:rsid w:val="00F52C75"/>
    <w:rsid w:val="00F54B86"/>
    <w:rsid w:val="00F55816"/>
    <w:rsid w:val="00F61A03"/>
    <w:rsid w:val="00F622FF"/>
    <w:rsid w:val="00F6270E"/>
    <w:rsid w:val="00F64EDF"/>
    <w:rsid w:val="00F66A2C"/>
    <w:rsid w:val="00F67A73"/>
    <w:rsid w:val="00F7093F"/>
    <w:rsid w:val="00F7177A"/>
    <w:rsid w:val="00F71889"/>
    <w:rsid w:val="00F724F9"/>
    <w:rsid w:val="00F7269B"/>
    <w:rsid w:val="00F72813"/>
    <w:rsid w:val="00F73922"/>
    <w:rsid w:val="00F73A25"/>
    <w:rsid w:val="00F74222"/>
    <w:rsid w:val="00F74728"/>
    <w:rsid w:val="00F74823"/>
    <w:rsid w:val="00F75CD9"/>
    <w:rsid w:val="00F75FB4"/>
    <w:rsid w:val="00F76288"/>
    <w:rsid w:val="00F76560"/>
    <w:rsid w:val="00F768A4"/>
    <w:rsid w:val="00F76B9E"/>
    <w:rsid w:val="00F772D4"/>
    <w:rsid w:val="00F80D50"/>
    <w:rsid w:val="00F816A2"/>
    <w:rsid w:val="00F855DB"/>
    <w:rsid w:val="00F87DE6"/>
    <w:rsid w:val="00F90ACC"/>
    <w:rsid w:val="00F9159B"/>
    <w:rsid w:val="00F91B6D"/>
    <w:rsid w:val="00F933E7"/>
    <w:rsid w:val="00F94127"/>
    <w:rsid w:val="00F97590"/>
    <w:rsid w:val="00F97A1F"/>
    <w:rsid w:val="00FA1807"/>
    <w:rsid w:val="00FA197D"/>
    <w:rsid w:val="00FA328C"/>
    <w:rsid w:val="00FA40DE"/>
    <w:rsid w:val="00FA57B2"/>
    <w:rsid w:val="00FA606C"/>
    <w:rsid w:val="00FA6EF4"/>
    <w:rsid w:val="00FB1D7D"/>
    <w:rsid w:val="00FB2445"/>
    <w:rsid w:val="00FB2DE3"/>
    <w:rsid w:val="00FB3FD6"/>
    <w:rsid w:val="00FB4F59"/>
    <w:rsid w:val="00FB5541"/>
    <w:rsid w:val="00FB5D52"/>
    <w:rsid w:val="00FB657B"/>
    <w:rsid w:val="00FB7BB3"/>
    <w:rsid w:val="00FC1D54"/>
    <w:rsid w:val="00FC2053"/>
    <w:rsid w:val="00FC334E"/>
    <w:rsid w:val="00FC3376"/>
    <w:rsid w:val="00FC45EF"/>
    <w:rsid w:val="00FC4E3D"/>
    <w:rsid w:val="00FC5771"/>
    <w:rsid w:val="00FC65DB"/>
    <w:rsid w:val="00FC7433"/>
    <w:rsid w:val="00FC79E5"/>
    <w:rsid w:val="00FD170F"/>
    <w:rsid w:val="00FD1BA1"/>
    <w:rsid w:val="00FD20FB"/>
    <w:rsid w:val="00FD279F"/>
    <w:rsid w:val="00FD2FDB"/>
    <w:rsid w:val="00FD4A52"/>
    <w:rsid w:val="00FD5407"/>
    <w:rsid w:val="00FD5439"/>
    <w:rsid w:val="00FD5BEF"/>
    <w:rsid w:val="00FD65C8"/>
    <w:rsid w:val="00FD6B69"/>
    <w:rsid w:val="00FD6D41"/>
    <w:rsid w:val="00FD7752"/>
    <w:rsid w:val="00FD7EDE"/>
    <w:rsid w:val="00FE3644"/>
    <w:rsid w:val="00FE43AA"/>
    <w:rsid w:val="00FE6FE0"/>
    <w:rsid w:val="00FE73FD"/>
    <w:rsid w:val="00FF1CEE"/>
    <w:rsid w:val="00FF4F39"/>
    <w:rsid w:val="00FF5CA9"/>
    <w:rsid w:val="00FF5DA8"/>
    <w:rsid w:val="00FF7573"/>
    <w:rsid w:val="00FF7AC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 o:allowoverlap="f" fillcolor="white" stroke="f">
      <v:fill color="white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6\TEMPLATE\OD_S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14D53-F1D1-4F6B-8202-94513DC5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OD_SK</Template>
  <TotalTime>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SPecialiST RePack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creator>10-отдел</dc:creator>
  <cp:lastModifiedBy>Мильков Д. В.</cp:lastModifiedBy>
  <cp:revision>3</cp:revision>
  <cp:lastPrinted>2015-01-13T12:07:00Z</cp:lastPrinted>
  <dcterms:created xsi:type="dcterms:W3CDTF">2017-06-21T08:30:00Z</dcterms:created>
  <dcterms:modified xsi:type="dcterms:W3CDTF">2017-06-21T08:30:00Z</dcterms:modified>
</cp:coreProperties>
</file>