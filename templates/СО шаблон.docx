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018" w:type="dxa"/>
        <w:tblInd w:w="1219" w:type="dxa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8"/>
        <w:gridCol w:w="7359"/>
        <w:gridCol w:w="3558"/>
        <w:gridCol w:w="1843"/>
        <w:gridCol w:w="2693"/>
        <w:gridCol w:w="992"/>
        <w:gridCol w:w="993"/>
        <w:gridCol w:w="1198"/>
        <w:gridCol w:w="2264"/>
      </w:tblGrid>
      <w:tr w:rsidR="00E86B49" w:rsidRPr="008A6553" w:rsidTr="00AD1EB5">
        <w:trPr>
          <w:trHeight w:hRule="exact" w:val="1814"/>
          <w:tblHeader/>
        </w:trPr>
        <w:tc>
          <w:tcPr>
            <w:tcW w:w="111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 xml:space="preserve"> Поз.</w:t>
            </w:r>
            <w:bookmarkStart w:id="0" w:name="_GoBack"/>
            <w:bookmarkEnd w:id="0"/>
          </w:p>
        </w:tc>
        <w:tc>
          <w:tcPr>
            <w:tcW w:w="735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ind w:left="72"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Наименование и техническая характеристика</w:t>
            </w:r>
          </w:p>
        </w:tc>
        <w:tc>
          <w:tcPr>
            <w:tcW w:w="355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>Тип, марка,</w:t>
            </w:r>
          </w:p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 xml:space="preserve">обозначение </w:t>
            </w:r>
          </w:p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>документа,</w:t>
            </w:r>
          </w:p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 xml:space="preserve">опросного листа </w:t>
            </w:r>
            <w:r w:rsidRPr="00365685">
              <w:rPr>
                <w:rFonts w:asciiTheme="minorHAnsi" w:hAnsiTheme="minorHAnsi" w:cs="ISOCPEUR"/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84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 xml:space="preserve">Код </w:t>
            </w:r>
          </w:p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>продукции</w:t>
            </w:r>
          </w:p>
        </w:tc>
        <w:tc>
          <w:tcPr>
            <w:tcW w:w="26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365685" w:rsidRDefault="00E86B49" w:rsidP="00B25B1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365685">
              <w:rPr>
                <w:rFonts w:ascii="Calibri" w:hAnsi="Calibri"/>
                <w:sz w:val="28"/>
                <w:szCs w:val="28"/>
              </w:rPr>
              <w:t xml:space="preserve">Поставщик </w:t>
            </w:r>
            <w:r w:rsidRPr="00365685">
              <w:rPr>
                <w:rFonts w:asciiTheme="minorHAnsi" w:hAnsiTheme="minorHAnsi" w:cs="ISOCPEUR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Ед.</w:t>
            </w:r>
          </w:p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A909CA">
              <w:rPr>
                <w:rFonts w:ascii="Calibri" w:hAnsi="Calibri"/>
                <w:sz w:val="28"/>
                <w:szCs w:val="28"/>
              </w:rPr>
              <w:t>изме</w:t>
            </w:r>
            <w:proofErr w:type="spellEnd"/>
            <w:r w:rsidRPr="00A909CA">
              <w:rPr>
                <w:rFonts w:ascii="Calibri" w:hAnsi="Calibri"/>
                <w:sz w:val="28"/>
                <w:szCs w:val="28"/>
              </w:rPr>
              <w:t>-</w:t>
            </w:r>
          </w:p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рения</w:t>
            </w:r>
          </w:p>
        </w:tc>
        <w:tc>
          <w:tcPr>
            <w:tcW w:w="993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Кол.</w:t>
            </w:r>
          </w:p>
        </w:tc>
        <w:tc>
          <w:tcPr>
            <w:tcW w:w="119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Масса,</w:t>
            </w:r>
          </w:p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1 ед.,</w:t>
            </w:r>
          </w:p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кг</w:t>
            </w:r>
          </w:p>
        </w:tc>
        <w:tc>
          <w:tcPr>
            <w:tcW w:w="226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86B49" w:rsidRPr="00A909CA" w:rsidRDefault="00E86B49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/>
                <w:sz w:val="28"/>
                <w:szCs w:val="28"/>
              </w:rPr>
            </w:pPr>
            <w:r w:rsidRPr="00A909CA">
              <w:rPr>
                <w:rFonts w:ascii="Calibri" w:hAnsi="Calibri"/>
                <w:sz w:val="28"/>
                <w:szCs w:val="28"/>
              </w:rPr>
              <w:t>Примечание</w:t>
            </w: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4C3021">
        <w:trPr>
          <w:trHeight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F75CD9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24398C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24398C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24398C" w:rsidRPr="00E67AA4" w:rsidRDefault="0024398C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  <w:tr w:rsidR="00E67AA4" w:rsidRPr="00E67AA4" w:rsidTr="00AD1EB5">
        <w:trPr>
          <w:trHeight w:hRule="exact" w:val="454"/>
        </w:trPr>
        <w:tc>
          <w:tcPr>
            <w:tcW w:w="1118" w:type="dxa"/>
            <w:tcBorders>
              <w:left w:val="nil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735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3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84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6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2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993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1198" w:type="dxa"/>
            <w:tcBorders>
              <w:left w:val="single" w:sz="12" w:space="0" w:color="auto"/>
            </w:tcBorders>
            <w:vAlign w:val="center"/>
          </w:tcPr>
          <w:p w:rsid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  <w:tc>
          <w:tcPr>
            <w:tcW w:w="2264" w:type="dxa"/>
            <w:tcBorders>
              <w:left w:val="single" w:sz="12" w:space="0" w:color="auto"/>
              <w:right w:val="nil"/>
            </w:tcBorders>
            <w:vAlign w:val="center"/>
          </w:tcPr>
          <w:p w:rsidR="00E67AA4" w:rsidRPr="00E67AA4" w:rsidRDefault="00E67AA4" w:rsidP="00BE0044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Theme="minorHAnsi" w:hAnsiTheme="minorHAnsi"/>
                <w:sz w:val="22"/>
                <w:szCs w:val="24"/>
              </w:rPr>
            </w:pPr>
          </w:p>
        </w:tc>
      </w:tr>
    </w:tbl>
    <w:p w:rsidR="005A394D" w:rsidRPr="00CF0381" w:rsidRDefault="005A394D" w:rsidP="00930D94">
      <w:pPr>
        <w:tabs>
          <w:tab w:val="left" w:pos="6705"/>
        </w:tabs>
        <w:rPr>
          <w:rFonts w:asciiTheme="minorHAnsi" w:hAnsiTheme="minorHAnsi"/>
          <w:sz w:val="22"/>
          <w:szCs w:val="22"/>
        </w:rPr>
      </w:pPr>
    </w:p>
    <w:sectPr w:rsidR="005A394D" w:rsidRPr="00CF0381" w:rsidSect="008A65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3814" w:h="16839" w:orient="landscape" w:code="8"/>
      <w:pgMar w:top="-336" w:right="29" w:bottom="425" w:left="284" w:header="0" w:footer="5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B19" w:rsidRDefault="00B25B19">
      <w:r>
        <w:separator/>
      </w:r>
    </w:p>
  </w:endnote>
  <w:endnote w:type="continuationSeparator" w:id="0">
    <w:p w:rsidR="00B25B19" w:rsidRDefault="00B25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19" w:rsidRDefault="00B25B19" w:rsidP="0033241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25B19" w:rsidRDefault="00B25B19" w:rsidP="000151A8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19" w:rsidRDefault="00B25B19" w:rsidP="000151A8">
    <w:pPr>
      <w:ind w:right="360"/>
    </w:pPr>
    <w:r>
      <w:rPr>
        <w:rFonts w:ascii="Arial" w:hAnsi="Arial"/>
        <w:noProof/>
        <w:sz w:val="18"/>
      </w:rPr>
      <mc:AlternateContent>
        <mc:Choice Requires="wpg">
          <w:drawing>
            <wp:anchor distT="0" distB="0" distL="114300" distR="114300" simplePos="0" relativeHeight="251654656" behindDoc="0" locked="1" layoutInCell="1" allowOverlap="1" wp14:anchorId="72891564" wp14:editId="10069F2F">
              <wp:simplePos x="0" y="0"/>
              <wp:positionH relativeFrom="column">
                <wp:posOffset>289560</wp:posOffset>
              </wp:positionH>
              <wp:positionV relativeFrom="paragraph">
                <wp:posOffset>-2378710</wp:posOffset>
              </wp:positionV>
              <wp:extent cx="431800" cy="3060065"/>
              <wp:effectExtent l="0" t="0" r="25400" b="26035"/>
              <wp:wrapNone/>
              <wp:docPr id="28" name="Group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3060065"/>
                        <a:chOff x="381" y="11501"/>
                        <a:chExt cx="680" cy="4819"/>
                      </a:xfrm>
                    </wpg:grpSpPr>
                    <wps:wsp>
                      <wps:cNvPr id="29" name="Line 35"/>
                      <wps:cNvCnPr/>
                      <wps:spPr bwMode="auto">
                        <a:xfrm flipV="1">
                          <a:off x="381" y="11501"/>
                          <a:ext cx="0" cy="4819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37"/>
                      <wps:cNvCnPr/>
                      <wps:spPr bwMode="auto">
                        <a:xfrm>
                          <a:off x="381" y="11520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39"/>
                      <wps:cNvCnPr/>
                      <wps:spPr bwMode="auto">
                        <a:xfrm>
                          <a:off x="381" y="12901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0"/>
                      <wps:cNvCnPr/>
                      <wps:spPr bwMode="auto">
                        <a:xfrm flipV="1">
                          <a:off x="700" y="11520"/>
                          <a:ext cx="0" cy="4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56"/>
                      <wps:cNvCnPr/>
                      <wps:spPr bwMode="auto">
                        <a:xfrm>
                          <a:off x="381" y="1482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7"/>
                      <wps:cNvCnPr/>
                      <wps:spPr bwMode="auto">
                        <a:xfrm>
                          <a:off x="381" y="16320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0" o:spid="_x0000_s1026" style="position:absolute;margin-left:22.8pt;margin-top:-187.3pt;width:34pt;height:240.95pt;z-index:251654656" coordorigin="381,11501" coordsize="680,4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">
              <v:line id="Line 35" o:spid="_x0000_s1027" style="position:absolute;flip:y;visibility:visible;mso-wrap-style:square" from="381,11501" to="381,1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N9VMIAAADbAAAADwAAAGRycy9kb3ducmV2LnhtbESPQYvCMBSE7wv+h/CEva2pPYhbjSKC&#10;oOweXBW8PprXpti8lCTa+u/NwsIeh5n5hlmuB9uKB/nQOFYwnWQgiEunG64VXM67jzmIEJE1to5J&#10;wZMCrFejtyUW2vX8Q49TrEWCcChQgYmxK6QMpSGLYeI64uRVzluMSfpaao99gttW5lk2kxYbTgsG&#10;O9oaKm+nu1UgD1/90e/yS1VX+85dD+Z71g9KvY+HzQJEpCH+h//ae60g/4TfL+k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N9VMIAAADbAAAADwAAAAAAAAAAAAAA&#10;AAChAgAAZHJzL2Rvd25yZXYueG1sUEsFBgAAAAAEAAQA+QAAAJADAAAAAA==&#10;" strokeweight="1.5pt"/>
              <v:line id="Line 37" o:spid="_x0000_s1028" style="position:absolute;visibility:visible;mso-wrap-style:square" from="381,11520" to="1061,11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IDr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tfH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ZBIDr8AAADbAAAADwAAAAAAAAAAAAAAAACh&#10;AgAAZHJzL2Rvd25yZXYueG1sUEsFBgAAAAAEAAQA+QAAAI0DAAAAAA==&#10;" strokeweight="1.5pt"/>
              <v:line id="Line 39" o:spid="_x0000_s1029" style="position:absolute;visibility:visible;mso-wrap-style:square" from="381,12901" to="1061,12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<v:line id="Line 40" o:spid="_x0000_s1030" style="position:absolute;flip:y;visibility:visible;mso-wrap-style:square" from="700,11520" to="700,1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55+MMAAADbAAAADwAAAGRycy9kb3ducmV2LnhtbESPzWrDMBCE74W8g9hAb40cF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OefjDAAAA2wAAAA8AAAAAAAAAAAAA&#10;AAAAoQIAAGRycy9kb3ducmV2LnhtbFBLBQYAAAAABAAEAPkAAACRAwAAAAA=&#10;" strokeweight="1.5pt"/>
              <v:line id="Line 56" o:spid="_x0000_s1031" style="position:absolute;visibility:visible;mso-wrap-style:square" from="381,14824" to="1061,14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WecMAAADbAAAADwAAAGRycy9kb3ducmV2LnhtbESPQWvCQBSE7wX/w/IEb3VjA1Kiq4hg&#10;ld6aFqG3R/aZxGTfxt2Npv++Kwgeh5n5hlmuB9OKKzlfW1YwmyYgiAuray4V/HzvXt9B+ICssbVM&#10;Cv7Iw3o1ellipu2Nv+iah1JECPsMFVQhdJmUvqjIoJ/ajjh6J+sMhihdKbXDW4SbVr4lyVwarDku&#10;VNjRtqKiyXuj4Njn/Htudq7F/mO/Px0vjU8/lZqMh80CRKAhPMOP9kErSF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C1nnDAAAA2wAAAA8AAAAAAAAAAAAA&#10;AAAAoQIAAGRycy9kb3ducmV2LnhtbFBLBQYAAAAABAAEAPkAAACRAwAAAAA=&#10;" strokeweight="1.5pt"/>
              <v:line id="Line 57" o:spid="_x0000_s1032" style="position:absolute;visibility:visible;mso-wrap-style:square" from="381,16320" to="1061,1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w10:anchorlock/>
            </v:group>
          </w:pict>
        </mc:Fallback>
      </mc:AlternateContent>
    </w:r>
    <w:r>
      <w:rPr>
        <w:rFonts w:ascii="Arial" w:hAnsi="Arial"/>
        <w:noProof/>
        <w:sz w:val="18"/>
      </w:rPr>
      <mc:AlternateContent>
        <mc:Choice Requires="wps">
          <w:drawing>
            <wp:anchor distT="0" distB="0" distL="114300" distR="114300" simplePos="0" relativeHeight="251655680" behindDoc="1" locked="1" layoutInCell="1" allowOverlap="1" wp14:anchorId="6915794E" wp14:editId="77DB9E1E">
              <wp:simplePos x="0" y="0"/>
              <wp:positionH relativeFrom="column">
                <wp:posOffset>226695</wp:posOffset>
              </wp:positionH>
              <wp:positionV relativeFrom="paragraph">
                <wp:posOffset>-387350</wp:posOffset>
              </wp:positionV>
              <wp:extent cx="332105" cy="1066800"/>
              <wp:effectExtent l="0" t="0" r="0" b="0"/>
              <wp:wrapNone/>
              <wp:docPr id="27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105" cy="106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C91979" w:rsidRDefault="00B25B19" w:rsidP="004246B9">
                          <w:pPr>
                            <w:rPr>
                              <w:rFonts w:ascii="Calibri" w:hAnsi="Calibri" w:cs="Arial"/>
                            </w:rPr>
                          </w:pPr>
                          <w:r w:rsidRPr="00C91979">
                            <w:rPr>
                              <w:rFonts w:ascii="Calibri" w:hAnsi="Calibri" w:cs="Arial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26" type="#_x0000_t202" style="position:absolute;margin-left:17.85pt;margin-top:-30.5pt;width:26.15pt;height:84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" stroked="f">
              <v:textbox style="layout-flow:vertical;mso-layout-flow-alt:bottom-to-top">
                <w:txbxContent>
                  <w:p w:rsidR="00B25B19" w:rsidRPr="00C91979" w:rsidRDefault="00B25B19" w:rsidP="004246B9">
                    <w:pPr>
                      <w:rPr>
                        <w:rFonts w:ascii="Calibri" w:hAnsi="Calibri" w:cs="Arial"/>
                      </w:rPr>
                    </w:pPr>
                    <w:r w:rsidRPr="00C91979">
                      <w:rPr>
                        <w:rFonts w:ascii="Calibri" w:hAnsi="Calibri" w:cs="Arial"/>
                      </w:rPr>
                      <w:t>Инв. № подл.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rFonts w:ascii="Arial" w:hAnsi="Arial"/>
        <w:noProof/>
        <w:sz w:val="18"/>
      </w:rPr>
      <mc:AlternateContent>
        <mc:Choice Requires="wps">
          <w:drawing>
            <wp:anchor distT="0" distB="0" distL="114300" distR="114300" simplePos="0" relativeHeight="251653632" behindDoc="1" locked="1" layoutInCell="1" allowOverlap="1" wp14:anchorId="3F4DDD9C" wp14:editId="293B7520">
              <wp:simplePos x="0" y="0"/>
              <wp:positionH relativeFrom="column">
                <wp:posOffset>222885</wp:posOffset>
              </wp:positionH>
              <wp:positionV relativeFrom="paragraph">
                <wp:posOffset>-1402080</wp:posOffset>
              </wp:positionV>
              <wp:extent cx="304800" cy="1066800"/>
              <wp:effectExtent l="0" t="0" r="0" b="0"/>
              <wp:wrapNone/>
              <wp:docPr id="26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06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C91979" w:rsidRDefault="00B25B19" w:rsidP="004246B9">
                          <w:pPr>
                            <w:rPr>
                              <w:rFonts w:ascii="Calibri" w:hAnsi="Calibri" w:cs="Arial"/>
                            </w:rPr>
                          </w:pPr>
                          <w:r w:rsidRPr="00C91979">
                            <w:rPr>
                              <w:rFonts w:ascii="Calibri" w:hAnsi="Calibri" w:cs="Arial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5" o:spid="_x0000_s1027" type="#_x0000_t202" style="position:absolute;margin-left:17.55pt;margin-top:-110.4pt;width:24pt;height:84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" stroked="f">
              <v:textbox style="layout-flow:vertical;mso-layout-flow-alt:bottom-to-top">
                <w:txbxContent>
                  <w:p w:rsidR="00B25B19" w:rsidRPr="00C91979" w:rsidRDefault="00B25B19" w:rsidP="004246B9">
                    <w:pPr>
                      <w:rPr>
                        <w:rFonts w:ascii="Calibri" w:hAnsi="Calibri" w:cs="Arial"/>
                      </w:rPr>
                    </w:pPr>
                    <w:r w:rsidRPr="00C91979">
                      <w:rPr>
                        <w:rFonts w:ascii="Calibri" w:hAnsi="Calibri" w:cs="Arial"/>
                      </w:rPr>
                      <w:t>Подп. и дата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rFonts w:ascii="Arial" w:hAnsi="Arial"/>
        <w:noProof/>
        <w:sz w:val="18"/>
      </w:rPr>
      <mc:AlternateContent>
        <mc:Choice Requires="wps">
          <w:drawing>
            <wp:anchor distT="0" distB="0" distL="114300" distR="114300" simplePos="0" relativeHeight="251652608" behindDoc="1" locked="1" layoutInCell="1" allowOverlap="1" wp14:anchorId="69092317" wp14:editId="1E941AB9">
              <wp:simplePos x="0" y="0"/>
              <wp:positionH relativeFrom="column">
                <wp:posOffset>221615</wp:posOffset>
              </wp:positionH>
              <wp:positionV relativeFrom="paragraph">
                <wp:posOffset>-2541270</wp:posOffset>
              </wp:positionV>
              <wp:extent cx="337185" cy="1066800"/>
              <wp:effectExtent l="0" t="0" r="5715" b="0"/>
              <wp:wrapNone/>
              <wp:docPr id="25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185" cy="106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C91979" w:rsidRDefault="00B25B19" w:rsidP="004246B9">
                          <w:pPr>
                            <w:rPr>
                              <w:rFonts w:ascii="Calibri" w:hAnsi="Calibri" w:cs="Arial"/>
                            </w:rPr>
                          </w:pPr>
                          <w:proofErr w:type="spellStart"/>
                          <w:r w:rsidRPr="00C91979">
                            <w:rPr>
                              <w:rFonts w:ascii="Calibri" w:hAnsi="Calibri" w:cs="Arial"/>
                            </w:rPr>
                            <w:t>Взам</w:t>
                          </w:r>
                          <w:proofErr w:type="spellEnd"/>
                          <w:r w:rsidRPr="00C91979">
                            <w:rPr>
                              <w:rFonts w:ascii="Calibri" w:hAnsi="Calibri" w:cs="Arial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28" type="#_x0000_t202" style="position:absolute;margin-left:17.45pt;margin-top:-200.1pt;width:26.55pt;height:84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" stroked="f">
              <v:textbox style="layout-flow:vertical;mso-layout-flow-alt:bottom-to-top">
                <w:txbxContent>
                  <w:p w:rsidR="00B25B19" w:rsidRPr="00C91979" w:rsidRDefault="00B25B19" w:rsidP="004246B9">
                    <w:pPr>
                      <w:rPr>
                        <w:rFonts w:ascii="Calibri" w:hAnsi="Calibri" w:cs="Arial"/>
                      </w:rPr>
                    </w:pPr>
                    <w:proofErr w:type="spellStart"/>
                    <w:r w:rsidRPr="00C91979">
                      <w:rPr>
                        <w:rFonts w:ascii="Calibri" w:hAnsi="Calibri" w:cs="Arial"/>
                      </w:rPr>
                      <w:t>Взам</w:t>
                    </w:r>
                    <w:proofErr w:type="spellEnd"/>
                    <w:r w:rsidRPr="00C91979">
                      <w:rPr>
                        <w:rFonts w:ascii="Calibri" w:hAnsi="Calibri" w:cs="Arial"/>
                      </w:rPr>
                      <w:t>. инв. №</w:t>
                    </w:r>
                  </w:p>
                </w:txbxContent>
              </v:textbox>
              <w10:anchorlock/>
            </v:shape>
          </w:pict>
        </mc:Fallback>
      </mc:AlternateContent>
    </w:r>
  </w:p>
  <w:tbl>
    <w:tblPr>
      <w:tblW w:w="10093" w:type="dxa"/>
      <w:tblInd w:w="13119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9"/>
      <w:gridCol w:w="569"/>
      <w:gridCol w:w="569"/>
      <w:gridCol w:w="569"/>
      <w:gridCol w:w="854"/>
      <w:gridCol w:w="710"/>
      <w:gridCol w:w="3840"/>
      <w:gridCol w:w="1880"/>
      <w:gridCol w:w="426"/>
      <w:gridCol w:w="107"/>
    </w:tblGrid>
    <w:tr w:rsidR="00B25B19" w:rsidTr="005A394D">
      <w:trPr>
        <w:trHeight w:hRule="exact" w:val="283"/>
      </w:trPr>
      <w:tc>
        <w:tcPr>
          <w:tcW w:w="569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z w:val="24"/>
            </w:rPr>
          </w:pPr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z w:val="24"/>
            </w:rPr>
          </w:pPr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pacing w:val="-6"/>
              <w:sz w:val="24"/>
            </w:rPr>
          </w:pPr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pacing w:val="-6"/>
              <w:sz w:val="24"/>
            </w:rPr>
          </w:pP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25B19" w:rsidRPr="00725E6F" w:rsidRDefault="00B25B19">
          <w:pPr>
            <w:jc w:val="center"/>
            <w:rPr>
              <w:rFonts w:ascii="Calibri" w:hAnsi="Calibri"/>
              <w:sz w:val="24"/>
            </w:rPr>
          </w:pPr>
        </w:p>
      </w:tc>
      <w:tc>
        <w:tcPr>
          <w:tcW w:w="71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B25B19" w:rsidRPr="00725E6F" w:rsidRDefault="00B25B19">
          <w:pPr>
            <w:jc w:val="center"/>
            <w:rPr>
              <w:rFonts w:ascii="Calibri" w:hAnsi="Calibri"/>
              <w:sz w:val="24"/>
            </w:rPr>
          </w:pPr>
        </w:p>
      </w:tc>
      <w:tc>
        <w:tcPr>
          <w:tcW w:w="5720" w:type="dxa"/>
          <w:gridSpan w:val="2"/>
          <w:vMerge w:val="restart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B25B19" w:rsidRPr="002957F4" w:rsidRDefault="003B687F" w:rsidP="00F73922">
          <w:pPr>
            <w:jc w:val="center"/>
            <w:rPr>
              <w:rFonts w:ascii="Calibri" w:hAnsi="Calibri"/>
              <w:caps/>
              <w:sz w:val="28"/>
              <w:szCs w:val="28"/>
            </w:rPr>
          </w:pPr>
          <w:r w:rsidRPr="0014214C">
            <w:rPr>
              <w:rFonts w:ascii="Calibri" w:hAnsi="Calibri"/>
              <w:caps/>
              <w:sz w:val="28"/>
              <w:szCs w:val="28"/>
            </w:rPr>
            <w:t>434.КР-16-ТХ</w:t>
          </w:r>
          <w:proofErr w:type="gramStart"/>
          <w:r w:rsidRPr="0014214C">
            <w:rPr>
              <w:rFonts w:ascii="Calibri" w:hAnsi="Calibri"/>
              <w:caps/>
              <w:sz w:val="28"/>
              <w:szCs w:val="28"/>
            </w:rPr>
            <w:t>.</w:t>
          </w:r>
          <w:r>
            <w:rPr>
              <w:rFonts w:ascii="Calibri" w:hAnsi="Calibri"/>
              <w:caps/>
              <w:sz w:val="28"/>
              <w:szCs w:val="28"/>
            </w:rPr>
            <w:t>С</w:t>
          </w:r>
          <w:proofErr w:type="gramEnd"/>
          <w:r>
            <w:rPr>
              <w:rFonts w:ascii="Calibri" w:hAnsi="Calibri"/>
              <w:caps/>
              <w:sz w:val="28"/>
              <w:szCs w:val="28"/>
            </w:rPr>
            <w:t>О1</w:t>
          </w:r>
        </w:p>
      </w:tc>
      <w:tc>
        <w:tcPr>
          <w:tcW w:w="533" w:type="dxa"/>
          <w:gridSpan w:val="2"/>
          <w:tcBorders>
            <w:top w:val="single" w:sz="12" w:space="0" w:color="auto"/>
            <w:left w:val="nil"/>
            <w:bottom w:val="single" w:sz="6" w:space="0" w:color="auto"/>
          </w:tcBorders>
          <w:vAlign w:val="center"/>
        </w:tcPr>
        <w:p w:rsidR="00B25B19" w:rsidRPr="00C91979" w:rsidRDefault="00B25B19">
          <w:pPr>
            <w:jc w:val="center"/>
            <w:rPr>
              <w:rFonts w:ascii="Calibri" w:hAnsi="Calibri"/>
            </w:rPr>
          </w:pPr>
          <w:r w:rsidRPr="00C91979">
            <w:rPr>
              <w:rFonts w:ascii="Calibri" w:hAnsi="Calibri"/>
            </w:rPr>
            <w:t>Лист</w:t>
          </w:r>
        </w:p>
      </w:tc>
    </w:tr>
    <w:tr w:rsidR="00B25B19" w:rsidTr="00A909CA">
      <w:trPr>
        <w:trHeight w:hRule="exact" w:val="283"/>
      </w:trPr>
      <w:tc>
        <w:tcPr>
          <w:tcW w:w="569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z w:val="24"/>
            </w:rPr>
          </w:pPr>
        </w:p>
      </w:tc>
      <w:tc>
        <w:tcPr>
          <w:tcW w:w="569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z w:val="24"/>
            </w:rPr>
          </w:pPr>
        </w:p>
      </w:tc>
      <w:tc>
        <w:tcPr>
          <w:tcW w:w="569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pacing w:val="-6"/>
              <w:sz w:val="24"/>
            </w:rPr>
          </w:pPr>
        </w:p>
      </w:tc>
      <w:tc>
        <w:tcPr>
          <w:tcW w:w="569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>
          <w:pPr>
            <w:ind w:left="57"/>
            <w:jc w:val="center"/>
            <w:rPr>
              <w:rFonts w:ascii="Calibri" w:hAnsi="Calibri"/>
              <w:spacing w:val="-6"/>
              <w:sz w:val="14"/>
            </w:rPr>
          </w:pPr>
        </w:p>
      </w:tc>
      <w:tc>
        <w:tcPr>
          <w:tcW w:w="854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>
          <w:pPr>
            <w:spacing w:before="20"/>
            <w:jc w:val="center"/>
            <w:rPr>
              <w:rFonts w:ascii="Calibri" w:hAnsi="Calibri"/>
              <w:sz w:val="24"/>
            </w:rPr>
          </w:pPr>
        </w:p>
      </w:tc>
      <w:tc>
        <w:tcPr>
          <w:tcW w:w="71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>
          <w:pPr>
            <w:spacing w:before="20"/>
            <w:jc w:val="center"/>
            <w:rPr>
              <w:rFonts w:ascii="Calibri" w:hAnsi="Calibri"/>
            </w:rPr>
          </w:pPr>
        </w:p>
      </w:tc>
      <w:tc>
        <w:tcPr>
          <w:tcW w:w="5720" w:type="dxa"/>
          <w:gridSpan w:val="2"/>
          <w:vMerge/>
          <w:tcBorders>
            <w:left w:val="nil"/>
            <w:right w:val="single" w:sz="12" w:space="0" w:color="auto"/>
          </w:tcBorders>
        </w:tcPr>
        <w:p w:rsidR="00B25B19" w:rsidRDefault="00B25B19">
          <w:pPr>
            <w:jc w:val="center"/>
            <w:rPr>
              <w:rFonts w:ascii="Arial" w:hAnsi="Arial"/>
              <w:sz w:val="24"/>
            </w:rPr>
          </w:pPr>
        </w:p>
      </w:tc>
      <w:tc>
        <w:tcPr>
          <w:tcW w:w="533" w:type="dxa"/>
          <w:gridSpan w:val="2"/>
          <w:vMerge w:val="restart"/>
          <w:tcBorders>
            <w:left w:val="nil"/>
          </w:tcBorders>
          <w:vAlign w:val="center"/>
        </w:tcPr>
        <w:p w:rsidR="00B25B19" w:rsidRPr="00DD67D4" w:rsidRDefault="00B25B19" w:rsidP="00F229ED">
          <w:pPr>
            <w:jc w:val="center"/>
            <w:rPr>
              <w:rFonts w:ascii="Calibri" w:hAnsi="Calibri" w:cs="Arial"/>
              <w:sz w:val="24"/>
              <w:szCs w:val="24"/>
            </w:rPr>
          </w:pPr>
          <w:r w:rsidRPr="00DD67D4">
            <w:rPr>
              <w:rFonts w:ascii="Calibri" w:hAnsi="Calibri" w:cs="Arial"/>
              <w:sz w:val="24"/>
              <w:szCs w:val="24"/>
            </w:rPr>
            <w:fldChar w:fldCharType="begin"/>
          </w:r>
          <w:r w:rsidRPr="00DD67D4">
            <w:rPr>
              <w:rFonts w:ascii="Calibri" w:hAnsi="Calibri" w:cs="Arial"/>
              <w:sz w:val="24"/>
              <w:szCs w:val="24"/>
            </w:rPr>
            <w:instrText>PAGE   \* MERGEFORMAT</w:instrText>
          </w:r>
          <w:r w:rsidRPr="00DD67D4">
            <w:rPr>
              <w:rFonts w:ascii="Calibri" w:hAnsi="Calibri" w:cs="Arial"/>
              <w:sz w:val="24"/>
              <w:szCs w:val="24"/>
            </w:rPr>
            <w:fldChar w:fldCharType="separate"/>
          </w:r>
          <w:r w:rsidR="00E0049C">
            <w:rPr>
              <w:rFonts w:ascii="Calibri" w:hAnsi="Calibri" w:cs="Arial"/>
              <w:noProof/>
              <w:sz w:val="24"/>
              <w:szCs w:val="24"/>
            </w:rPr>
            <w:t>10</w:t>
          </w:r>
          <w:r w:rsidRPr="00DD67D4">
            <w:rPr>
              <w:rFonts w:ascii="Calibri" w:hAnsi="Calibri" w:cs="Arial"/>
              <w:sz w:val="24"/>
              <w:szCs w:val="24"/>
            </w:rPr>
            <w:fldChar w:fldCharType="end"/>
          </w:r>
        </w:p>
      </w:tc>
    </w:tr>
    <w:tr w:rsidR="00B25B19" w:rsidTr="00A909CA">
      <w:trPr>
        <w:trHeight w:hRule="exact" w:val="283"/>
      </w:trPr>
      <w:tc>
        <w:tcPr>
          <w:tcW w:w="56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25B19" w:rsidRPr="00725E6F" w:rsidRDefault="00B25B19" w:rsidP="006F650A">
          <w:pPr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Изм.</w:t>
          </w:r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25B19" w:rsidRPr="00DD67D4" w:rsidRDefault="00B25B19" w:rsidP="006F650A">
          <w:pPr>
            <w:ind w:left="-113" w:right="-113"/>
            <w:jc w:val="center"/>
            <w:rPr>
              <w:rFonts w:ascii="Calibri" w:hAnsi="Calibri"/>
              <w:spacing w:val="-20"/>
            </w:rPr>
          </w:pPr>
          <w:r w:rsidRPr="00DD67D4">
            <w:rPr>
              <w:rFonts w:ascii="Calibri" w:hAnsi="Calibri"/>
              <w:spacing w:val="-20"/>
            </w:rPr>
            <w:t>Кол</w:t>
          </w:r>
          <w:proofErr w:type="gramStart"/>
          <w:r w:rsidRPr="00DD67D4">
            <w:rPr>
              <w:rFonts w:ascii="Calibri" w:hAnsi="Calibri"/>
              <w:spacing w:val="-20"/>
            </w:rPr>
            <w:t>.</w:t>
          </w:r>
          <w:proofErr w:type="gramEnd"/>
          <w:r>
            <w:rPr>
              <w:rFonts w:ascii="Calibri" w:hAnsi="Calibri"/>
              <w:spacing w:val="-20"/>
            </w:rPr>
            <w:t xml:space="preserve"> </w:t>
          </w:r>
          <w:proofErr w:type="spellStart"/>
          <w:proofErr w:type="gramStart"/>
          <w:r w:rsidRPr="00DD67D4">
            <w:rPr>
              <w:rFonts w:ascii="Calibri" w:hAnsi="Calibri"/>
              <w:spacing w:val="-20"/>
            </w:rPr>
            <w:t>у</w:t>
          </w:r>
          <w:proofErr w:type="gramEnd"/>
          <w:r w:rsidRPr="00DD67D4">
            <w:rPr>
              <w:rFonts w:ascii="Calibri" w:hAnsi="Calibri"/>
              <w:spacing w:val="-20"/>
            </w:rPr>
            <w:t>ч</w:t>
          </w:r>
          <w:proofErr w:type="spellEnd"/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25B19" w:rsidRPr="00725E6F" w:rsidRDefault="00B25B19" w:rsidP="006F650A">
          <w:pPr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Лист</w:t>
          </w:r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25B19" w:rsidRPr="00DD67D4" w:rsidRDefault="00B25B19" w:rsidP="006F650A">
          <w:pPr>
            <w:ind w:left="-57" w:right="-57"/>
            <w:jc w:val="center"/>
            <w:rPr>
              <w:rFonts w:ascii="Calibri" w:hAnsi="Calibri"/>
              <w:spacing w:val="-20"/>
            </w:rPr>
          </w:pPr>
          <w:r w:rsidRPr="00DD67D4">
            <w:rPr>
              <w:rFonts w:ascii="Calibri" w:hAnsi="Calibri"/>
              <w:spacing w:val="-20"/>
            </w:rPr>
            <w:t>№</w:t>
          </w:r>
          <w:r>
            <w:rPr>
              <w:rFonts w:ascii="Calibri" w:hAnsi="Calibri"/>
              <w:spacing w:val="-20"/>
            </w:rPr>
            <w:t xml:space="preserve"> </w:t>
          </w:r>
          <w:r w:rsidRPr="00DD67D4">
            <w:rPr>
              <w:rFonts w:ascii="Calibri" w:hAnsi="Calibri"/>
              <w:spacing w:val="-20"/>
            </w:rPr>
            <w:t>док</w:t>
          </w:r>
        </w:p>
      </w:tc>
      <w:tc>
        <w:tcPr>
          <w:tcW w:w="8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25B19" w:rsidRPr="00725E6F" w:rsidRDefault="00B25B19" w:rsidP="006F650A">
          <w:pPr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Подп.</w:t>
          </w:r>
        </w:p>
      </w:tc>
      <w:tc>
        <w:tcPr>
          <w:tcW w:w="71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B25B19" w:rsidRPr="00725E6F" w:rsidRDefault="00B25B19" w:rsidP="006F650A">
          <w:pPr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Дата</w:t>
          </w:r>
        </w:p>
      </w:tc>
      <w:tc>
        <w:tcPr>
          <w:tcW w:w="5720" w:type="dxa"/>
          <w:gridSpan w:val="2"/>
          <w:vMerge/>
          <w:tcBorders>
            <w:left w:val="nil"/>
            <w:right w:val="single" w:sz="12" w:space="0" w:color="auto"/>
          </w:tcBorders>
        </w:tcPr>
        <w:p w:rsidR="00B25B19" w:rsidRDefault="00B25B19">
          <w:pPr>
            <w:jc w:val="center"/>
            <w:rPr>
              <w:rFonts w:ascii="Arial" w:hAnsi="Arial"/>
              <w:sz w:val="24"/>
            </w:rPr>
          </w:pPr>
        </w:p>
      </w:tc>
      <w:tc>
        <w:tcPr>
          <w:tcW w:w="533" w:type="dxa"/>
          <w:gridSpan w:val="2"/>
          <w:vMerge/>
          <w:tcBorders>
            <w:left w:val="single" w:sz="12" w:space="0" w:color="auto"/>
          </w:tcBorders>
        </w:tcPr>
        <w:p w:rsidR="00B25B19" w:rsidRDefault="00B25B19">
          <w:pPr>
            <w:jc w:val="center"/>
            <w:rPr>
              <w:rFonts w:ascii="Arial" w:hAnsi="Arial"/>
            </w:rPr>
          </w:pPr>
        </w:p>
      </w:tc>
    </w:tr>
    <w:tr w:rsidR="00B25B19" w:rsidRPr="00BA44A3" w:rsidTr="00083BF6">
      <w:trPr>
        <w:gridAfter w:val="1"/>
        <w:wAfter w:w="107" w:type="dxa"/>
        <w:trHeight w:hRule="exact" w:val="227"/>
      </w:trPr>
      <w:tc>
        <w:tcPr>
          <w:tcW w:w="1138" w:type="dxa"/>
          <w:gridSpan w:val="2"/>
        </w:tcPr>
        <w:p w:rsidR="00B25B19" w:rsidRDefault="00B25B19">
          <w:pPr>
            <w:spacing w:before="60"/>
            <w:rPr>
              <w:rFonts w:ascii="Arial" w:hAnsi="Arial"/>
            </w:rPr>
          </w:pPr>
        </w:p>
      </w:tc>
      <w:tc>
        <w:tcPr>
          <w:tcW w:w="1138" w:type="dxa"/>
          <w:gridSpan w:val="2"/>
        </w:tcPr>
        <w:p w:rsidR="00B25B19" w:rsidRDefault="00B25B19">
          <w:pPr>
            <w:spacing w:before="60"/>
            <w:rPr>
              <w:rFonts w:ascii="Arial" w:hAnsi="Arial"/>
            </w:rPr>
          </w:pPr>
        </w:p>
      </w:tc>
      <w:tc>
        <w:tcPr>
          <w:tcW w:w="854" w:type="dxa"/>
        </w:tcPr>
        <w:p w:rsidR="00B25B19" w:rsidRDefault="00B25B19">
          <w:pPr>
            <w:spacing w:before="60"/>
            <w:rPr>
              <w:rFonts w:ascii="Arial" w:hAnsi="Arial"/>
            </w:rPr>
          </w:pPr>
        </w:p>
      </w:tc>
      <w:tc>
        <w:tcPr>
          <w:tcW w:w="710" w:type="dxa"/>
        </w:tcPr>
        <w:p w:rsidR="00B25B19" w:rsidRDefault="00B25B19">
          <w:pPr>
            <w:spacing w:before="60"/>
            <w:rPr>
              <w:rFonts w:ascii="Arial" w:hAnsi="Arial"/>
            </w:rPr>
          </w:pPr>
        </w:p>
      </w:tc>
      <w:tc>
        <w:tcPr>
          <w:tcW w:w="3840" w:type="dxa"/>
        </w:tcPr>
        <w:p w:rsidR="00B25B19" w:rsidRDefault="00B25B19">
          <w:pPr>
            <w:spacing w:before="40" w:after="60"/>
            <w:jc w:val="center"/>
            <w:rPr>
              <w:rFonts w:ascii="Arial" w:hAnsi="Arial"/>
            </w:rPr>
          </w:pPr>
        </w:p>
      </w:tc>
      <w:tc>
        <w:tcPr>
          <w:tcW w:w="2306" w:type="dxa"/>
          <w:gridSpan w:val="2"/>
          <w:vAlign w:val="center"/>
        </w:tcPr>
        <w:p w:rsidR="00B25B19" w:rsidRPr="00BA44A3" w:rsidRDefault="00B25B19" w:rsidP="00A909CA">
          <w:pPr>
            <w:spacing w:before="40" w:after="60"/>
            <w:jc w:val="right"/>
            <w:rPr>
              <w:rFonts w:ascii="Calibri" w:hAnsi="Calibri"/>
              <w:sz w:val="16"/>
              <w:szCs w:val="16"/>
            </w:rPr>
          </w:pPr>
          <w:r w:rsidRPr="00BA44A3">
            <w:rPr>
              <w:rFonts w:ascii="Calibri" w:hAnsi="Calibri"/>
              <w:sz w:val="16"/>
              <w:szCs w:val="16"/>
            </w:rPr>
            <w:t>Формат A</w:t>
          </w:r>
          <w:r>
            <w:rPr>
              <w:rFonts w:ascii="Calibri" w:hAnsi="Calibri"/>
              <w:sz w:val="16"/>
              <w:szCs w:val="16"/>
            </w:rPr>
            <w:t>3</w:t>
          </w:r>
        </w:p>
      </w:tc>
    </w:tr>
  </w:tbl>
  <w:p w:rsidR="00B25B19" w:rsidRDefault="00B25B1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3" w:type="dxa"/>
      <w:tblInd w:w="13119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2"/>
      <w:gridCol w:w="562"/>
      <w:gridCol w:w="561"/>
      <w:gridCol w:w="561"/>
      <w:gridCol w:w="842"/>
      <w:gridCol w:w="560"/>
      <w:gridCol w:w="3754"/>
      <w:gridCol w:w="993"/>
      <w:gridCol w:w="850"/>
      <w:gridCol w:w="848"/>
    </w:tblGrid>
    <w:tr w:rsidR="00B25B19" w:rsidRPr="00725E6F" w:rsidTr="00F71889">
      <w:trPr>
        <w:trHeight w:hRule="exact" w:val="283"/>
      </w:trPr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848" behindDoc="0" locked="0" layoutInCell="1" allowOverlap="1" wp14:anchorId="1AAC544C" wp14:editId="602AB575">
                    <wp:simplePos x="0" y="0"/>
                    <wp:positionH relativeFrom="page">
                      <wp:posOffset>-8161655</wp:posOffset>
                    </wp:positionH>
                    <wp:positionV relativeFrom="page">
                      <wp:posOffset>-3472180</wp:posOffset>
                    </wp:positionV>
                    <wp:extent cx="562610" cy="2390775"/>
                    <wp:effectExtent l="0" t="0" r="8890" b="28575"/>
                    <wp:wrapNone/>
                    <wp:docPr id="14" name="Group 1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2610" cy="2390775"/>
                              <a:chOff x="335" y="10364"/>
                              <a:chExt cx="874" cy="3705"/>
                            </a:xfrm>
                          </wpg:grpSpPr>
                          <wps:wsp>
                            <wps:cNvPr id="16" name="AutoShape 1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3" y="12919"/>
                                <a:ext cx="5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02" y="10364"/>
                                <a:ext cx="1" cy="36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3" y="11781"/>
                                <a:ext cx="5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3" y="10927"/>
                                <a:ext cx="5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11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35" y="14069"/>
                                <a:ext cx="8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8" y="10364"/>
                                <a:ext cx="0" cy="36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AutoShape 11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8" y="10364"/>
                                <a:ext cx="85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AutoShap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7" y="10364"/>
                                <a:ext cx="0" cy="36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07" o:spid="_x0000_s1026" style="position:absolute;margin-left:-642.65pt;margin-top:-273.4pt;width:44.3pt;height:188.25pt;z-index:251662848;mso-position-horizontal-relative:page;mso-position-vertical-relative:page" coordorigin="335,10364" coordsize="874,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9" o:spid="_x0000_s1027" type="#_x0000_t32" style="position:absolute;left:633;top:12919;width: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d8xsMAAADbAAAADwAAAGRycy9kb3ducmV2LnhtbERP32vCMBB+H/g/hBN8m6kiMjqjDMWx&#10;wRDtJuzxaG5NWXOpSWY7/3ojDPZ2H9/PW6x624gz+VA7VjAZZyCIS6drrhR8vG/vH0CEiKyxcUwK&#10;finAajm4W2CuXccHOhexEimEQ44KTIxtLmUoDVkMY9cSJ+7LeYsxQV9J7bFL4baR0yybS4s1pwaD&#10;La0Nld/Fj1Vw3Jn18+uxeDtNvP7su/3Fzi4bpUbD/ukRRKQ+/ov/3C86zZ/D7Zd0gF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3fMbDAAAA2wAAAA8AAAAAAAAAAAAA&#10;AAAAoQIAAGRycy9kb3ducmV2LnhtbFBLBQYAAAAABAAEAPkAAACRAwAAAAA=&#10;" strokeweight="1pt">
                      <v:shadow color="#7f7f7f" opacity=".5" offset="1pt"/>
                    </v:shape>
                    <v:shape id="AutoShape 111" o:spid="_x0000_s1028" type="#_x0000_t32" style="position:absolute;left:902;top:10364;width:1;height:36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    <v:shape id="AutoShape 112" o:spid="_x0000_s1029" type="#_x0000_t32" style="position:absolute;left:633;top:11781;width: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jotMMAAADbAAAADwAAAGRycy9kb3ducmV2LnhtbERP32vCMBB+H/g/hBv4pqlDxuyMMpSN&#10;DUS0m7DHo7k1Zc2lSzJb/evNQNjbfXw/b77sbSOO5EPtWMFknIEgLp2uuVLw8f48egARIrLGxjEp&#10;OFGA5WJwM8dcu473dCxiJVIIhxwVmBjbXMpQGrIYxq4lTtyX8xZjgr6S2mOXwm0j77LsXlqsOTUY&#10;bGllqPwufq2Cw9asXt4OxeZn4vVn3+3OdnpeKzW87Z8eQUTq47/46n7Vaf4M/n5JB8jF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Lo6LTDAAAA2wAAAA8AAAAAAAAAAAAA&#10;AAAAoQIAAGRycy9kb3ducmV2LnhtbFBLBQYAAAAABAAEAPkAAACRAwAAAAA=&#10;" strokeweight="1pt">
                      <v:shadow color="#7f7f7f" opacity=".5" offset="1pt"/>
                    </v:shape>
                    <v:shape id="AutoShape 113" o:spid="_x0000_s1030" type="#_x0000_t32" style="position:absolute;left:633;top:10927;width: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6LlMIAAADbAAAADwAAAGRycy9kb3ducmV2LnhtbERPXWvCMBR9H/gfwhX2NlNljFGNIspE&#10;YYytKvh4aa5Nsbnpkmg7f/3yMNjj4XzPFr1txI18qB0rGI8yEMSl0zVXCg77t6dXECEia2wck4If&#10;CrCYDx5mmGvX8RfdiliJFMIhRwUmxjaXMpSGLIaRa4kTd3beYkzQV1J77FK4beQky16kxZpTg8GW&#10;VobKS3G1Co4fZrXZHYv377HXp777vNvn+1qpx2G/nIKI1Md/8Z97qxVM0vr0Jf0AO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6LlMIAAADbAAAADwAAAAAAAAAAAAAA&#10;AAChAgAAZHJzL2Rvd25yZXYueG1sUEsFBgAAAAAEAAQA+QAAAJADAAAAAA==&#10;" strokeweight="1pt">
                      <v:shadow color="#7f7f7f" opacity=".5" offset="1pt"/>
                    </v:shape>
                    <v:shape id="AutoShape 114" o:spid="_x0000_s1031" type="#_x0000_t32" style="position:absolute;left:335;top:14069;width:8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ak8cAAAADbAAAADwAAAGRycy9kb3ducmV2LnhtbESPQYvCMBSE7wv+h/CEva1pXXClGkUE&#10;xatV8Pponk21eWmbqPXfG0HY4zAz3zDzZW9rcafOV44VpKMEBHHhdMWlguNh8zMF4QOyxtoxKXiS&#10;h+Vi8DXHTLsH7+meh1JECPsMFZgQmkxKXxiy6EeuIY7e2XUWQ5RdKXWHjwi3tRwnyURarDguGGxo&#10;bai45jer4Pd4aQ/J6S89bVvTbvHmd3k7Vep72K9mIAL14T/8ae+0gnEK7y/xB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/GpPHAAAAA2wAAAA8AAAAAAAAAAAAAAAAA&#10;oQIAAGRycy9kb3ducmV2LnhtbFBLBQYAAAAABAAEAPkAAACOAwAAAAA=&#10;" strokeweight="1.5pt"/>
                    <v:shape id="AutoShape 115" o:spid="_x0000_s1032" type="#_x0000_t32" style="position:absolute;left:348;top:10364;width:0;height:36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h+7MAAAADbAAAADwAAAGRycy9kb3ducmV2LnhtbESPzarCMBSE9xd8h3AEd5paQaQaRQXB&#10;jQt/Nu4OzbEpNie1ibW+vRGEuxxm5htmsepsJVpqfOlYwXiUgCDOnS65UHA574YzED4ga6wck4I3&#10;eVgte38LzLR78ZHaUyhEhLDPUIEJoc6k9Lkhi37kauLo3VxjMUTZFFI3+IpwW8k0SabSYslxwWBN&#10;W0P5/fS0Cmyt7ePgjL7ey0m1of1tvUlapQb9bj0HEagL/+Ffe68VpCl8v8QfIJ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YfuzAAAAA2wAAAA8AAAAAAAAAAAAAAAAA&#10;oQIAAGRycy9kb3ducmV2LnhtbFBLBQYAAAAABAAEAPkAAACOAwAAAAA=&#10;" strokeweight="1.5pt"/>
                    <v:shape id="AutoShape 116" o:spid="_x0000_s1033" type="#_x0000_t32" style="position:absolute;left:348;top:10364;width:85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ifHcEAAADbAAAADwAAAGRycy9kb3ducmV2LnhtbESPQYvCMBSE78L+h/AWvGmqgko1lWVB&#10;8WoVvD6aZ9Pd5qVtYu3++40geBxm5htmuxtsLXrqfOVYwWyagCAunK64VHA57ydrED4ga6wdk4I/&#10;8rDLPkZbTLV78In6PJQiQtinqMCE0KRS+sKQRT91DXH0bq6zGKLsSqk7fES4reU8SZbSYsVxwWBD&#10;34aK3/xuFSwuP+05ua5m10Nr2gPe/TFv10qNP4evDYhAQ3iHX+2jVjBfwPNL/AEy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WJ8dwQAAANsAAAAPAAAAAAAAAAAAAAAA&#10;AKECAABkcnMvZG93bnJldi54bWxQSwUGAAAAAAQABAD5AAAAjwMAAAAA&#10;" strokeweight="1.5pt"/>
                    <v:shape id="AutoShape 115" o:spid="_x0000_s1034" type="#_x0000_t32" style="position:absolute;left:637;top:10364;width:0;height:36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HLL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0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2sscsvgAAANsAAAAPAAAAAAAAAAAAAAAAAKEC&#10;AABkcnMvZG93bnJldi54bWxQSwUGAAAAAAQABAD5AAAAjAMAAAAA&#10;" strokeweight="1.5pt"/>
                    <w10:wrap anchorx="page" anchory="page"/>
                  </v:group>
                </w:pict>
              </mc:Fallback>
            </mc:AlternateConten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84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6445" w:type="dxa"/>
          <w:gridSpan w:val="4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B25B19" w:rsidRPr="003B687F" w:rsidRDefault="0014214C" w:rsidP="003B687F">
          <w:pPr>
            <w:jc w:val="center"/>
            <w:rPr>
              <w:rFonts w:ascii="Calibri" w:hAnsi="Calibri"/>
              <w:caps/>
              <w:sz w:val="28"/>
              <w:szCs w:val="28"/>
            </w:rPr>
          </w:pPr>
          <w:r w:rsidRPr="0014214C">
            <w:rPr>
              <w:rFonts w:ascii="Calibri" w:hAnsi="Calibri"/>
              <w:caps/>
              <w:sz w:val="28"/>
              <w:szCs w:val="28"/>
            </w:rPr>
            <w:t>434.КР-16-ТХ</w:t>
          </w:r>
          <w:proofErr w:type="gramStart"/>
          <w:r w:rsidRPr="0014214C">
            <w:rPr>
              <w:rFonts w:ascii="Calibri" w:hAnsi="Calibri"/>
              <w:caps/>
              <w:sz w:val="28"/>
              <w:szCs w:val="28"/>
            </w:rPr>
            <w:t>.</w:t>
          </w:r>
          <w:r w:rsidR="003B687F">
            <w:rPr>
              <w:rFonts w:ascii="Calibri" w:hAnsi="Calibri"/>
              <w:caps/>
              <w:sz w:val="28"/>
              <w:szCs w:val="28"/>
            </w:rPr>
            <w:t>С</w:t>
          </w:r>
          <w:proofErr w:type="gramEnd"/>
          <w:r w:rsidR="003B687F">
            <w:rPr>
              <w:rFonts w:ascii="Calibri" w:hAnsi="Calibri"/>
              <w:caps/>
              <w:sz w:val="28"/>
              <w:szCs w:val="28"/>
            </w:rPr>
            <w:t>О1</w:t>
          </w:r>
        </w:p>
      </w:tc>
    </w:tr>
    <w:tr w:rsidR="00B25B19" w:rsidRPr="00725E6F" w:rsidTr="00F71889">
      <w:trPr>
        <w:trHeight w:hRule="exact" w:val="283"/>
      </w:trPr>
      <w:tc>
        <w:tcPr>
          <w:tcW w:w="56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84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6445" w:type="dxa"/>
          <w:gridSpan w:val="4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B25B19" w:rsidRDefault="00B25B19" w:rsidP="00F71889">
          <w:pPr>
            <w:jc w:val="center"/>
            <w:rPr>
              <w:rFonts w:ascii="Calibri" w:hAnsi="Calibri"/>
              <w:caps/>
              <w:sz w:val="28"/>
              <w:szCs w:val="28"/>
            </w:rPr>
          </w:pPr>
        </w:p>
      </w:tc>
    </w:tr>
    <w:tr w:rsidR="00B25B19" w:rsidRPr="00725E6F" w:rsidTr="00F71889">
      <w:trPr>
        <w:trHeight w:hRule="exact" w:val="283"/>
      </w:trPr>
      <w:tc>
        <w:tcPr>
          <w:tcW w:w="562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2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1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1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842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560" w:type="dxa"/>
          <w:tcBorders>
            <w:top w:val="single" w:sz="4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</w:rPr>
          </w:pPr>
        </w:p>
      </w:tc>
      <w:tc>
        <w:tcPr>
          <w:tcW w:w="6445" w:type="dxa"/>
          <w:gridSpan w:val="4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B25B19" w:rsidRPr="003B687F" w:rsidRDefault="003B687F" w:rsidP="00F71889">
          <w:pPr>
            <w:jc w:val="center"/>
            <w:rPr>
              <w:rFonts w:ascii="Calibri" w:hAnsi="Calibri"/>
              <w:caps/>
              <w:sz w:val="18"/>
              <w:szCs w:val="18"/>
            </w:rPr>
          </w:pPr>
          <w:r w:rsidRPr="003B687F">
            <w:rPr>
              <w:rFonts w:asciiTheme="minorHAnsi" w:hAnsiTheme="minorHAnsi" w:cstheme="minorHAnsi"/>
              <w:sz w:val="18"/>
              <w:szCs w:val="18"/>
            </w:rPr>
            <w:t>"Пунга-Ухта-Грязовец: 438.0 Лупинг от 569-1008км", (инв.№401, принадлежащий на праве собственности ОАО "Газпром", свидетельство о праве собственности АА№004435 от 08.09.2006г.</w:t>
          </w:r>
          <w:proofErr w:type="gramStart"/>
          <w:r w:rsidRPr="003B687F">
            <w:rPr>
              <w:rFonts w:asciiTheme="minorHAnsi" w:hAnsiTheme="minorHAnsi" w:cstheme="minorHAnsi"/>
              <w:sz w:val="18"/>
              <w:szCs w:val="18"/>
            </w:rPr>
            <w:t>)-</w:t>
          </w:r>
          <w:proofErr w:type="gramEnd"/>
          <w:r w:rsidRPr="003B687F">
            <w:rPr>
              <w:rFonts w:asciiTheme="minorHAnsi" w:hAnsiTheme="minorHAnsi" w:cstheme="minorHAnsi"/>
              <w:sz w:val="18"/>
              <w:szCs w:val="18"/>
            </w:rPr>
            <w:t>(МГ "Пунга-Ухта-Грязовец" (4 нитка), Ду 1400)</w:t>
          </w:r>
        </w:p>
      </w:tc>
    </w:tr>
    <w:tr w:rsidR="00B25B19" w:rsidRPr="00725E6F" w:rsidTr="00F71889">
      <w:trPr>
        <w:trHeight w:hRule="exact" w:val="283"/>
      </w:trPr>
      <w:tc>
        <w:tcPr>
          <w:tcW w:w="56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ind w:left="57"/>
            <w:jc w:val="center"/>
            <w:rPr>
              <w:rFonts w:ascii="Calibri" w:hAnsi="Calibri"/>
              <w:sz w:val="24"/>
            </w:rPr>
          </w:pPr>
        </w:p>
      </w:tc>
      <w:tc>
        <w:tcPr>
          <w:tcW w:w="562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ind w:left="57"/>
            <w:jc w:val="center"/>
            <w:rPr>
              <w:rFonts w:ascii="Calibri" w:hAnsi="Calibri"/>
              <w:sz w:val="24"/>
            </w:rPr>
          </w:pPr>
        </w:p>
      </w:tc>
      <w:tc>
        <w:tcPr>
          <w:tcW w:w="561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ind w:left="57"/>
            <w:jc w:val="center"/>
            <w:rPr>
              <w:rFonts w:ascii="Calibri" w:hAnsi="Calibri"/>
              <w:spacing w:val="-6"/>
              <w:sz w:val="24"/>
            </w:rPr>
          </w:pPr>
        </w:p>
      </w:tc>
      <w:tc>
        <w:tcPr>
          <w:tcW w:w="561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ind w:left="57"/>
            <w:jc w:val="center"/>
            <w:rPr>
              <w:rFonts w:ascii="Calibri" w:hAnsi="Calibri"/>
              <w:spacing w:val="-6"/>
              <w:sz w:val="24"/>
            </w:rPr>
          </w:pPr>
        </w:p>
      </w:tc>
      <w:tc>
        <w:tcPr>
          <w:tcW w:w="842" w:type="dxa"/>
          <w:tcBorders>
            <w:top w:val="single" w:sz="6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spacing w:before="20"/>
            <w:jc w:val="center"/>
            <w:rPr>
              <w:rFonts w:ascii="Calibri" w:hAnsi="Calibri"/>
              <w:sz w:val="24"/>
            </w:rPr>
          </w:pPr>
        </w:p>
      </w:tc>
      <w:tc>
        <w:tcPr>
          <w:tcW w:w="560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25B19" w:rsidRPr="00725E6F" w:rsidRDefault="00B25B19" w:rsidP="00F71889">
          <w:pPr>
            <w:spacing w:before="20"/>
            <w:jc w:val="center"/>
            <w:rPr>
              <w:rFonts w:ascii="Calibri" w:hAnsi="Calibri"/>
            </w:rPr>
          </w:pPr>
        </w:p>
      </w:tc>
      <w:tc>
        <w:tcPr>
          <w:tcW w:w="6445" w:type="dxa"/>
          <w:gridSpan w:val="4"/>
          <w:vMerge/>
          <w:tcBorders>
            <w:left w:val="single" w:sz="12" w:space="0" w:color="auto"/>
          </w:tcBorders>
          <w:vAlign w:val="center"/>
        </w:tcPr>
        <w:p w:rsidR="00B25B19" w:rsidRPr="00725E6F" w:rsidRDefault="00B25B19" w:rsidP="00F71889">
          <w:pPr>
            <w:spacing w:after="240"/>
            <w:jc w:val="center"/>
            <w:rPr>
              <w:rFonts w:ascii="Calibri" w:hAnsi="Calibri"/>
              <w:sz w:val="24"/>
            </w:rPr>
          </w:pPr>
        </w:p>
      </w:tc>
    </w:tr>
    <w:tr w:rsidR="00B25B19" w:rsidRPr="00725E6F" w:rsidTr="00F71889">
      <w:trPr>
        <w:trHeight w:hRule="exact" w:val="283"/>
      </w:trPr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 w:rsidP="00F71889">
          <w:pPr>
            <w:spacing w:before="40"/>
            <w:contextualSpacing/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Изм.</w: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FD20FB" w:rsidRDefault="00B25B19" w:rsidP="00F71889">
          <w:pPr>
            <w:spacing w:before="50"/>
            <w:ind w:left="-113" w:right="-113"/>
            <w:contextualSpacing/>
            <w:jc w:val="center"/>
            <w:rPr>
              <w:rFonts w:ascii="Calibri" w:hAnsi="Calibri"/>
              <w:spacing w:val="-20"/>
            </w:rPr>
          </w:pPr>
          <w:r w:rsidRPr="00FD20FB">
            <w:rPr>
              <w:rFonts w:ascii="Calibri" w:hAnsi="Calibri"/>
              <w:spacing w:val="-20"/>
            </w:rPr>
            <w:t>Кол</w:t>
          </w:r>
          <w:proofErr w:type="gramStart"/>
          <w:r w:rsidRPr="00FD20FB">
            <w:rPr>
              <w:rFonts w:ascii="Calibri" w:hAnsi="Calibri"/>
              <w:spacing w:val="-20"/>
            </w:rPr>
            <w:t>.</w:t>
          </w:r>
          <w:proofErr w:type="gramEnd"/>
          <w:r>
            <w:rPr>
              <w:rFonts w:ascii="Calibri" w:hAnsi="Calibri"/>
              <w:spacing w:val="-20"/>
            </w:rPr>
            <w:t xml:space="preserve"> </w:t>
          </w:r>
          <w:proofErr w:type="spellStart"/>
          <w:proofErr w:type="gramStart"/>
          <w:r w:rsidRPr="00FD20FB">
            <w:rPr>
              <w:rFonts w:ascii="Calibri" w:hAnsi="Calibri"/>
              <w:spacing w:val="-20"/>
            </w:rPr>
            <w:t>у</w:t>
          </w:r>
          <w:proofErr w:type="gramEnd"/>
          <w:r w:rsidRPr="00FD20FB">
            <w:rPr>
              <w:rFonts w:ascii="Calibri" w:hAnsi="Calibri"/>
              <w:spacing w:val="-20"/>
            </w:rPr>
            <w:t>ч</w:t>
          </w:r>
          <w:proofErr w:type="spellEnd"/>
        </w:p>
      </w:tc>
      <w:tc>
        <w:tcPr>
          <w:tcW w:w="56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 w:rsidP="00F71889">
          <w:pPr>
            <w:spacing w:before="40"/>
            <w:contextualSpacing/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Лист</w:t>
          </w:r>
        </w:p>
      </w:tc>
      <w:tc>
        <w:tcPr>
          <w:tcW w:w="56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FD20FB" w:rsidRDefault="00B25B19" w:rsidP="00F71889">
          <w:pPr>
            <w:spacing w:before="40"/>
            <w:ind w:left="-57" w:right="-57"/>
            <w:contextualSpacing/>
            <w:jc w:val="center"/>
            <w:rPr>
              <w:rFonts w:ascii="Calibri" w:hAnsi="Calibri"/>
              <w:spacing w:val="-20"/>
            </w:rPr>
          </w:pPr>
          <w:r w:rsidRPr="00FD20FB">
            <w:rPr>
              <w:rFonts w:ascii="Calibri" w:hAnsi="Calibri"/>
              <w:spacing w:val="-20"/>
            </w:rPr>
            <w:t>№</w:t>
          </w:r>
          <w:r>
            <w:rPr>
              <w:rFonts w:ascii="Calibri" w:hAnsi="Calibri"/>
              <w:spacing w:val="-20"/>
            </w:rPr>
            <w:t xml:space="preserve"> </w:t>
          </w:r>
          <w:r w:rsidRPr="00FD20FB">
            <w:rPr>
              <w:rFonts w:ascii="Calibri" w:hAnsi="Calibri"/>
              <w:spacing w:val="-20"/>
            </w:rPr>
            <w:t>док</w:t>
          </w:r>
        </w:p>
      </w:tc>
      <w:tc>
        <w:tcPr>
          <w:tcW w:w="84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B25B19" w:rsidRPr="00725E6F" w:rsidRDefault="00B25B19" w:rsidP="00F71889">
          <w:pPr>
            <w:spacing w:before="40"/>
            <w:contextualSpacing/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Подп.</w:t>
          </w: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B25B19" w:rsidRPr="00725E6F" w:rsidRDefault="00B25B19" w:rsidP="00F71889">
          <w:pPr>
            <w:spacing w:before="40"/>
            <w:contextualSpacing/>
            <w:jc w:val="center"/>
            <w:rPr>
              <w:rFonts w:ascii="Calibri" w:hAnsi="Calibri"/>
            </w:rPr>
          </w:pPr>
          <w:r w:rsidRPr="00725E6F">
            <w:rPr>
              <w:rFonts w:ascii="Calibri" w:hAnsi="Calibri"/>
            </w:rPr>
            <w:t>Дата</w:t>
          </w:r>
        </w:p>
      </w:tc>
      <w:tc>
        <w:tcPr>
          <w:tcW w:w="6445" w:type="dxa"/>
          <w:gridSpan w:val="4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B25B19" w:rsidRPr="00725E6F" w:rsidRDefault="00B25B19" w:rsidP="00F71889">
          <w:pPr>
            <w:jc w:val="center"/>
            <w:rPr>
              <w:rFonts w:ascii="Calibri" w:hAnsi="Calibri"/>
              <w:sz w:val="24"/>
            </w:rPr>
          </w:pPr>
        </w:p>
      </w:tc>
    </w:tr>
    <w:tr w:rsidR="0014214C" w:rsidRPr="00725E6F" w:rsidTr="00221A26">
      <w:trPr>
        <w:trHeight w:hRule="exact" w:val="283"/>
      </w:trPr>
      <w:tc>
        <w:tcPr>
          <w:tcW w:w="1124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2957F4" w:rsidRDefault="0014214C" w:rsidP="0014214C">
          <w:pPr>
            <w:ind w:right="-113"/>
            <w:rPr>
              <w:rFonts w:ascii="Calibri" w:hAnsi="Calibri"/>
            </w:rPr>
          </w:pPr>
          <w:r w:rsidRPr="002957F4">
            <w:rPr>
              <w:rFonts w:ascii="Calibri" w:hAnsi="Calibri"/>
            </w:rPr>
            <w:t>Разраб.</w:t>
          </w:r>
        </w:p>
      </w:tc>
      <w:tc>
        <w:tcPr>
          <w:tcW w:w="1122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Мильков</w:t>
          </w:r>
        </w:p>
      </w:tc>
      <w:tc>
        <w:tcPr>
          <w:tcW w:w="84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5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3B687F" w:rsidRDefault="0014214C" w:rsidP="003B687F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  <w:lang w:val="en-US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0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2</w:t>
          </w: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.1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7</w:t>
          </w:r>
        </w:p>
      </w:tc>
      <w:tc>
        <w:tcPr>
          <w:tcW w:w="3754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14214C" w:rsidRPr="00951E4D" w:rsidRDefault="003B687F" w:rsidP="0014214C">
          <w:pPr>
            <w:jc w:val="center"/>
            <w:rPr>
              <w:rFonts w:ascii="Calibri" w:hAnsi="Calibri"/>
              <w:sz w:val="18"/>
              <w:szCs w:val="18"/>
            </w:rPr>
          </w:pPr>
          <w:r w:rsidRPr="003B687F">
            <w:rPr>
              <w:rFonts w:ascii="Calibri" w:hAnsi="Calibri"/>
              <w:sz w:val="18"/>
              <w:szCs w:val="18"/>
            </w:rPr>
            <w:t>Капитальный ремонт камеры приема ОУ на 436,7 км Урдомского ЛПУМГ в 2018-2019 годах</w:t>
          </w:r>
        </w:p>
      </w:tc>
      <w:tc>
        <w:tcPr>
          <w:tcW w:w="993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14214C" w:rsidRPr="00C91979" w:rsidRDefault="0014214C" w:rsidP="0014214C">
          <w:pPr>
            <w:jc w:val="center"/>
            <w:rPr>
              <w:rFonts w:ascii="Calibri" w:hAnsi="Calibri"/>
            </w:rPr>
          </w:pPr>
          <w:r w:rsidRPr="00C91979">
            <w:rPr>
              <w:rFonts w:ascii="Calibri" w:hAnsi="Calibri"/>
            </w:rPr>
            <w:t>Стадия</w:t>
          </w: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14214C" w:rsidRPr="00C91979" w:rsidRDefault="0014214C" w:rsidP="0014214C">
          <w:pPr>
            <w:jc w:val="center"/>
            <w:rPr>
              <w:rFonts w:ascii="Calibri" w:hAnsi="Calibri"/>
            </w:rPr>
          </w:pPr>
          <w:r w:rsidRPr="00C91979">
            <w:rPr>
              <w:rFonts w:ascii="Calibri" w:hAnsi="Calibri"/>
            </w:rPr>
            <w:t>Лист</w:t>
          </w:r>
        </w:p>
      </w:tc>
      <w:tc>
        <w:tcPr>
          <w:tcW w:w="848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14214C" w:rsidRPr="00C91979" w:rsidRDefault="0014214C" w:rsidP="0014214C">
          <w:pPr>
            <w:jc w:val="center"/>
            <w:rPr>
              <w:rFonts w:ascii="Calibri" w:hAnsi="Calibri"/>
            </w:rPr>
          </w:pPr>
          <w:r w:rsidRPr="00C91979">
            <w:rPr>
              <w:rFonts w:ascii="Calibri" w:hAnsi="Calibri"/>
            </w:rPr>
            <w:t>Листов</w:t>
          </w:r>
        </w:p>
      </w:tc>
    </w:tr>
    <w:tr w:rsidR="0014214C" w:rsidRPr="00725E6F" w:rsidTr="00221A26">
      <w:trPr>
        <w:trHeight w:hRule="exact" w:val="283"/>
      </w:trPr>
      <w:tc>
        <w:tcPr>
          <w:tcW w:w="1124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2957F4" w:rsidRDefault="0014214C" w:rsidP="0014214C">
          <w:pPr>
            <w:rPr>
              <w:rFonts w:ascii="Calibri" w:hAnsi="Calibri"/>
            </w:rPr>
          </w:pPr>
          <w:r>
            <w:rPr>
              <w:rFonts w:ascii="Calibri" w:hAnsi="Calibri"/>
            </w:rPr>
            <w:t>Проверил</w:t>
          </w:r>
        </w:p>
      </w:tc>
      <w:tc>
        <w:tcPr>
          <w:tcW w:w="1122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Бажитова</w:t>
          </w:r>
        </w:p>
      </w:tc>
      <w:tc>
        <w:tcPr>
          <w:tcW w:w="84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5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3B687F" w:rsidRDefault="0014214C" w:rsidP="003B687F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  <w:lang w:val="en-US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0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2</w:t>
          </w: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.1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7</w:t>
          </w:r>
        </w:p>
      </w:tc>
      <w:tc>
        <w:tcPr>
          <w:tcW w:w="375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14214C" w:rsidRPr="00725E6F" w:rsidRDefault="0014214C" w:rsidP="0014214C">
          <w:pPr>
            <w:jc w:val="center"/>
            <w:rPr>
              <w:rFonts w:ascii="Calibri" w:hAnsi="Calibri"/>
              <w:sz w:val="24"/>
              <w:szCs w:val="24"/>
            </w:rPr>
          </w:pPr>
        </w:p>
      </w:tc>
      <w:tc>
        <w:tcPr>
          <w:tcW w:w="99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583A3C" w:rsidRDefault="0014214C" w:rsidP="0014214C">
          <w:pPr>
            <w:jc w:val="center"/>
            <w:rPr>
              <w:rFonts w:ascii="Calibri" w:hAnsi="Calibri"/>
              <w:sz w:val="24"/>
              <w:szCs w:val="24"/>
            </w:rPr>
          </w:pPr>
          <w:proofErr w:type="gramStart"/>
          <w:r w:rsidRPr="00583A3C">
            <w:rPr>
              <w:rFonts w:ascii="Calibri" w:hAnsi="Calibri"/>
              <w:sz w:val="24"/>
              <w:szCs w:val="24"/>
            </w:rPr>
            <w:t>Р</w:t>
          </w:r>
          <w:proofErr w:type="gramEnd"/>
        </w:p>
      </w:tc>
      <w:tc>
        <w:tcPr>
          <w:tcW w:w="85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583A3C" w:rsidRDefault="0014214C" w:rsidP="0014214C">
          <w:pPr>
            <w:jc w:val="center"/>
            <w:rPr>
              <w:rFonts w:ascii="Calibri" w:hAnsi="Calibri"/>
              <w:sz w:val="24"/>
              <w:szCs w:val="24"/>
            </w:rPr>
          </w:pPr>
          <w:r w:rsidRPr="00DD67D4">
            <w:rPr>
              <w:rFonts w:ascii="Calibri" w:hAnsi="Calibri"/>
              <w:sz w:val="24"/>
              <w:szCs w:val="24"/>
            </w:rPr>
            <w:fldChar w:fldCharType="begin"/>
          </w:r>
          <w:r w:rsidRPr="00DD67D4">
            <w:rPr>
              <w:rFonts w:ascii="Calibri" w:hAnsi="Calibri"/>
              <w:sz w:val="24"/>
              <w:szCs w:val="24"/>
            </w:rPr>
            <w:instrText>PAGE   \* MERGEFORMAT</w:instrText>
          </w:r>
          <w:r w:rsidRPr="00DD67D4">
            <w:rPr>
              <w:rFonts w:ascii="Calibri" w:hAnsi="Calibri"/>
              <w:sz w:val="24"/>
              <w:szCs w:val="24"/>
            </w:rPr>
            <w:fldChar w:fldCharType="separate"/>
          </w:r>
          <w:r w:rsidR="00E0049C">
            <w:rPr>
              <w:rFonts w:ascii="Calibri" w:hAnsi="Calibri"/>
              <w:noProof/>
              <w:sz w:val="24"/>
              <w:szCs w:val="24"/>
            </w:rPr>
            <w:t>1</w:t>
          </w:r>
          <w:r w:rsidRPr="00DD67D4">
            <w:rPr>
              <w:rFonts w:ascii="Calibri" w:hAnsi="Calibri"/>
              <w:sz w:val="24"/>
              <w:szCs w:val="24"/>
            </w:rPr>
            <w:fldChar w:fldCharType="end"/>
          </w:r>
        </w:p>
      </w:tc>
      <w:tc>
        <w:tcPr>
          <w:tcW w:w="848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14214C" w:rsidRPr="00583A3C" w:rsidRDefault="003B687F" w:rsidP="003B687F">
          <w:pPr>
            <w:jc w:val="center"/>
            <w:rPr>
              <w:rFonts w:ascii="Calibri" w:hAnsi="Calibri"/>
              <w:sz w:val="24"/>
              <w:szCs w:val="24"/>
            </w:rPr>
          </w:pPr>
          <w:r>
            <w:rPr>
              <w:rFonts w:ascii="Calibri" w:hAnsi="Calibri" w:cs="Arial"/>
              <w:sz w:val="24"/>
              <w:szCs w:val="24"/>
            </w:rPr>
            <w:fldChar w:fldCharType="begin"/>
          </w:r>
          <w:r>
            <w:rPr>
              <w:rFonts w:ascii="Calibri" w:hAnsi="Calibri" w:cs="Arial"/>
              <w:sz w:val="24"/>
              <w:szCs w:val="24"/>
            </w:rPr>
            <w:instrText xml:space="preserve"> NUMPAGES   \* MERGEFORMAT </w:instrText>
          </w:r>
          <w:r>
            <w:rPr>
              <w:rFonts w:ascii="Calibri" w:hAnsi="Calibri" w:cs="Arial"/>
              <w:sz w:val="24"/>
              <w:szCs w:val="24"/>
            </w:rPr>
            <w:fldChar w:fldCharType="separate"/>
          </w:r>
          <w:r w:rsidR="00E0049C">
            <w:rPr>
              <w:rFonts w:ascii="Calibri" w:hAnsi="Calibri" w:cs="Arial"/>
              <w:noProof/>
              <w:sz w:val="24"/>
              <w:szCs w:val="24"/>
            </w:rPr>
            <w:t>3</w:t>
          </w:r>
          <w:r>
            <w:rPr>
              <w:rFonts w:ascii="Calibri" w:hAnsi="Calibri" w:cs="Arial"/>
              <w:sz w:val="24"/>
              <w:szCs w:val="24"/>
            </w:rPr>
            <w:fldChar w:fldCharType="end"/>
          </w:r>
        </w:p>
      </w:tc>
    </w:tr>
    <w:tr w:rsidR="0014214C" w:rsidRPr="00725E6F" w:rsidTr="00221A26">
      <w:trPr>
        <w:trHeight w:hRule="exact" w:val="283"/>
      </w:trPr>
      <w:tc>
        <w:tcPr>
          <w:tcW w:w="1124" w:type="dxa"/>
          <w:gridSpan w:val="2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2957F4" w:rsidRDefault="0014214C" w:rsidP="0014214C">
          <w:pPr>
            <w:rPr>
              <w:rFonts w:ascii="Calibri" w:hAnsi="Calibri"/>
            </w:rPr>
          </w:pPr>
        </w:p>
      </w:tc>
      <w:tc>
        <w:tcPr>
          <w:tcW w:w="1122" w:type="dxa"/>
          <w:gridSpan w:val="2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842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560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375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14214C" w:rsidRPr="00725E6F" w:rsidRDefault="0014214C" w:rsidP="0014214C">
          <w:pPr>
            <w:jc w:val="center"/>
            <w:rPr>
              <w:rFonts w:ascii="Calibri" w:hAnsi="Calibri"/>
              <w:sz w:val="24"/>
            </w:rPr>
          </w:pPr>
        </w:p>
      </w:tc>
      <w:tc>
        <w:tcPr>
          <w:tcW w:w="99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14214C" w:rsidRPr="00C91979" w:rsidRDefault="0014214C" w:rsidP="0014214C">
          <w:pPr>
            <w:jc w:val="center"/>
            <w:rPr>
              <w:rFonts w:ascii="Calibri" w:hAnsi="Calibri"/>
            </w:rPr>
          </w:pPr>
        </w:p>
      </w:tc>
      <w:tc>
        <w:tcPr>
          <w:tcW w:w="850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14214C" w:rsidRPr="00C91979" w:rsidRDefault="0014214C" w:rsidP="0014214C">
          <w:pPr>
            <w:jc w:val="center"/>
            <w:rPr>
              <w:rFonts w:ascii="Calibri" w:hAnsi="Calibri"/>
            </w:rPr>
          </w:pPr>
        </w:p>
      </w:tc>
      <w:tc>
        <w:tcPr>
          <w:tcW w:w="848" w:type="dxa"/>
          <w:vMerge/>
          <w:tcBorders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14214C" w:rsidRPr="00C91979" w:rsidRDefault="0014214C" w:rsidP="0014214C">
          <w:pPr>
            <w:jc w:val="center"/>
            <w:rPr>
              <w:rFonts w:ascii="Calibri" w:hAnsi="Calibri" w:cs="Arial"/>
            </w:rPr>
          </w:pPr>
        </w:p>
      </w:tc>
    </w:tr>
    <w:tr w:rsidR="0014214C" w:rsidRPr="00725E6F" w:rsidTr="00221A26">
      <w:trPr>
        <w:trHeight w:hRule="exact" w:val="283"/>
      </w:trPr>
      <w:tc>
        <w:tcPr>
          <w:tcW w:w="1124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14214C" w:rsidRPr="002957F4" w:rsidRDefault="0014214C" w:rsidP="0014214C">
          <w:pPr>
            <w:rPr>
              <w:rFonts w:ascii="Calibri" w:hAnsi="Calibri"/>
            </w:rPr>
          </w:pPr>
        </w:p>
      </w:tc>
      <w:tc>
        <w:tcPr>
          <w:tcW w:w="1122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84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560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375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B5533F" w:rsidRDefault="003B687F" w:rsidP="0014214C">
          <w:pPr>
            <w:jc w:val="center"/>
            <w:rPr>
              <w:rFonts w:ascii="Calibri" w:hAnsi="Calibri"/>
            </w:rPr>
          </w:pPr>
          <w:r w:rsidRPr="003B687F">
            <w:rPr>
              <w:rFonts w:ascii="Calibri" w:hAnsi="Calibri"/>
            </w:rPr>
            <w:t>Спецификация оборудования, изделий и материалов поставк</w:t>
          </w:r>
          <w:proofErr w:type="gramStart"/>
          <w:r w:rsidRPr="003B687F">
            <w:rPr>
              <w:rFonts w:ascii="Calibri" w:hAnsi="Calibri"/>
            </w:rPr>
            <w:t>и ООО</w:t>
          </w:r>
          <w:proofErr w:type="gramEnd"/>
          <w:r w:rsidRPr="003B687F">
            <w:rPr>
              <w:rFonts w:ascii="Calibri" w:hAnsi="Calibri"/>
            </w:rPr>
            <w:t xml:space="preserve"> "Газпром комплектация"</w:t>
          </w:r>
        </w:p>
      </w:tc>
      <w:tc>
        <w:tcPr>
          <w:tcW w:w="2691" w:type="dxa"/>
          <w:gridSpan w:val="3"/>
          <w:vMerge w:val="restart"/>
          <w:tcBorders>
            <w:top w:val="single" w:sz="12" w:space="0" w:color="auto"/>
            <w:left w:val="single" w:sz="12" w:space="0" w:color="auto"/>
          </w:tcBorders>
          <w:shd w:val="clear" w:color="auto" w:fill="auto"/>
          <w:vAlign w:val="center"/>
        </w:tcPr>
        <w:p w:rsidR="0014214C" w:rsidRPr="00725E6F" w:rsidRDefault="0014214C" w:rsidP="0014214C">
          <w:pPr>
            <w:spacing w:before="60"/>
            <w:jc w:val="center"/>
            <w:rPr>
              <w:rFonts w:ascii="Calibri" w:hAnsi="Calibri" w:cs="Arial"/>
              <w:i/>
              <w:spacing w:val="10"/>
              <w:sz w:val="16"/>
              <w:szCs w:val="16"/>
            </w:rPr>
          </w:pPr>
          <w:r>
            <w:rPr>
              <w:rFonts w:ascii="Calibri" w:hAnsi="Calibri"/>
              <w:noProof/>
            </w:rPr>
            <w:drawing>
              <wp:inline distT="0" distB="0" distL="0" distR="0" wp14:anchorId="2BC76E15" wp14:editId="1CD6F313">
                <wp:extent cx="1605915" cy="437515"/>
                <wp:effectExtent l="0" t="0" r="0" b="635"/>
                <wp:docPr id="48" name="Рисунок 48" descr="Логотип RGB 185х55 общий горизонтальный без надпис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Логотип RGB 185х55 общий горизонтальный без надписи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5915" cy="437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4214C" w:rsidRPr="00725E6F" w:rsidTr="00221A26">
      <w:trPr>
        <w:trHeight w:hRule="exact" w:val="283"/>
      </w:trPr>
      <w:tc>
        <w:tcPr>
          <w:tcW w:w="1124" w:type="dxa"/>
          <w:gridSpan w:val="2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2957F4" w:rsidRDefault="0014214C" w:rsidP="0014214C">
          <w:pPr>
            <w:rPr>
              <w:rFonts w:ascii="Calibri" w:hAnsi="Calibri"/>
            </w:rPr>
          </w:pPr>
          <w:proofErr w:type="spellStart"/>
          <w:r w:rsidRPr="002957F4">
            <w:rPr>
              <w:rFonts w:ascii="Calibri" w:hAnsi="Calibri"/>
            </w:rPr>
            <w:t>Н.конт</w:t>
          </w:r>
          <w:r>
            <w:rPr>
              <w:rFonts w:ascii="Calibri" w:hAnsi="Calibri"/>
            </w:rPr>
            <w:t>р</w:t>
          </w:r>
          <w:proofErr w:type="spellEnd"/>
          <w:r>
            <w:rPr>
              <w:rFonts w:ascii="Calibri" w:hAnsi="Calibri"/>
            </w:rPr>
            <w:t>.</w:t>
          </w:r>
        </w:p>
      </w:tc>
      <w:tc>
        <w:tcPr>
          <w:tcW w:w="1122" w:type="dxa"/>
          <w:gridSpan w:val="2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Янчук</w:t>
          </w:r>
        </w:p>
      </w:tc>
      <w:tc>
        <w:tcPr>
          <w:tcW w:w="842" w:type="dxa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560" w:type="dxa"/>
          <w:tcBorders>
            <w:top w:val="single" w:sz="6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14214C" w:rsidRPr="0014214C" w:rsidRDefault="0014214C" w:rsidP="003B687F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0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2</w:t>
          </w: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.1</w:t>
          </w:r>
          <w:r w:rsidR="003B687F">
            <w:rPr>
              <w:rFonts w:asciiTheme="minorHAnsi" w:hAnsiTheme="minorHAnsi" w:cs="Arial"/>
              <w:color w:val="000000" w:themeColor="text1"/>
              <w:szCs w:val="18"/>
            </w:rPr>
            <w:t>7</w:t>
          </w:r>
        </w:p>
      </w:tc>
      <w:tc>
        <w:tcPr>
          <w:tcW w:w="375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14214C" w:rsidRPr="00725E6F" w:rsidRDefault="0014214C" w:rsidP="0014214C">
          <w:pPr>
            <w:spacing w:before="60"/>
            <w:jc w:val="center"/>
            <w:rPr>
              <w:rFonts w:ascii="Calibri" w:hAnsi="Calibri"/>
              <w:sz w:val="24"/>
            </w:rPr>
          </w:pPr>
        </w:p>
      </w:tc>
      <w:tc>
        <w:tcPr>
          <w:tcW w:w="2691" w:type="dxa"/>
          <w:gridSpan w:val="3"/>
          <w:vMerge/>
          <w:tcBorders>
            <w:left w:val="single" w:sz="12" w:space="0" w:color="auto"/>
          </w:tcBorders>
          <w:shd w:val="clear" w:color="auto" w:fill="auto"/>
        </w:tcPr>
        <w:p w:rsidR="0014214C" w:rsidRPr="00725E6F" w:rsidRDefault="0014214C" w:rsidP="0014214C">
          <w:pPr>
            <w:spacing w:before="40"/>
            <w:ind w:right="-284"/>
            <w:rPr>
              <w:rFonts w:ascii="Calibri" w:hAnsi="Calibri" w:cs="Arial"/>
              <w:i/>
              <w:sz w:val="24"/>
              <w:szCs w:val="24"/>
            </w:rPr>
          </w:pPr>
        </w:p>
      </w:tc>
    </w:tr>
    <w:tr w:rsidR="0014214C" w:rsidRPr="00725E6F" w:rsidTr="00221A26">
      <w:trPr>
        <w:trHeight w:hRule="exact" w:val="283"/>
      </w:trPr>
      <w:tc>
        <w:tcPr>
          <w:tcW w:w="1124" w:type="dxa"/>
          <w:gridSpan w:val="2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2957F4" w:rsidRDefault="0014214C" w:rsidP="0014214C">
          <w:pPr>
            <w:rPr>
              <w:rFonts w:ascii="Calibri" w:hAnsi="Calibri"/>
            </w:rPr>
          </w:pPr>
          <w:r w:rsidRPr="002957F4">
            <w:rPr>
              <w:rFonts w:ascii="Calibri" w:hAnsi="Calibri"/>
            </w:rPr>
            <w:t>ГИП</w:t>
          </w:r>
        </w:p>
      </w:tc>
      <w:tc>
        <w:tcPr>
          <w:tcW w:w="1122" w:type="dxa"/>
          <w:gridSpan w:val="2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  <w:proofErr w:type="spellStart"/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Савсюк</w:t>
          </w:r>
          <w:proofErr w:type="spellEnd"/>
        </w:p>
      </w:tc>
      <w:tc>
        <w:tcPr>
          <w:tcW w:w="842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14214C" w:rsidRDefault="0014214C" w:rsidP="0014214C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</w:rPr>
          </w:pPr>
        </w:p>
      </w:tc>
      <w:tc>
        <w:tcPr>
          <w:tcW w:w="560" w:type="dxa"/>
          <w:tcBorders>
            <w:top w:val="single" w:sz="4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14214C" w:rsidRPr="003B687F" w:rsidRDefault="0014214C" w:rsidP="003B687F">
          <w:pPr>
            <w:overflowPunct/>
            <w:autoSpaceDE/>
            <w:autoSpaceDN/>
            <w:adjustRightInd/>
            <w:textAlignment w:val="auto"/>
            <w:rPr>
              <w:rFonts w:asciiTheme="minorHAnsi" w:hAnsiTheme="minorHAnsi" w:cs="Arial"/>
              <w:color w:val="000000" w:themeColor="text1"/>
              <w:szCs w:val="18"/>
              <w:lang w:val="en-US"/>
            </w:rPr>
          </w:pP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0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2</w:t>
          </w:r>
          <w:r w:rsidRPr="0014214C">
            <w:rPr>
              <w:rFonts w:asciiTheme="minorHAnsi" w:hAnsiTheme="minorHAnsi" w:cs="Arial"/>
              <w:color w:val="000000" w:themeColor="text1"/>
              <w:szCs w:val="18"/>
            </w:rPr>
            <w:t>.1</w:t>
          </w:r>
          <w:r w:rsidR="003B687F">
            <w:rPr>
              <w:rFonts w:asciiTheme="minorHAnsi" w:hAnsiTheme="minorHAnsi" w:cs="Arial"/>
              <w:color w:val="000000" w:themeColor="text1"/>
              <w:szCs w:val="18"/>
              <w:lang w:val="en-US"/>
            </w:rPr>
            <w:t>7</w:t>
          </w:r>
        </w:p>
      </w:tc>
      <w:tc>
        <w:tcPr>
          <w:tcW w:w="3754" w:type="dxa"/>
          <w:vMerge/>
          <w:tcBorders>
            <w:left w:val="single" w:sz="12" w:space="0" w:color="auto"/>
            <w:right w:val="single" w:sz="12" w:space="0" w:color="auto"/>
          </w:tcBorders>
        </w:tcPr>
        <w:p w:rsidR="0014214C" w:rsidRPr="00725E6F" w:rsidRDefault="0014214C" w:rsidP="0014214C">
          <w:pPr>
            <w:jc w:val="center"/>
            <w:rPr>
              <w:rFonts w:ascii="Calibri" w:hAnsi="Calibri"/>
              <w:sz w:val="24"/>
            </w:rPr>
          </w:pPr>
        </w:p>
      </w:tc>
      <w:tc>
        <w:tcPr>
          <w:tcW w:w="2691" w:type="dxa"/>
          <w:gridSpan w:val="3"/>
          <w:vMerge/>
          <w:tcBorders>
            <w:left w:val="single" w:sz="12" w:space="0" w:color="auto"/>
          </w:tcBorders>
          <w:shd w:val="clear" w:color="auto" w:fill="auto"/>
        </w:tcPr>
        <w:p w:rsidR="0014214C" w:rsidRPr="00725E6F" w:rsidRDefault="0014214C" w:rsidP="0014214C">
          <w:pPr>
            <w:spacing w:before="60"/>
            <w:jc w:val="center"/>
            <w:rPr>
              <w:rFonts w:ascii="Calibri" w:hAnsi="Calibri"/>
            </w:rPr>
          </w:pPr>
        </w:p>
      </w:tc>
    </w:tr>
    <w:tr w:rsidR="00B25B19" w:rsidRPr="00725E6F" w:rsidTr="00417599">
      <w:trPr>
        <w:trHeight w:hRule="exact" w:val="227"/>
      </w:trPr>
      <w:tc>
        <w:tcPr>
          <w:tcW w:w="1124" w:type="dxa"/>
          <w:gridSpan w:val="2"/>
        </w:tcPr>
        <w:p w:rsidR="00B25B19" w:rsidRPr="00725E6F" w:rsidRDefault="00B25B19" w:rsidP="00F71889">
          <w:pPr>
            <w:spacing w:before="60"/>
            <w:rPr>
              <w:rFonts w:ascii="Calibri" w:hAnsi="Calibri"/>
            </w:rPr>
          </w:pPr>
        </w:p>
      </w:tc>
      <w:tc>
        <w:tcPr>
          <w:tcW w:w="1122" w:type="dxa"/>
          <w:gridSpan w:val="2"/>
        </w:tcPr>
        <w:p w:rsidR="00B25B19" w:rsidRPr="00725E6F" w:rsidRDefault="00B25B19" w:rsidP="00F71889">
          <w:pPr>
            <w:spacing w:before="60"/>
            <w:rPr>
              <w:rFonts w:ascii="Calibri" w:hAnsi="Calibri"/>
            </w:rPr>
          </w:pPr>
        </w:p>
      </w:tc>
      <w:tc>
        <w:tcPr>
          <w:tcW w:w="842" w:type="dxa"/>
        </w:tcPr>
        <w:p w:rsidR="00B25B19" w:rsidRPr="00725E6F" w:rsidRDefault="00B25B19" w:rsidP="00F71889">
          <w:pPr>
            <w:spacing w:before="60"/>
            <w:rPr>
              <w:rFonts w:ascii="Calibri" w:hAnsi="Calibri"/>
            </w:rPr>
          </w:pPr>
        </w:p>
      </w:tc>
      <w:tc>
        <w:tcPr>
          <w:tcW w:w="560" w:type="dxa"/>
        </w:tcPr>
        <w:p w:rsidR="00B25B19" w:rsidRPr="00725E6F" w:rsidRDefault="00B25B19" w:rsidP="00F71889">
          <w:pPr>
            <w:spacing w:before="60"/>
            <w:rPr>
              <w:rFonts w:ascii="Calibri" w:hAnsi="Calibri"/>
            </w:rPr>
          </w:pPr>
        </w:p>
      </w:tc>
      <w:tc>
        <w:tcPr>
          <w:tcW w:w="3754" w:type="dxa"/>
        </w:tcPr>
        <w:p w:rsidR="00B25B19" w:rsidRPr="00725E6F" w:rsidRDefault="00B25B19" w:rsidP="00F71889">
          <w:pPr>
            <w:spacing w:after="60"/>
            <w:jc w:val="center"/>
            <w:rPr>
              <w:rFonts w:ascii="Calibri" w:hAnsi="Calibri"/>
            </w:rPr>
          </w:pPr>
        </w:p>
      </w:tc>
      <w:tc>
        <w:tcPr>
          <w:tcW w:w="2691" w:type="dxa"/>
          <w:gridSpan w:val="3"/>
          <w:vAlign w:val="center"/>
        </w:tcPr>
        <w:p w:rsidR="00B25B19" w:rsidRPr="00725E6F" w:rsidRDefault="00B25B19" w:rsidP="00A909CA">
          <w:pPr>
            <w:spacing w:before="40" w:after="60"/>
            <w:jc w:val="right"/>
            <w:rPr>
              <w:rFonts w:ascii="Calibri" w:hAnsi="Calibri"/>
              <w:sz w:val="16"/>
              <w:szCs w:val="16"/>
            </w:rPr>
          </w:pPr>
          <w:r w:rsidRPr="00725E6F">
            <w:rPr>
              <w:rFonts w:ascii="Calibri" w:hAnsi="Calibri"/>
              <w:sz w:val="16"/>
              <w:szCs w:val="16"/>
            </w:rPr>
            <w:t>Формат A</w:t>
          </w:r>
          <w:r>
            <w:rPr>
              <w:rFonts w:ascii="Calibri" w:hAnsi="Calibri"/>
              <w:sz w:val="16"/>
              <w:szCs w:val="16"/>
            </w:rPr>
            <w:t>3</w:t>
          </w:r>
        </w:p>
      </w:tc>
    </w:tr>
  </w:tbl>
  <w:p w:rsidR="00B25B19" w:rsidRPr="00725E6F" w:rsidRDefault="00B25B19" w:rsidP="00F25EB1">
    <w:pPr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B19" w:rsidRDefault="00B25B19">
      <w:r>
        <w:separator/>
      </w:r>
    </w:p>
  </w:footnote>
  <w:footnote w:type="continuationSeparator" w:id="0">
    <w:p w:rsidR="00B25B19" w:rsidRDefault="00B25B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19" w:rsidRDefault="00B25B19" w:rsidP="00CF5F6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25B19" w:rsidRDefault="00B25B19" w:rsidP="00063828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19" w:rsidRDefault="00B25B19" w:rsidP="00063828">
    <w:pPr>
      <w:pStyle w:val="a3"/>
      <w:ind w:right="360"/>
    </w:pPr>
    <w:r>
      <w:rPr>
        <w:lang w:val="en-US"/>
      </w:rPr>
      <w:t xml:space="preserve"> </w:t>
    </w:r>
    <w:r>
      <w:t xml:space="preserve">                                                                                                                                                                                                                            </w:t>
    </w:r>
  </w:p>
  <w:p w:rsidR="00B25B19" w:rsidRDefault="00B25B19">
    <w:pPr>
      <w:pStyle w:val="a3"/>
    </w:pP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0560" behindDoc="0" locked="0" layoutInCell="0" allowOverlap="1" wp14:anchorId="2CFB02B7" wp14:editId="34A3E14D">
              <wp:simplePos x="0" y="0"/>
              <wp:positionH relativeFrom="page">
                <wp:posOffset>905774</wp:posOffset>
              </wp:positionH>
              <wp:positionV relativeFrom="page">
                <wp:posOffset>232913</wp:posOffset>
              </wp:positionV>
              <wp:extent cx="13992045" cy="10133965"/>
              <wp:effectExtent l="0" t="0" r="10160" b="19685"/>
              <wp:wrapNone/>
              <wp:docPr id="3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992045" cy="1013396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71.3pt;margin-top:18.35pt;width:1101.75pt;height:797.95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" o:allowincell="f" filled="f" strokeweight="1.5pt">
              <w10:wrap anchorx="page" anchory="page"/>
            </v:rect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:rsidR="00B25B19" w:rsidRPr="002E037C" w:rsidRDefault="00B25B19">
    <w:pPr>
      <w:pStyle w:val="a3"/>
      <w:rPr>
        <w:rFonts w:asciiTheme="minorHAnsi" w:hAnsiTheme="minorHAnsi"/>
        <w:sz w:val="22"/>
        <w:szCs w:val="22"/>
        <w:lang w:val="en-US"/>
      </w:rPr>
    </w:pPr>
    <w:r>
      <w:rPr>
        <w:lang w:val="en-US"/>
      </w:rPr>
      <w:t xml:space="preserve">                                                     </w:t>
    </w:r>
  </w:p>
  <w:p w:rsidR="00B25B19" w:rsidRDefault="00B25B19">
    <w:pPr>
      <w:pStyle w:val="a3"/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 </w:t>
    </w:r>
    <w:r>
      <w:t xml:space="preserve">                                                   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B19" w:rsidRDefault="00B25B19">
    <w:pPr>
      <w:pStyle w:val="a3"/>
      <w:rPr>
        <w:rStyle w:val="a5"/>
      </w:rPr>
    </w:pPr>
    <w:r>
      <w:rPr>
        <w:rStyle w:val="a5"/>
        <w:lang w:val="en-US"/>
      </w:rPr>
      <w:t xml:space="preserve">                                                                                                                                                                                                                      </w:t>
    </w:r>
  </w:p>
  <w:p w:rsidR="00B25B19" w:rsidRDefault="00B25B19">
    <w:pPr>
      <w:pStyle w:val="a3"/>
      <w:rPr>
        <w:rStyle w:val="a5"/>
      </w:rPr>
    </w:pPr>
    <w:r>
      <w:rPr>
        <w:rFonts w:ascii="Arial" w:hAnsi="Arial"/>
        <w:noProof/>
        <w:sz w:val="18"/>
      </w:rPr>
      <mc:AlternateContent>
        <mc:Choice Requires="wpg">
          <w:drawing>
            <wp:anchor distT="0" distB="0" distL="114300" distR="114300" simplePos="0" relativeHeight="251666944" behindDoc="0" locked="1" layoutInCell="1" allowOverlap="1" wp14:anchorId="08614993" wp14:editId="17503624">
              <wp:simplePos x="0" y="0"/>
              <wp:positionH relativeFrom="column">
                <wp:posOffset>294005</wp:posOffset>
              </wp:positionH>
              <wp:positionV relativeFrom="paragraph">
                <wp:posOffset>7169150</wp:posOffset>
              </wp:positionV>
              <wp:extent cx="431800" cy="3043555"/>
              <wp:effectExtent l="0" t="0" r="25400" b="23495"/>
              <wp:wrapNone/>
              <wp:docPr id="41" name="Group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3043555"/>
                        <a:chOff x="381" y="11527"/>
                        <a:chExt cx="680" cy="4793"/>
                      </a:xfrm>
                    </wpg:grpSpPr>
                    <wps:wsp>
                      <wps:cNvPr id="42" name="Line 35"/>
                      <wps:cNvCnPr/>
                      <wps:spPr bwMode="auto">
                        <a:xfrm flipV="1">
                          <a:off x="381" y="11527"/>
                          <a:ext cx="0" cy="479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39"/>
                      <wps:cNvCnPr/>
                      <wps:spPr bwMode="auto">
                        <a:xfrm>
                          <a:off x="381" y="12901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40"/>
                      <wps:cNvCnPr/>
                      <wps:spPr bwMode="auto">
                        <a:xfrm flipV="1">
                          <a:off x="694" y="11538"/>
                          <a:ext cx="0" cy="478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56"/>
                      <wps:cNvCnPr/>
                      <wps:spPr bwMode="auto">
                        <a:xfrm>
                          <a:off x="381" y="1482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57"/>
                      <wps:cNvCnPr/>
                      <wps:spPr bwMode="auto">
                        <a:xfrm>
                          <a:off x="381" y="16320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0" o:spid="_x0000_s1026" style="position:absolute;margin-left:23.15pt;margin-top:564.5pt;width:34pt;height:239.65pt;z-index:251666944" coordorigin="381,11527" coordsize="680,4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">
              <v:line id="Line 35" o:spid="_x0000_s1027" style="position:absolute;flip:y;visibility:visible;mso-wrap-style:square" from="381,11527" to="381,1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gKhcMAAADbAAAADwAAAGRycy9kb3ducmV2LnhtbESPzWrDMBCE74W8g9hAb40cU0Jwo4QQ&#10;CCS0h/wYcl2stWVqrYykxO7bV4FCj8PMfMOsNqPtxIN8aB0rmM8yEMSV0y03Csrr/m0JIkRkjZ1j&#10;UvBDATbrycsKC+0GPtPjEhuRIBwKVGBi7AspQ2XIYpi5njh5tfMWY5K+kdrjkOC2k3mWLaTFltOC&#10;wZ52hqrvy90qkMfP4eT3eVk39aF3t6P5WgyjUq/TcfsBItIY/8N/7YNW8J7D80v6A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ICoXDAAAA2wAAAA8AAAAAAAAAAAAA&#10;AAAAoQIAAGRycy9kb3ducmV2LnhtbFBLBQYAAAAABAAEAPkAAACRAwAAAAA=&#10;" strokeweight="1.5pt"/>
              <v:line id="Line 39" o:spid="_x0000_s1028" style="position:absolute;visibility:visible;mso-wrap-style:square" from="381,12901" to="1061,12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09cMMAAADbAAAADwAAAGRycy9kb3ducmV2LnhtbESPQWvCQBSE7wX/w/KE3urGK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tPXDDAAAA2wAAAA8AAAAAAAAAAAAA&#10;AAAAoQIAAGRycy9kb3ducmV2LnhtbFBLBQYAAAAABAAEAPkAAACRAwAAAAA=&#10;" strokeweight="1.5pt"/>
              <v:line id="Line 40" o:spid="_x0000_s1029" style="position:absolute;flip:y;visibility:visible;mso-wrap-style:square" from="694,11538" to="694,1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GS8cMAAADbAAAADwAAAGRycy9kb3ducmV2LnhtbESPQWsCMRSE7wX/Q3iCt5pVrMhqFBEE&#10;xR5aFbw+Nm83i5uXJYnu+u+bQqHHYWa+YVab3jbiST7UjhVMxhkI4sLpmisF18v+fQEiRGSNjWNS&#10;8KIAm/XgbYW5dh1/0/McK5EgHHJUYGJscylDYchiGLuWOHml8xZjkr6S2mOX4LaR0yybS4s1pwWD&#10;Le0MFffzwyqQx1P35ffTa1mVh9bdjuZz3vVKjYb9dgkiUh//w3/tg1Yw+4D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kvHDAAAA2wAAAA8AAAAAAAAAAAAA&#10;AAAAoQIAAGRycy9kb3ducmV2LnhtbFBLBQYAAAAABAAEAPkAAACRAwAAAAA=&#10;" strokeweight="1.5pt"/>
              <v:line id="Line 56" o:spid="_x0000_s1030" style="position:absolute;visibility:visible;mso-wrap-style:square" from="381,14824" to="1061,14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Gn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zBpzDAAAA2wAAAA8AAAAAAAAAAAAA&#10;AAAAoQIAAGRycy9kb3ducmV2LnhtbFBLBQYAAAAABAAEAPkAAACRAwAAAAA=&#10;" strokeweight="1.5pt"/>
              <v:line id="Line 57" o:spid="_x0000_s1031" style="position:absolute;visibility:visible;mso-wrap-style:square" from="381,16320" to="1061,16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+jB8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f6MHxAAAANsAAAAPAAAAAAAAAAAA&#10;AAAAAKECAABkcnMvZG93bnJldi54bWxQSwUGAAAAAAQABAD5AAAAkgMAAAAA&#10;" strokeweight="1.5pt"/>
              <w10:anchorlock/>
            </v:group>
          </w:pict>
        </mc:Fallback>
      </mc:AlternateContent>
    </w:r>
    <w:r>
      <w:rPr>
        <w:noProof/>
        <w:sz w:val="24"/>
      </w:rPr>
      <mc:AlternateContent>
        <mc:Choice Requires="wps">
          <w:drawing>
            <wp:anchor distT="0" distB="0" distL="114300" distR="114300" simplePos="0" relativeHeight="251651584" behindDoc="0" locked="0" layoutInCell="0" allowOverlap="1" wp14:anchorId="7B39BD38" wp14:editId="711D0BBF">
              <wp:simplePos x="0" y="0"/>
              <wp:positionH relativeFrom="page">
                <wp:posOffset>905774</wp:posOffset>
              </wp:positionH>
              <wp:positionV relativeFrom="page">
                <wp:posOffset>232913</wp:posOffset>
              </wp:positionV>
              <wp:extent cx="13992045" cy="10137775"/>
              <wp:effectExtent l="0" t="0" r="10160" b="15875"/>
              <wp:wrapNone/>
              <wp:docPr id="2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992045" cy="1013777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71.3pt;margin-top:18.35pt;width:1101.75pt;height:798.2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" o:allowincell="f" filled="f" strokeweight="1.5pt">
              <w10:wrap anchorx="page" anchory="page"/>
            </v:rect>
          </w:pict>
        </mc:Fallback>
      </mc:AlternateContent>
    </w:r>
  </w:p>
  <w:p w:rsidR="00B25B19" w:rsidRPr="002E037C" w:rsidRDefault="00B25B19" w:rsidP="004D2D64">
    <w:pPr>
      <w:pStyle w:val="a3"/>
      <w:tabs>
        <w:tab w:val="clear" w:pos="4536"/>
        <w:tab w:val="clear" w:pos="9072"/>
        <w:tab w:val="center" w:pos="5571"/>
      </w:tabs>
      <w:rPr>
        <w:rFonts w:asciiTheme="minorHAnsi" w:hAnsiTheme="minorHAnsi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040" behindDoc="1" locked="1" layoutInCell="1" allowOverlap="1" wp14:anchorId="17D9A43C" wp14:editId="137E523D">
              <wp:simplePos x="0" y="0"/>
              <wp:positionH relativeFrom="column">
                <wp:posOffset>249555</wp:posOffset>
              </wp:positionH>
              <wp:positionV relativeFrom="paragraph">
                <wp:posOffset>9166860</wp:posOffset>
              </wp:positionV>
              <wp:extent cx="304800" cy="899795"/>
              <wp:effectExtent l="0" t="0" r="0" b="0"/>
              <wp:wrapNone/>
              <wp:docPr id="51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B83CE1" w:rsidRDefault="00B25B19" w:rsidP="00236E70">
                          <w:pPr>
                            <w:rPr>
                              <w:rFonts w:ascii="Calibri" w:hAnsi="Calibri" w:cs="Arial"/>
                            </w:rPr>
                          </w:pPr>
                          <w:r>
                            <w:rPr>
                              <w:rFonts w:ascii="Calibri" w:hAnsi="Calibri" w:cs="Arial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8" o:spid="_x0000_s1029" type="#_x0000_t202" style="position:absolute;margin-left:19.65pt;margin-top:721.8pt;width:24pt;height:70.8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" stroked="f">
              <v:textbox style="layout-flow:vertical;mso-layout-flow-alt:bottom-to-top">
                <w:txbxContent>
                  <w:p w:rsidR="00B25B19" w:rsidRPr="00B83CE1" w:rsidRDefault="00B25B19" w:rsidP="00236E70">
                    <w:pPr>
                      <w:rPr>
                        <w:rFonts w:ascii="Calibri" w:hAnsi="Calibri" w:cs="Arial"/>
                      </w:rPr>
                    </w:pPr>
                    <w:r>
                      <w:rPr>
                        <w:rFonts w:ascii="Calibri" w:hAnsi="Calibri" w:cs="Arial"/>
                      </w:rPr>
                      <w:t>Инв. № подл.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1" locked="1" layoutInCell="1" allowOverlap="1" wp14:anchorId="7025A9BA" wp14:editId="6FED2DEB">
              <wp:simplePos x="0" y="0"/>
              <wp:positionH relativeFrom="column">
                <wp:posOffset>249555</wp:posOffset>
              </wp:positionH>
              <wp:positionV relativeFrom="paragraph">
                <wp:posOffset>8047355</wp:posOffset>
              </wp:positionV>
              <wp:extent cx="304800" cy="1066800"/>
              <wp:effectExtent l="0" t="0" r="0" b="0"/>
              <wp:wrapNone/>
              <wp:docPr id="50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06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B83CE1" w:rsidRDefault="00B25B19" w:rsidP="00236E70">
                          <w:pPr>
                            <w:rPr>
                              <w:rFonts w:ascii="Calibri" w:hAnsi="Calibri" w:cs="Arial"/>
                            </w:rPr>
                          </w:pPr>
                          <w:r>
                            <w:rPr>
                              <w:rFonts w:ascii="Calibri" w:hAnsi="Calibri" w:cs="Arial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0" type="#_x0000_t202" style="position:absolute;margin-left:19.65pt;margin-top:633.65pt;width:24pt;height:84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" stroked="f">
              <v:textbox style="layout-flow:vertical;mso-layout-flow-alt:bottom-to-top">
                <w:txbxContent>
                  <w:p w:rsidR="00B25B19" w:rsidRPr="00B83CE1" w:rsidRDefault="00B25B19" w:rsidP="00236E70">
                    <w:pPr>
                      <w:rPr>
                        <w:rFonts w:ascii="Calibri" w:hAnsi="Calibri" w:cs="Arial"/>
                      </w:rPr>
                    </w:pPr>
                    <w:r>
                      <w:rPr>
                        <w:rFonts w:ascii="Calibri" w:hAnsi="Calibri" w:cs="Arial"/>
                      </w:rPr>
                      <w:t>Подп. и дата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1" locked="1" layoutInCell="1" allowOverlap="1" wp14:anchorId="7907790B" wp14:editId="2EBB91C2">
              <wp:simplePos x="0" y="0"/>
              <wp:positionH relativeFrom="column">
                <wp:posOffset>248920</wp:posOffset>
              </wp:positionH>
              <wp:positionV relativeFrom="paragraph">
                <wp:posOffset>7006590</wp:posOffset>
              </wp:positionV>
              <wp:extent cx="304800" cy="883920"/>
              <wp:effectExtent l="0" t="0" r="0" b="0"/>
              <wp:wrapNone/>
              <wp:docPr id="61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83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B83CE1" w:rsidRDefault="00B25B19" w:rsidP="00236E70">
                          <w:pPr>
                            <w:rPr>
                              <w:rFonts w:ascii="Calibri" w:hAnsi="Calibri" w:cs="Arial"/>
                            </w:rPr>
                          </w:pPr>
                          <w:proofErr w:type="spellStart"/>
                          <w:r>
                            <w:rPr>
                              <w:rFonts w:ascii="Calibri" w:hAnsi="Calibri" w:cs="Arial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Calibri" w:hAnsi="Calibri" w:cs="Arial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1" type="#_x0000_t202" style="position:absolute;margin-left:19.6pt;margin-top:551.7pt;width:24pt;height:69.6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" stroked="f">
              <v:textbox style="layout-flow:vertical;mso-layout-flow-alt:bottom-to-top">
                <w:txbxContent>
                  <w:p w:rsidR="00B25B19" w:rsidRPr="00B83CE1" w:rsidRDefault="00B25B19" w:rsidP="00236E70">
                    <w:pPr>
                      <w:rPr>
                        <w:rFonts w:ascii="Calibri" w:hAnsi="Calibri" w:cs="Arial"/>
                      </w:rPr>
                    </w:pPr>
                    <w:proofErr w:type="spellStart"/>
                    <w:r>
                      <w:rPr>
                        <w:rFonts w:ascii="Calibri" w:hAnsi="Calibri" w:cs="Arial"/>
                      </w:rPr>
                      <w:t>Взам</w:t>
                    </w:r>
                    <w:proofErr w:type="spellEnd"/>
                    <w:r>
                      <w:rPr>
                        <w:rFonts w:ascii="Calibri" w:hAnsi="Calibri" w:cs="Arial"/>
                      </w:rPr>
                      <w:t>. инв. №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1" layoutInCell="1" allowOverlap="1" wp14:anchorId="6CD39591" wp14:editId="0C1DD091">
              <wp:simplePos x="0" y="0"/>
              <wp:positionH relativeFrom="column">
                <wp:posOffset>113665</wp:posOffset>
              </wp:positionH>
              <wp:positionV relativeFrom="paragraph">
                <wp:posOffset>6029325</wp:posOffset>
              </wp:positionV>
              <wp:extent cx="342900" cy="996950"/>
              <wp:effectExtent l="0" t="0" r="0" b="0"/>
              <wp:wrapNone/>
              <wp:docPr id="13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" cy="996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B19" w:rsidRPr="00B83CE1" w:rsidRDefault="00B25B19" w:rsidP="00236E70">
                          <w:pPr>
                            <w:rPr>
                              <w:rFonts w:ascii="Calibri" w:hAnsi="Calibri" w:cs="Arial"/>
                            </w:rPr>
                          </w:pPr>
                          <w:r>
                            <w:rPr>
                              <w:rFonts w:ascii="Calibri" w:hAnsi="Calibri" w:cs="Arial"/>
                            </w:rPr>
                            <w:t>Согласовано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2" type="#_x0000_t202" style="position:absolute;margin-left:8.95pt;margin-top:474.75pt;width:27pt;height:78.5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" stroked="f">
              <v:textbox style="layout-flow:vertical;mso-layout-flow-alt:bottom-to-top">
                <w:txbxContent>
                  <w:p w:rsidR="00B25B19" w:rsidRPr="00B83CE1" w:rsidRDefault="00B25B19" w:rsidP="00236E70">
                    <w:pPr>
                      <w:rPr>
                        <w:rFonts w:ascii="Calibri" w:hAnsi="Calibri" w:cs="Arial"/>
                      </w:rPr>
                    </w:pPr>
                    <w:r>
                      <w:rPr>
                        <w:rFonts w:ascii="Calibri" w:hAnsi="Calibri" w:cs="Arial"/>
                      </w:rPr>
                      <w:t>Согласовано</w:t>
                    </w:r>
                  </w:p>
                </w:txbxContent>
              </v:textbox>
              <w10:anchorlock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0D4884C"/>
    <w:lvl w:ilvl="0">
      <w:numFmt w:val="decimal"/>
      <w:lvlText w:val="*"/>
      <w:lvlJc w:val="left"/>
    </w:lvl>
  </w:abstractNum>
  <w:abstractNum w:abstractNumId="1">
    <w:nsid w:val="24A05764"/>
    <w:multiLevelType w:val="multilevel"/>
    <w:tmpl w:val="5372CD5A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1334"/>
        </w:tabs>
        <w:ind w:left="133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08"/>
        </w:tabs>
        <w:ind w:left="23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02"/>
        </w:tabs>
        <w:ind w:left="31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56"/>
        </w:tabs>
        <w:ind w:left="4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50"/>
        </w:tabs>
        <w:ind w:left="50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204"/>
        </w:tabs>
        <w:ind w:left="62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98"/>
        </w:tabs>
        <w:ind w:left="69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52"/>
        </w:tabs>
        <w:ind w:left="8152" w:hanging="1800"/>
      </w:pPr>
      <w:rPr>
        <w:rFonts w:hint="default"/>
      </w:rPr>
    </w:lvl>
  </w:abstractNum>
  <w:abstractNum w:abstractNumId="2">
    <w:nsid w:val="5FF63AAA"/>
    <w:multiLevelType w:val="multilevel"/>
    <w:tmpl w:val="C2608E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i/>
        <w:sz w:val="24"/>
      </w:r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66A23493"/>
    <w:multiLevelType w:val="hybridMultilevel"/>
    <w:tmpl w:val="87961010"/>
    <w:lvl w:ilvl="0" w:tplc="A730472A">
      <w:start w:val="1"/>
      <w:numFmt w:val="decimal"/>
      <w:lvlText w:val="%1."/>
      <w:lvlJc w:val="left"/>
      <w:pPr>
        <w:tabs>
          <w:tab w:val="num" w:pos="1154"/>
        </w:tabs>
        <w:ind w:left="11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74"/>
        </w:tabs>
        <w:ind w:left="18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94"/>
        </w:tabs>
        <w:ind w:left="25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14"/>
        </w:tabs>
        <w:ind w:left="33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34"/>
        </w:tabs>
        <w:ind w:left="40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54"/>
        </w:tabs>
        <w:ind w:left="47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74"/>
        </w:tabs>
        <w:ind w:left="54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94"/>
        </w:tabs>
        <w:ind w:left="61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14"/>
        </w:tabs>
        <w:ind w:left="6914" w:hanging="180"/>
      </w:pPr>
    </w:lvl>
  </w:abstractNum>
  <w:abstractNum w:abstractNumId="4">
    <w:nsid w:val="7289484D"/>
    <w:multiLevelType w:val="multilevel"/>
    <w:tmpl w:val="A9768864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1702" w:hanging="284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37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5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9153" o:allowoverlap="f" fillcolor="white" stroke="f">
      <v:fill color="white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58"/>
    <w:rsid w:val="00000905"/>
    <w:rsid w:val="0000149B"/>
    <w:rsid w:val="00001FD4"/>
    <w:rsid w:val="00002D0A"/>
    <w:rsid w:val="000041C2"/>
    <w:rsid w:val="000054B9"/>
    <w:rsid w:val="00005649"/>
    <w:rsid w:val="000139D5"/>
    <w:rsid w:val="00014187"/>
    <w:rsid w:val="00014A18"/>
    <w:rsid w:val="00014ABF"/>
    <w:rsid w:val="000151A8"/>
    <w:rsid w:val="000156F0"/>
    <w:rsid w:val="00017D56"/>
    <w:rsid w:val="00020A5E"/>
    <w:rsid w:val="00021C05"/>
    <w:rsid w:val="000233EA"/>
    <w:rsid w:val="00023E60"/>
    <w:rsid w:val="000249A2"/>
    <w:rsid w:val="00025971"/>
    <w:rsid w:val="00025D2F"/>
    <w:rsid w:val="00027AEE"/>
    <w:rsid w:val="00030616"/>
    <w:rsid w:val="00030674"/>
    <w:rsid w:val="000309EA"/>
    <w:rsid w:val="00031657"/>
    <w:rsid w:val="0003329F"/>
    <w:rsid w:val="00033F15"/>
    <w:rsid w:val="00033F96"/>
    <w:rsid w:val="0003668D"/>
    <w:rsid w:val="000379E1"/>
    <w:rsid w:val="00037B3E"/>
    <w:rsid w:val="000408FA"/>
    <w:rsid w:val="00041C91"/>
    <w:rsid w:val="000427FC"/>
    <w:rsid w:val="00044944"/>
    <w:rsid w:val="00044FEB"/>
    <w:rsid w:val="0004565F"/>
    <w:rsid w:val="000461D4"/>
    <w:rsid w:val="00047EE1"/>
    <w:rsid w:val="00050045"/>
    <w:rsid w:val="0005147A"/>
    <w:rsid w:val="00052196"/>
    <w:rsid w:val="0005273E"/>
    <w:rsid w:val="000560C5"/>
    <w:rsid w:val="000569D8"/>
    <w:rsid w:val="000606B7"/>
    <w:rsid w:val="000617C9"/>
    <w:rsid w:val="00061812"/>
    <w:rsid w:val="00063828"/>
    <w:rsid w:val="00063988"/>
    <w:rsid w:val="000668BD"/>
    <w:rsid w:val="0006718B"/>
    <w:rsid w:val="00067CFB"/>
    <w:rsid w:val="00070551"/>
    <w:rsid w:val="0007236E"/>
    <w:rsid w:val="0007263F"/>
    <w:rsid w:val="000728C3"/>
    <w:rsid w:val="000748EE"/>
    <w:rsid w:val="000754C1"/>
    <w:rsid w:val="00077213"/>
    <w:rsid w:val="00080B0B"/>
    <w:rsid w:val="00081853"/>
    <w:rsid w:val="00083317"/>
    <w:rsid w:val="000835A4"/>
    <w:rsid w:val="00083801"/>
    <w:rsid w:val="00083BF6"/>
    <w:rsid w:val="00084B7E"/>
    <w:rsid w:val="000851EA"/>
    <w:rsid w:val="00085A37"/>
    <w:rsid w:val="00091C35"/>
    <w:rsid w:val="00092FC9"/>
    <w:rsid w:val="0009581B"/>
    <w:rsid w:val="00095D0C"/>
    <w:rsid w:val="00097A07"/>
    <w:rsid w:val="000A00AA"/>
    <w:rsid w:val="000A0DFA"/>
    <w:rsid w:val="000A2C88"/>
    <w:rsid w:val="000A685C"/>
    <w:rsid w:val="000A6ECE"/>
    <w:rsid w:val="000A6EE3"/>
    <w:rsid w:val="000A749B"/>
    <w:rsid w:val="000A779A"/>
    <w:rsid w:val="000B011E"/>
    <w:rsid w:val="000B0451"/>
    <w:rsid w:val="000B0F7A"/>
    <w:rsid w:val="000B22A2"/>
    <w:rsid w:val="000B2D27"/>
    <w:rsid w:val="000B3832"/>
    <w:rsid w:val="000B43ED"/>
    <w:rsid w:val="000B4B53"/>
    <w:rsid w:val="000B541D"/>
    <w:rsid w:val="000B556D"/>
    <w:rsid w:val="000B57B1"/>
    <w:rsid w:val="000B638F"/>
    <w:rsid w:val="000C002F"/>
    <w:rsid w:val="000C1C95"/>
    <w:rsid w:val="000C1E73"/>
    <w:rsid w:val="000C39D2"/>
    <w:rsid w:val="000C3FB4"/>
    <w:rsid w:val="000C76E1"/>
    <w:rsid w:val="000D0033"/>
    <w:rsid w:val="000D01A3"/>
    <w:rsid w:val="000D02E3"/>
    <w:rsid w:val="000D1B7E"/>
    <w:rsid w:val="000D30CF"/>
    <w:rsid w:val="000D35AB"/>
    <w:rsid w:val="000D5EB6"/>
    <w:rsid w:val="000D6B7A"/>
    <w:rsid w:val="000E1809"/>
    <w:rsid w:val="000E2BE4"/>
    <w:rsid w:val="000E609E"/>
    <w:rsid w:val="000E673B"/>
    <w:rsid w:val="000E6CA0"/>
    <w:rsid w:val="000E6EDF"/>
    <w:rsid w:val="000F48CF"/>
    <w:rsid w:val="000F628C"/>
    <w:rsid w:val="000F6405"/>
    <w:rsid w:val="0010107B"/>
    <w:rsid w:val="00101B04"/>
    <w:rsid w:val="00103A12"/>
    <w:rsid w:val="00103CAE"/>
    <w:rsid w:val="00104644"/>
    <w:rsid w:val="00104F1F"/>
    <w:rsid w:val="00105533"/>
    <w:rsid w:val="0010576E"/>
    <w:rsid w:val="00106AF8"/>
    <w:rsid w:val="00106BB9"/>
    <w:rsid w:val="00107B70"/>
    <w:rsid w:val="00107EA6"/>
    <w:rsid w:val="0011011C"/>
    <w:rsid w:val="001101AA"/>
    <w:rsid w:val="001107BD"/>
    <w:rsid w:val="001121DE"/>
    <w:rsid w:val="00112484"/>
    <w:rsid w:val="00113AD3"/>
    <w:rsid w:val="00113BAB"/>
    <w:rsid w:val="00113D34"/>
    <w:rsid w:val="00120350"/>
    <w:rsid w:val="00122A03"/>
    <w:rsid w:val="00122DE5"/>
    <w:rsid w:val="001253F0"/>
    <w:rsid w:val="00125DCF"/>
    <w:rsid w:val="0012790A"/>
    <w:rsid w:val="0013052D"/>
    <w:rsid w:val="001316FE"/>
    <w:rsid w:val="00132137"/>
    <w:rsid w:val="00132D8E"/>
    <w:rsid w:val="0013377F"/>
    <w:rsid w:val="001344AF"/>
    <w:rsid w:val="00135645"/>
    <w:rsid w:val="00135949"/>
    <w:rsid w:val="00136BCF"/>
    <w:rsid w:val="001370A4"/>
    <w:rsid w:val="00137171"/>
    <w:rsid w:val="00137F28"/>
    <w:rsid w:val="00140143"/>
    <w:rsid w:val="00140170"/>
    <w:rsid w:val="00141A47"/>
    <w:rsid w:val="00141C4F"/>
    <w:rsid w:val="00141F46"/>
    <w:rsid w:val="0014214C"/>
    <w:rsid w:val="00142B89"/>
    <w:rsid w:val="001438F8"/>
    <w:rsid w:val="00143E88"/>
    <w:rsid w:val="001459CF"/>
    <w:rsid w:val="00146038"/>
    <w:rsid w:val="00146678"/>
    <w:rsid w:val="00146770"/>
    <w:rsid w:val="001479EB"/>
    <w:rsid w:val="00147D11"/>
    <w:rsid w:val="0015206E"/>
    <w:rsid w:val="00152D27"/>
    <w:rsid w:val="00153E58"/>
    <w:rsid w:val="0015642B"/>
    <w:rsid w:val="00157349"/>
    <w:rsid w:val="00157771"/>
    <w:rsid w:val="00157A2D"/>
    <w:rsid w:val="00157A72"/>
    <w:rsid w:val="00160371"/>
    <w:rsid w:val="0016156B"/>
    <w:rsid w:val="00163158"/>
    <w:rsid w:val="0016320B"/>
    <w:rsid w:val="00163E15"/>
    <w:rsid w:val="0016552B"/>
    <w:rsid w:val="001704C2"/>
    <w:rsid w:val="00170D6A"/>
    <w:rsid w:val="001711BC"/>
    <w:rsid w:val="0017262A"/>
    <w:rsid w:val="00172EB7"/>
    <w:rsid w:val="001739CF"/>
    <w:rsid w:val="00176948"/>
    <w:rsid w:val="00177181"/>
    <w:rsid w:val="0017718B"/>
    <w:rsid w:val="00181947"/>
    <w:rsid w:val="00181E25"/>
    <w:rsid w:val="00182035"/>
    <w:rsid w:val="00182182"/>
    <w:rsid w:val="00183115"/>
    <w:rsid w:val="00183194"/>
    <w:rsid w:val="0018428D"/>
    <w:rsid w:val="00186AAE"/>
    <w:rsid w:val="00187A6F"/>
    <w:rsid w:val="00187D6A"/>
    <w:rsid w:val="00190313"/>
    <w:rsid w:val="0019229A"/>
    <w:rsid w:val="0019289F"/>
    <w:rsid w:val="0019307A"/>
    <w:rsid w:val="00195F13"/>
    <w:rsid w:val="0019750F"/>
    <w:rsid w:val="001A2361"/>
    <w:rsid w:val="001A2397"/>
    <w:rsid w:val="001A3387"/>
    <w:rsid w:val="001A5264"/>
    <w:rsid w:val="001A5DB9"/>
    <w:rsid w:val="001A6739"/>
    <w:rsid w:val="001A7318"/>
    <w:rsid w:val="001B1A04"/>
    <w:rsid w:val="001B3750"/>
    <w:rsid w:val="001B3D03"/>
    <w:rsid w:val="001B416A"/>
    <w:rsid w:val="001B55CD"/>
    <w:rsid w:val="001B70FB"/>
    <w:rsid w:val="001C00AC"/>
    <w:rsid w:val="001C0472"/>
    <w:rsid w:val="001C1242"/>
    <w:rsid w:val="001C3520"/>
    <w:rsid w:val="001C4181"/>
    <w:rsid w:val="001C41F0"/>
    <w:rsid w:val="001C4204"/>
    <w:rsid w:val="001C5054"/>
    <w:rsid w:val="001C56A8"/>
    <w:rsid w:val="001C5884"/>
    <w:rsid w:val="001D051A"/>
    <w:rsid w:val="001D087A"/>
    <w:rsid w:val="001D291D"/>
    <w:rsid w:val="001D41DB"/>
    <w:rsid w:val="001D469E"/>
    <w:rsid w:val="001D7AC2"/>
    <w:rsid w:val="001E172F"/>
    <w:rsid w:val="001E3A34"/>
    <w:rsid w:val="001E3EAD"/>
    <w:rsid w:val="001E508B"/>
    <w:rsid w:val="001E795A"/>
    <w:rsid w:val="001F09F1"/>
    <w:rsid w:val="001F0AA6"/>
    <w:rsid w:val="001F2F02"/>
    <w:rsid w:val="001F35D8"/>
    <w:rsid w:val="001F66F7"/>
    <w:rsid w:val="001F6DA8"/>
    <w:rsid w:val="00201045"/>
    <w:rsid w:val="00201DB3"/>
    <w:rsid w:val="00203771"/>
    <w:rsid w:val="002040FE"/>
    <w:rsid w:val="00204A00"/>
    <w:rsid w:val="00204DA3"/>
    <w:rsid w:val="00207FC0"/>
    <w:rsid w:val="0021089E"/>
    <w:rsid w:val="00211648"/>
    <w:rsid w:val="00211AA0"/>
    <w:rsid w:val="002127DA"/>
    <w:rsid w:val="00212F27"/>
    <w:rsid w:val="00213130"/>
    <w:rsid w:val="00214AD9"/>
    <w:rsid w:val="002155FF"/>
    <w:rsid w:val="0021754E"/>
    <w:rsid w:val="00222E44"/>
    <w:rsid w:val="00226488"/>
    <w:rsid w:val="00226B59"/>
    <w:rsid w:val="00232D19"/>
    <w:rsid w:val="00233824"/>
    <w:rsid w:val="00235B95"/>
    <w:rsid w:val="00236E70"/>
    <w:rsid w:val="00237FF2"/>
    <w:rsid w:val="002404A8"/>
    <w:rsid w:val="0024105D"/>
    <w:rsid w:val="002433E1"/>
    <w:rsid w:val="0024398C"/>
    <w:rsid w:val="002439B1"/>
    <w:rsid w:val="002453E2"/>
    <w:rsid w:val="002462F5"/>
    <w:rsid w:val="00247092"/>
    <w:rsid w:val="00247A68"/>
    <w:rsid w:val="00250B07"/>
    <w:rsid w:val="00251C6F"/>
    <w:rsid w:val="00251D8C"/>
    <w:rsid w:val="002525D8"/>
    <w:rsid w:val="00253C1B"/>
    <w:rsid w:val="00253C26"/>
    <w:rsid w:val="002554D6"/>
    <w:rsid w:val="00255E3A"/>
    <w:rsid w:val="002569E4"/>
    <w:rsid w:val="00256F1E"/>
    <w:rsid w:val="00257000"/>
    <w:rsid w:val="0025708D"/>
    <w:rsid w:val="00262E57"/>
    <w:rsid w:val="00263745"/>
    <w:rsid w:val="002651F0"/>
    <w:rsid w:val="002658DA"/>
    <w:rsid w:val="00265BFD"/>
    <w:rsid w:val="0026698C"/>
    <w:rsid w:val="00267BD2"/>
    <w:rsid w:val="00270A70"/>
    <w:rsid w:val="00271BE1"/>
    <w:rsid w:val="00271D9F"/>
    <w:rsid w:val="00272D2C"/>
    <w:rsid w:val="00274347"/>
    <w:rsid w:val="002748DA"/>
    <w:rsid w:val="00274F3F"/>
    <w:rsid w:val="00277A7A"/>
    <w:rsid w:val="002800C3"/>
    <w:rsid w:val="002805A9"/>
    <w:rsid w:val="0028277D"/>
    <w:rsid w:val="00282BE5"/>
    <w:rsid w:val="00282E2C"/>
    <w:rsid w:val="00283ADB"/>
    <w:rsid w:val="00284236"/>
    <w:rsid w:val="00285081"/>
    <w:rsid w:val="002859EA"/>
    <w:rsid w:val="00285E56"/>
    <w:rsid w:val="00286172"/>
    <w:rsid w:val="00286202"/>
    <w:rsid w:val="002876FB"/>
    <w:rsid w:val="002914D0"/>
    <w:rsid w:val="00291592"/>
    <w:rsid w:val="0029163A"/>
    <w:rsid w:val="002939F3"/>
    <w:rsid w:val="002957F4"/>
    <w:rsid w:val="00296679"/>
    <w:rsid w:val="0029669A"/>
    <w:rsid w:val="00296808"/>
    <w:rsid w:val="0029680D"/>
    <w:rsid w:val="002A098E"/>
    <w:rsid w:val="002A0EF5"/>
    <w:rsid w:val="002A273F"/>
    <w:rsid w:val="002A2A55"/>
    <w:rsid w:val="002A3A7E"/>
    <w:rsid w:val="002A4725"/>
    <w:rsid w:val="002A484F"/>
    <w:rsid w:val="002A488A"/>
    <w:rsid w:val="002A5D9B"/>
    <w:rsid w:val="002A7221"/>
    <w:rsid w:val="002A7A6A"/>
    <w:rsid w:val="002B2F61"/>
    <w:rsid w:val="002B33FC"/>
    <w:rsid w:val="002B4046"/>
    <w:rsid w:val="002B4802"/>
    <w:rsid w:val="002B7E17"/>
    <w:rsid w:val="002C0446"/>
    <w:rsid w:val="002C0BFC"/>
    <w:rsid w:val="002C16DA"/>
    <w:rsid w:val="002C2417"/>
    <w:rsid w:val="002C281F"/>
    <w:rsid w:val="002C2B22"/>
    <w:rsid w:val="002C305D"/>
    <w:rsid w:val="002C6FEC"/>
    <w:rsid w:val="002C7535"/>
    <w:rsid w:val="002C7ED7"/>
    <w:rsid w:val="002D1485"/>
    <w:rsid w:val="002D366B"/>
    <w:rsid w:val="002D4605"/>
    <w:rsid w:val="002D5B95"/>
    <w:rsid w:val="002D60D6"/>
    <w:rsid w:val="002D61BF"/>
    <w:rsid w:val="002E02DD"/>
    <w:rsid w:val="002E037C"/>
    <w:rsid w:val="002E0AD5"/>
    <w:rsid w:val="002E0C8A"/>
    <w:rsid w:val="002E11BF"/>
    <w:rsid w:val="002E34DB"/>
    <w:rsid w:val="002E3F9F"/>
    <w:rsid w:val="002E422A"/>
    <w:rsid w:val="002E453B"/>
    <w:rsid w:val="002E64A8"/>
    <w:rsid w:val="002E6985"/>
    <w:rsid w:val="002E6E24"/>
    <w:rsid w:val="002F0932"/>
    <w:rsid w:val="002F0E5B"/>
    <w:rsid w:val="002F110E"/>
    <w:rsid w:val="002F2044"/>
    <w:rsid w:val="002F2897"/>
    <w:rsid w:val="002F2BE7"/>
    <w:rsid w:val="002F35F5"/>
    <w:rsid w:val="002F4563"/>
    <w:rsid w:val="002F4792"/>
    <w:rsid w:val="00300D8B"/>
    <w:rsid w:val="00301455"/>
    <w:rsid w:val="00302F63"/>
    <w:rsid w:val="00304454"/>
    <w:rsid w:val="00305D4B"/>
    <w:rsid w:val="0031123A"/>
    <w:rsid w:val="0031154A"/>
    <w:rsid w:val="00311791"/>
    <w:rsid w:val="0031188A"/>
    <w:rsid w:val="00311E98"/>
    <w:rsid w:val="003126D6"/>
    <w:rsid w:val="00312C81"/>
    <w:rsid w:val="0031740E"/>
    <w:rsid w:val="0031772F"/>
    <w:rsid w:val="00317786"/>
    <w:rsid w:val="00317E42"/>
    <w:rsid w:val="00322B4B"/>
    <w:rsid w:val="00323A1B"/>
    <w:rsid w:val="00323F9F"/>
    <w:rsid w:val="003256F6"/>
    <w:rsid w:val="0032793A"/>
    <w:rsid w:val="00330B61"/>
    <w:rsid w:val="00330D65"/>
    <w:rsid w:val="0033185B"/>
    <w:rsid w:val="00331895"/>
    <w:rsid w:val="00332028"/>
    <w:rsid w:val="00332416"/>
    <w:rsid w:val="00332D8C"/>
    <w:rsid w:val="00333CEF"/>
    <w:rsid w:val="003346F4"/>
    <w:rsid w:val="00334D0C"/>
    <w:rsid w:val="003355D9"/>
    <w:rsid w:val="00337E4E"/>
    <w:rsid w:val="00341B6A"/>
    <w:rsid w:val="00343E90"/>
    <w:rsid w:val="00344A1C"/>
    <w:rsid w:val="00345439"/>
    <w:rsid w:val="00345F77"/>
    <w:rsid w:val="003461D9"/>
    <w:rsid w:val="00347FAA"/>
    <w:rsid w:val="003509FF"/>
    <w:rsid w:val="003510D6"/>
    <w:rsid w:val="00352BFC"/>
    <w:rsid w:val="00353156"/>
    <w:rsid w:val="00353B06"/>
    <w:rsid w:val="003546F9"/>
    <w:rsid w:val="0035564D"/>
    <w:rsid w:val="0035773A"/>
    <w:rsid w:val="003579C1"/>
    <w:rsid w:val="00357F2E"/>
    <w:rsid w:val="00360558"/>
    <w:rsid w:val="00360AAA"/>
    <w:rsid w:val="00361022"/>
    <w:rsid w:val="003613AE"/>
    <w:rsid w:val="0036363D"/>
    <w:rsid w:val="00363C01"/>
    <w:rsid w:val="00366452"/>
    <w:rsid w:val="00367149"/>
    <w:rsid w:val="00370AAE"/>
    <w:rsid w:val="00371928"/>
    <w:rsid w:val="00373F3E"/>
    <w:rsid w:val="00374ED9"/>
    <w:rsid w:val="003758C2"/>
    <w:rsid w:val="00375FEE"/>
    <w:rsid w:val="0037634B"/>
    <w:rsid w:val="003764B6"/>
    <w:rsid w:val="00376665"/>
    <w:rsid w:val="0037702D"/>
    <w:rsid w:val="00377913"/>
    <w:rsid w:val="003801A6"/>
    <w:rsid w:val="00380C1D"/>
    <w:rsid w:val="00381394"/>
    <w:rsid w:val="003818F4"/>
    <w:rsid w:val="00381DFA"/>
    <w:rsid w:val="00382F01"/>
    <w:rsid w:val="003834D8"/>
    <w:rsid w:val="00383FF2"/>
    <w:rsid w:val="00386A85"/>
    <w:rsid w:val="00387330"/>
    <w:rsid w:val="0038743F"/>
    <w:rsid w:val="00390E28"/>
    <w:rsid w:val="00392C85"/>
    <w:rsid w:val="003932CA"/>
    <w:rsid w:val="003940C5"/>
    <w:rsid w:val="00394B5A"/>
    <w:rsid w:val="003975C8"/>
    <w:rsid w:val="003A004B"/>
    <w:rsid w:val="003A0B38"/>
    <w:rsid w:val="003A1712"/>
    <w:rsid w:val="003A2606"/>
    <w:rsid w:val="003A3B4E"/>
    <w:rsid w:val="003A42B1"/>
    <w:rsid w:val="003A4B81"/>
    <w:rsid w:val="003A4BD3"/>
    <w:rsid w:val="003A525A"/>
    <w:rsid w:val="003A6510"/>
    <w:rsid w:val="003A6A85"/>
    <w:rsid w:val="003B090A"/>
    <w:rsid w:val="003B2112"/>
    <w:rsid w:val="003B3B7D"/>
    <w:rsid w:val="003B3EB7"/>
    <w:rsid w:val="003B4224"/>
    <w:rsid w:val="003B423B"/>
    <w:rsid w:val="003B42E6"/>
    <w:rsid w:val="003B4C93"/>
    <w:rsid w:val="003B52C1"/>
    <w:rsid w:val="003B687F"/>
    <w:rsid w:val="003B6A97"/>
    <w:rsid w:val="003B76E2"/>
    <w:rsid w:val="003C0406"/>
    <w:rsid w:val="003C3515"/>
    <w:rsid w:val="003C4613"/>
    <w:rsid w:val="003C489F"/>
    <w:rsid w:val="003C6BD9"/>
    <w:rsid w:val="003C6F8F"/>
    <w:rsid w:val="003C72E8"/>
    <w:rsid w:val="003C7996"/>
    <w:rsid w:val="003C7CD5"/>
    <w:rsid w:val="003D0451"/>
    <w:rsid w:val="003D0986"/>
    <w:rsid w:val="003D0C11"/>
    <w:rsid w:val="003D0F2C"/>
    <w:rsid w:val="003D1F83"/>
    <w:rsid w:val="003D2751"/>
    <w:rsid w:val="003D4B4F"/>
    <w:rsid w:val="003D4F83"/>
    <w:rsid w:val="003D559C"/>
    <w:rsid w:val="003D6F7F"/>
    <w:rsid w:val="003D71F0"/>
    <w:rsid w:val="003D7CFA"/>
    <w:rsid w:val="003E0774"/>
    <w:rsid w:val="003E0A9F"/>
    <w:rsid w:val="003E0BFF"/>
    <w:rsid w:val="003E1491"/>
    <w:rsid w:val="003E2272"/>
    <w:rsid w:val="003E271E"/>
    <w:rsid w:val="003E3948"/>
    <w:rsid w:val="003E4823"/>
    <w:rsid w:val="003E4DFF"/>
    <w:rsid w:val="003E5438"/>
    <w:rsid w:val="003E55EE"/>
    <w:rsid w:val="003E594C"/>
    <w:rsid w:val="003E5D8D"/>
    <w:rsid w:val="003F0A4C"/>
    <w:rsid w:val="003F0EF7"/>
    <w:rsid w:val="003F123E"/>
    <w:rsid w:val="003F1B18"/>
    <w:rsid w:val="003F1C4C"/>
    <w:rsid w:val="003F407A"/>
    <w:rsid w:val="003F4DDF"/>
    <w:rsid w:val="003F5BE9"/>
    <w:rsid w:val="00401332"/>
    <w:rsid w:val="0040216B"/>
    <w:rsid w:val="004026EF"/>
    <w:rsid w:val="00402805"/>
    <w:rsid w:val="004031E0"/>
    <w:rsid w:val="004032DD"/>
    <w:rsid w:val="00404881"/>
    <w:rsid w:val="0040552A"/>
    <w:rsid w:val="0040630B"/>
    <w:rsid w:val="00411821"/>
    <w:rsid w:val="00411EF9"/>
    <w:rsid w:val="0041204B"/>
    <w:rsid w:val="00412F88"/>
    <w:rsid w:val="004141EA"/>
    <w:rsid w:val="00414F43"/>
    <w:rsid w:val="00415EFF"/>
    <w:rsid w:val="00417599"/>
    <w:rsid w:val="00421327"/>
    <w:rsid w:val="004216BB"/>
    <w:rsid w:val="00422B17"/>
    <w:rsid w:val="004246B9"/>
    <w:rsid w:val="00425984"/>
    <w:rsid w:val="0042685C"/>
    <w:rsid w:val="004275E7"/>
    <w:rsid w:val="004277F5"/>
    <w:rsid w:val="00427C0C"/>
    <w:rsid w:val="0043049E"/>
    <w:rsid w:val="0043184A"/>
    <w:rsid w:val="00432580"/>
    <w:rsid w:val="0043346E"/>
    <w:rsid w:val="00434195"/>
    <w:rsid w:val="004344BB"/>
    <w:rsid w:val="00435AA9"/>
    <w:rsid w:val="00436585"/>
    <w:rsid w:val="00441423"/>
    <w:rsid w:val="0044191E"/>
    <w:rsid w:val="00442630"/>
    <w:rsid w:val="00444435"/>
    <w:rsid w:val="00445171"/>
    <w:rsid w:val="00445287"/>
    <w:rsid w:val="00445864"/>
    <w:rsid w:val="00445AEF"/>
    <w:rsid w:val="00445C3E"/>
    <w:rsid w:val="00445F8D"/>
    <w:rsid w:val="00446A9F"/>
    <w:rsid w:val="00447490"/>
    <w:rsid w:val="00450C99"/>
    <w:rsid w:val="0045158A"/>
    <w:rsid w:val="00452005"/>
    <w:rsid w:val="0045241B"/>
    <w:rsid w:val="004524CD"/>
    <w:rsid w:val="00453B40"/>
    <w:rsid w:val="00455967"/>
    <w:rsid w:val="0045786B"/>
    <w:rsid w:val="00460DD4"/>
    <w:rsid w:val="004621CB"/>
    <w:rsid w:val="00462EA9"/>
    <w:rsid w:val="00462F6D"/>
    <w:rsid w:val="004648CF"/>
    <w:rsid w:val="00464B81"/>
    <w:rsid w:val="0046626A"/>
    <w:rsid w:val="00466271"/>
    <w:rsid w:val="0046643D"/>
    <w:rsid w:val="0046669F"/>
    <w:rsid w:val="00467529"/>
    <w:rsid w:val="0046781C"/>
    <w:rsid w:val="00467EE1"/>
    <w:rsid w:val="00470F71"/>
    <w:rsid w:val="00471C97"/>
    <w:rsid w:val="004723A6"/>
    <w:rsid w:val="00472A98"/>
    <w:rsid w:val="00472C77"/>
    <w:rsid w:val="004741A3"/>
    <w:rsid w:val="00476DD3"/>
    <w:rsid w:val="00480A55"/>
    <w:rsid w:val="004810BA"/>
    <w:rsid w:val="004819B8"/>
    <w:rsid w:val="004821A5"/>
    <w:rsid w:val="004828FD"/>
    <w:rsid w:val="004831A1"/>
    <w:rsid w:val="004873C8"/>
    <w:rsid w:val="00487D9E"/>
    <w:rsid w:val="00490027"/>
    <w:rsid w:val="00490F6F"/>
    <w:rsid w:val="00490F7C"/>
    <w:rsid w:val="00491166"/>
    <w:rsid w:val="00492257"/>
    <w:rsid w:val="0049357B"/>
    <w:rsid w:val="00494B84"/>
    <w:rsid w:val="00496CE0"/>
    <w:rsid w:val="00497069"/>
    <w:rsid w:val="004A0707"/>
    <w:rsid w:val="004A113F"/>
    <w:rsid w:val="004A1C2B"/>
    <w:rsid w:val="004A214B"/>
    <w:rsid w:val="004A2F14"/>
    <w:rsid w:val="004A3C59"/>
    <w:rsid w:val="004A486E"/>
    <w:rsid w:val="004A592F"/>
    <w:rsid w:val="004A5A17"/>
    <w:rsid w:val="004A617F"/>
    <w:rsid w:val="004A722D"/>
    <w:rsid w:val="004B014F"/>
    <w:rsid w:val="004B053D"/>
    <w:rsid w:val="004B3999"/>
    <w:rsid w:val="004B4E09"/>
    <w:rsid w:val="004B72F8"/>
    <w:rsid w:val="004C1B12"/>
    <w:rsid w:val="004C1D94"/>
    <w:rsid w:val="004C2FA5"/>
    <w:rsid w:val="004C3021"/>
    <w:rsid w:val="004C34B7"/>
    <w:rsid w:val="004C36CA"/>
    <w:rsid w:val="004C37E0"/>
    <w:rsid w:val="004C3D7A"/>
    <w:rsid w:val="004C4122"/>
    <w:rsid w:val="004C4719"/>
    <w:rsid w:val="004C55F4"/>
    <w:rsid w:val="004C5BCB"/>
    <w:rsid w:val="004C6E83"/>
    <w:rsid w:val="004C7014"/>
    <w:rsid w:val="004C7F43"/>
    <w:rsid w:val="004D0B01"/>
    <w:rsid w:val="004D1CBF"/>
    <w:rsid w:val="004D20E4"/>
    <w:rsid w:val="004D2859"/>
    <w:rsid w:val="004D2A22"/>
    <w:rsid w:val="004D2D64"/>
    <w:rsid w:val="004D35E3"/>
    <w:rsid w:val="004D53EB"/>
    <w:rsid w:val="004D78DB"/>
    <w:rsid w:val="004E0E3E"/>
    <w:rsid w:val="004E1FE3"/>
    <w:rsid w:val="004E2098"/>
    <w:rsid w:val="004E2C1F"/>
    <w:rsid w:val="004E3AEB"/>
    <w:rsid w:val="004E748D"/>
    <w:rsid w:val="004F189E"/>
    <w:rsid w:val="004F4866"/>
    <w:rsid w:val="004F4A6D"/>
    <w:rsid w:val="004F7136"/>
    <w:rsid w:val="004F72DC"/>
    <w:rsid w:val="004F7479"/>
    <w:rsid w:val="004F7A8B"/>
    <w:rsid w:val="00500890"/>
    <w:rsid w:val="005023FB"/>
    <w:rsid w:val="00502A07"/>
    <w:rsid w:val="00503984"/>
    <w:rsid w:val="005054CF"/>
    <w:rsid w:val="00507449"/>
    <w:rsid w:val="00510FCA"/>
    <w:rsid w:val="005136C4"/>
    <w:rsid w:val="005166F6"/>
    <w:rsid w:val="00517706"/>
    <w:rsid w:val="005221DC"/>
    <w:rsid w:val="0052266D"/>
    <w:rsid w:val="00523694"/>
    <w:rsid w:val="00523951"/>
    <w:rsid w:val="005239A0"/>
    <w:rsid w:val="00524D31"/>
    <w:rsid w:val="00524FB9"/>
    <w:rsid w:val="00526A5C"/>
    <w:rsid w:val="00526FA6"/>
    <w:rsid w:val="00531771"/>
    <w:rsid w:val="005323F8"/>
    <w:rsid w:val="00532B93"/>
    <w:rsid w:val="00534F36"/>
    <w:rsid w:val="00535F95"/>
    <w:rsid w:val="005361ED"/>
    <w:rsid w:val="00537828"/>
    <w:rsid w:val="00537911"/>
    <w:rsid w:val="00542255"/>
    <w:rsid w:val="00542CEE"/>
    <w:rsid w:val="00543550"/>
    <w:rsid w:val="005435BF"/>
    <w:rsid w:val="00543E17"/>
    <w:rsid w:val="00543FFE"/>
    <w:rsid w:val="0054533B"/>
    <w:rsid w:val="0054677A"/>
    <w:rsid w:val="005475DC"/>
    <w:rsid w:val="00550A52"/>
    <w:rsid w:val="00550DCF"/>
    <w:rsid w:val="005528F5"/>
    <w:rsid w:val="0055430D"/>
    <w:rsid w:val="00554C7B"/>
    <w:rsid w:val="00555174"/>
    <w:rsid w:val="00556032"/>
    <w:rsid w:val="00557C0E"/>
    <w:rsid w:val="00560013"/>
    <w:rsid w:val="0056287A"/>
    <w:rsid w:val="005651ED"/>
    <w:rsid w:val="005658C5"/>
    <w:rsid w:val="0056785C"/>
    <w:rsid w:val="00567A73"/>
    <w:rsid w:val="00570EC6"/>
    <w:rsid w:val="00571617"/>
    <w:rsid w:val="00571F38"/>
    <w:rsid w:val="0057230C"/>
    <w:rsid w:val="00573116"/>
    <w:rsid w:val="00573E1D"/>
    <w:rsid w:val="0057417E"/>
    <w:rsid w:val="00575838"/>
    <w:rsid w:val="00576874"/>
    <w:rsid w:val="00576EE3"/>
    <w:rsid w:val="00583A3C"/>
    <w:rsid w:val="00584FEC"/>
    <w:rsid w:val="00585526"/>
    <w:rsid w:val="00585E41"/>
    <w:rsid w:val="005865E8"/>
    <w:rsid w:val="00586A59"/>
    <w:rsid w:val="0058769D"/>
    <w:rsid w:val="00587FD2"/>
    <w:rsid w:val="005905BD"/>
    <w:rsid w:val="00592208"/>
    <w:rsid w:val="005930E9"/>
    <w:rsid w:val="0059372F"/>
    <w:rsid w:val="00595707"/>
    <w:rsid w:val="00595B94"/>
    <w:rsid w:val="005968AB"/>
    <w:rsid w:val="005A0DA7"/>
    <w:rsid w:val="005A1123"/>
    <w:rsid w:val="005A1E09"/>
    <w:rsid w:val="005A2003"/>
    <w:rsid w:val="005A29F6"/>
    <w:rsid w:val="005A2A00"/>
    <w:rsid w:val="005A3112"/>
    <w:rsid w:val="005A3358"/>
    <w:rsid w:val="005A394D"/>
    <w:rsid w:val="005B005B"/>
    <w:rsid w:val="005B2253"/>
    <w:rsid w:val="005B29A0"/>
    <w:rsid w:val="005B3FFD"/>
    <w:rsid w:val="005B44C6"/>
    <w:rsid w:val="005B53A4"/>
    <w:rsid w:val="005B545E"/>
    <w:rsid w:val="005C0A4E"/>
    <w:rsid w:val="005C14C6"/>
    <w:rsid w:val="005C2E52"/>
    <w:rsid w:val="005C451A"/>
    <w:rsid w:val="005C53A1"/>
    <w:rsid w:val="005C58B0"/>
    <w:rsid w:val="005C6745"/>
    <w:rsid w:val="005C7711"/>
    <w:rsid w:val="005D007B"/>
    <w:rsid w:val="005D242D"/>
    <w:rsid w:val="005D4526"/>
    <w:rsid w:val="005D66A1"/>
    <w:rsid w:val="005D76B5"/>
    <w:rsid w:val="005D7ECB"/>
    <w:rsid w:val="005E16CB"/>
    <w:rsid w:val="005E1AE5"/>
    <w:rsid w:val="005E1D0F"/>
    <w:rsid w:val="005E29CD"/>
    <w:rsid w:val="005E2D07"/>
    <w:rsid w:val="005E2D38"/>
    <w:rsid w:val="005E6A2D"/>
    <w:rsid w:val="005E6A95"/>
    <w:rsid w:val="005F2A18"/>
    <w:rsid w:val="005F3D5C"/>
    <w:rsid w:val="005F431B"/>
    <w:rsid w:val="005F4CE7"/>
    <w:rsid w:val="005F59F2"/>
    <w:rsid w:val="005F5DE7"/>
    <w:rsid w:val="00601414"/>
    <w:rsid w:val="0060283E"/>
    <w:rsid w:val="00603F91"/>
    <w:rsid w:val="006047CD"/>
    <w:rsid w:val="006050AC"/>
    <w:rsid w:val="0060605C"/>
    <w:rsid w:val="006071EA"/>
    <w:rsid w:val="006072F5"/>
    <w:rsid w:val="0060740C"/>
    <w:rsid w:val="00610E13"/>
    <w:rsid w:val="00610ED9"/>
    <w:rsid w:val="006117C5"/>
    <w:rsid w:val="00611817"/>
    <w:rsid w:val="006119A6"/>
    <w:rsid w:val="006125F9"/>
    <w:rsid w:val="00615992"/>
    <w:rsid w:val="006161D4"/>
    <w:rsid w:val="00620BE8"/>
    <w:rsid w:val="006227CA"/>
    <w:rsid w:val="006249D2"/>
    <w:rsid w:val="006252A4"/>
    <w:rsid w:val="00627A73"/>
    <w:rsid w:val="006306D9"/>
    <w:rsid w:val="00631747"/>
    <w:rsid w:val="00632D08"/>
    <w:rsid w:val="006331E2"/>
    <w:rsid w:val="006331FF"/>
    <w:rsid w:val="00633490"/>
    <w:rsid w:val="0063417D"/>
    <w:rsid w:val="00634211"/>
    <w:rsid w:val="006368B2"/>
    <w:rsid w:val="00637BFA"/>
    <w:rsid w:val="006409B9"/>
    <w:rsid w:val="00642FF8"/>
    <w:rsid w:val="006439BA"/>
    <w:rsid w:val="00643C0E"/>
    <w:rsid w:val="00645267"/>
    <w:rsid w:val="00645B03"/>
    <w:rsid w:val="0064693C"/>
    <w:rsid w:val="0064721C"/>
    <w:rsid w:val="00647752"/>
    <w:rsid w:val="00647C5E"/>
    <w:rsid w:val="00650536"/>
    <w:rsid w:val="006513A7"/>
    <w:rsid w:val="00652CE9"/>
    <w:rsid w:val="006531FE"/>
    <w:rsid w:val="006532BA"/>
    <w:rsid w:val="006536EC"/>
    <w:rsid w:val="006578C2"/>
    <w:rsid w:val="00660680"/>
    <w:rsid w:val="00661776"/>
    <w:rsid w:val="00662BB5"/>
    <w:rsid w:val="00662FA3"/>
    <w:rsid w:val="0066435F"/>
    <w:rsid w:val="006647B7"/>
    <w:rsid w:val="00665D45"/>
    <w:rsid w:val="00666C53"/>
    <w:rsid w:val="006672D0"/>
    <w:rsid w:val="006674A7"/>
    <w:rsid w:val="0067117A"/>
    <w:rsid w:val="006715C8"/>
    <w:rsid w:val="006732C4"/>
    <w:rsid w:val="006743B2"/>
    <w:rsid w:val="00674440"/>
    <w:rsid w:val="0067553B"/>
    <w:rsid w:val="00676457"/>
    <w:rsid w:val="00680127"/>
    <w:rsid w:val="00680DC3"/>
    <w:rsid w:val="00681B04"/>
    <w:rsid w:val="006825E8"/>
    <w:rsid w:val="00682752"/>
    <w:rsid w:val="00682A07"/>
    <w:rsid w:val="00682B46"/>
    <w:rsid w:val="00685851"/>
    <w:rsid w:val="00687636"/>
    <w:rsid w:val="00690457"/>
    <w:rsid w:val="00690778"/>
    <w:rsid w:val="00690855"/>
    <w:rsid w:val="00690B4A"/>
    <w:rsid w:val="00690F26"/>
    <w:rsid w:val="006916A1"/>
    <w:rsid w:val="00691C86"/>
    <w:rsid w:val="006929E4"/>
    <w:rsid w:val="00692A6F"/>
    <w:rsid w:val="00693046"/>
    <w:rsid w:val="006949BA"/>
    <w:rsid w:val="00695A12"/>
    <w:rsid w:val="0069707A"/>
    <w:rsid w:val="00697490"/>
    <w:rsid w:val="006A2A69"/>
    <w:rsid w:val="006A4428"/>
    <w:rsid w:val="006A513B"/>
    <w:rsid w:val="006A6BF1"/>
    <w:rsid w:val="006A6C9D"/>
    <w:rsid w:val="006A7321"/>
    <w:rsid w:val="006B05B5"/>
    <w:rsid w:val="006B29AD"/>
    <w:rsid w:val="006B47F2"/>
    <w:rsid w:val="006B5865"/>
    <w:rsid w:val="006B5DE3"/>
    <w:rsid w:val="006B7046"/>
    <w:rsid w:val="006B76EA"/>
    <w:rsid w:val="006C23BC"/>
    <w:rsid w:val="006C243B"/>
    <w:rsid w:val="006C2BF1"/>
    <w:rsid w:val="006C2EC5"/>
    <w:rsid w:val="006C3F97"/>
    <w:rsid w:val="006C457C"/>
    <w:rsid w:val="006C474F"/>
    <w:rsid w:val="006C6747"/>
    <w:rsid w:val="006C6C28"/>
    <w:rsid w:val="006C7D90"/>
    <w:rsid w:val="006D192D"/>
    <w:rsid w:val="006D3A43"/>
    <w:rsid w:val="006D4C39"/>
    <w:rsid w:val="006D5968"/>
    <w:rsid w:val="006D752B"/>
    <w:rsid w:val="006E0116"/>
    <w:rsid w:val="006E1222"/>
    <w:rsid w:val="006E1BF9"/>
    <w:rsid w:val="006E239B"/>
    <w:rsid w:val="006E282A"/>
    <w:rsid w:val="006E35DC"/>
    <w:rsid w:val="006E3988"/>
    <w:rsid w:val="006E44C1"/>
    <w:rsid w:val="006E5209"/>
    <w:rsid w:val="006E555B"/>
    <w:rsid w:val="006E5708"/>
    <w:rsid w:val="006E5C43"/>
    <w:rsid w:val="006E7328"/>
    <w:rsid w:val="006F1A33"/>
    <w:rsid w:val="006F30C9"/>
    <w:rsid w:val="006F35DA"/>
    <w:rsid w:val="006F4A13"/>
    <w:rsid w:val="006F5DC0"/>
    <w:rsid w:val="006F650A"/>
    <w:rsid w:val="006F6BF0"/>
    <w:rsid w:val="006F770D"/>
    <w:rsid w:val="006F7C21"/>
    <w:rsid w:val="006F7DEE"/>
    <w:rsid w:val="0070161F"/>
    <w:rsid w:val="0070175D"/>
    <w:rsid w:val="007022B0"/>
    <w:rsid w:val="0070308F"/>
    <w:rsid w:val="00703F6F"/>
    <w:rsid w:val="007114AB"/>
    <w:rsid w:val="007130D8"/>
    <w:rsid w:val="00713F90"/>
    <w:rsid w:val="00714440"/>
    <w:rsid w:val="00714A80"/>
    <w:rsid w:val="00716E9A"/>
    <w:rsid w:val="0072073E"/>
    <w:rsid w:val="00720761"/>
    <w:rsid w:val="00720F98"/>
    <w:rsid w:val="007218D6"/>
    <w:rsid w:val="00721E09"/>
    <w:rsid w:val="00723A82"/>
    <w:rsid w:val="00725CBD"/>
    <w:rsid w:val="00725E6F"/>
    <w:rsid w:val="007274BB"/>
    <w:rsid w:val="00730BE5"/>
    <w:rsid w:val="007329AC"/>
    <w:rsid w:val="007345AA"/>
    <w:rsid w:val="00734B94"/>
    <w:rsid w:val="00736C4D"/>
    <w:rsid w:val="007377A0"/>
    <w:rsid w:val="00742F4C"/>
    <w:rsid w:val="007431FD"/>
    <w:rsid w:val="00743CF2"/>
    <w:rsid w:val="007458DD"/>
    <w:rsid w:val="00746454"/>
    <w:rsid w:val="00746CA9"/>
    <w:rsid w:val="00747DD7"/>
    <w:rsid w:val="00750210"/>
    <w:rsid w:val="00751FD3"/>
    <w:rsid w:val="00752CD2"/>
    <w:rsid w:val="007535D9"/>
    <w:rsid w:val="00753825"/>
    <w:rsid w:val="00756B5F"/>
    <w:rsid w:val="00757B89"/>
    <w:rsid w:val="0076076F"/>
    <w:rsid w:val="00761629"/>
    <w:rsid w:val="0076243A"/>
    <w:rsid w:val="007626A3"/>
    <w:rsid w:val="00763CED"/>
    <w:rsid w:val="0076436B"/>
    <w:rsid w:val="00764D30"/>
    <w:rsid w:val="00764E34"/>
    <w:rsid w:val="007655AD"/>
    <w:rsid w:val="00765E00"/>
    <w:rsid w:val="00766206"/>
    <w:rsid w:val="007675FB"/>
    <w:rsid w:val="00767F4F"/>
    <w:rsid w:val="00772A36"/>
    <w:rsid w:val="007734F2"/>
    <w:rsid w:val="00773D70"/>
    <w:rsid w:val="0077645F"/>
    <w:rsid w:val="007774F9"/>
    <w:rsid w:val="007801B7"/>
    <w:rsid w:val="00780E75"/>
    <w:rsid w:val="0078293E"/>
    <w:rsid w:val="00782F3C"/>
    <w:rsid w:val="007832F7"/>
    <w:rsid w:val="00783ECA"/>
    <w:rsid w:val="00783FB1"/>
    <w:rsid w:val="00787F25"/>
    <w:rsid w:val="00790567"/>
    <w:rsid w:val="00791EF3"/>
    <w:rsid w:val="00793111"/>
    <w:rsid w:val="00795BB9"/>
    <w:rsid w:val="00795DC4"/>
    <w:rsid w:val="00795F42"/>
    <w:rsid w:val="0079636C"/>
    <w:rsid w:val="007966CE"/>
    <w:rsid w:val="007A0944"/>
    <w:rsid w:val="007A1AE2"/>
    <w:rsid w:val="007A2568"/>
    <w:rsid w:val="007A2597"/>
    <w:rsid w:val="007A2A67"/>
    <w:rsid w:val="007A3502"/>
    <w:rsid w:val="007B0FE1"/>
    <w:rsid w:val="007B2A8A"/>
    <w:rsid w:val="007B4908"/>
    <w:rsid w:val="007B5557"/>
    <w:rsid w:val="007B5C5E"/>
    <w:rsid w:val="007C1F0D"/>
    <w:rsid w:val="007C21B5"/>
    <w:rsid w:val="007C3C08"/>
    <w:rsid w:val="007C4B3A"/>
    <w:rsid w:val="007C4B7A"/>
    <w:rsid w:val="007C55A0"/>
    <w:rsid w:val="007C6A32"/>
    <w:rsid w:val="007C753F"/>
    <w:rsid w:val="007D0CDB"/>
    <w:rsid w:val="007D1422"/>
    <w:rsid w:val="007D14C4"/>
    <w:rsid w:val="007D3D21"/>
    <w:rsid w:val="007D3EAF"/>
    <w:rsid w:val="007D4A62"/>
    <w:rsid w:val="007D503D"/>
    <w:rsid w:val="007D55F1"/>
    <w:rsid w:val="007D5617"/>
    <w:rsid w:val="007D61B2"/>
    <w:rsid w:val="007D649D"/>
    <w:rsid w:val="007D7978"/>
    <w:rsid w:val="007E0830"/>
    <w:rsid w:val="007E407C"/>
    <w:rsid w:val="007E4DA6"/>
    <w:rsid w:val="007E50EA"/>
    <w:rsid w:val="007E5597"/>
    <w:rsid w:val="007E5737"/>
    <w:rsid w:val="007E6A23"/>
    <w:rsid w:val="007E7DAB"/>
    <w:rsid w:val="007F0830"/>
    <w:rsid w:val="007F1DBB"/>
    <w:rsid w:val="007F225C"/>
    <w:rsid w:val="007F243A"/>
    <w:rsid w:val="007F271D"/>
    <w:rsid w:val="007F2954"/>
    <w:rsid w:val="007F2985"/>
    <w:rsid w:val="007F2EC4"/>
    <w:rsid w:val="007F34C0"/>
    <w:rsid w:val="007F5293"/>
    <w:rsid w:val="007F549F"/>
    <w:rsid w:val="007F64A5"/>
    <w:rsid w:val="007F7D62"/>
    <w:rsid w:val="008016A2"/>
    <w:rsid w:val="00803A2C"/>
    <w:rsid w:val="008041AE"/>
    <w:rsid w:val="0080619A"/>
    <w:rsid w:val="008065A3"/>
    <w:rsid w:val="00806725"/>
    <w:rsid w:val="00806E1B"/>
    <w:rsid w:val="00807965"/>
    <w:rsid w:val="00807C57"/>
    <w:rsid w:val="008102E2"/>
    <w:rsid w:val="0081139F"/>
    <w:rsid w:val="008115ED"/>
    <w:rsid w:val="00812F1C"/>
    <w:rsid w:val="00814A72"/>
    <w:rsid w:val="008150E5"/>
    <w:rsid w:val="0081612E"/>
    <w:rsid w:val="00816988"/>
    <w:rsid w:val="008179CA"/>
    <w:rsid w:val="00820230"/>
    <w:rsid w:val="00821043"/>
    <w:rsid w:val="0082157E"/>
    <w:rsid w:val="0082162A"/>
    <w:rsid w:val="008229B5"/>
    <w:rsid w:val="00824AD7"/>
    <w:rsid w:val="00824B05"/>
    <w:rsid w:val="00826B96"/>
    <w:rsid w:val="008272BE"/>
    <w:rsid w:val="0082732C"/>
    <w:rsid w:val="00827470"/>
    <w:rsid w:val="00827CEB"/>
    <w:rsid w:val="00832E4F"/>
    <w:rsid w:val="0083308A"/>
    <w:rsid w:val="00833758"/>
    <w:rsid w:val="00834BFA"/>
    <w:rsid w:val="008353FF"/>
    <w:rsid w:val="0083617F"/>
    <w:rsid w:val="00837B22"/>
    <w:rsid w:val="00837F46"/>
    <w:rsid w:val="0084117C"/>
    <w:rsid w:val="00842265"/>
    <w:rsid w:val="008427D0"/>
    <w:rsid w:val="008435C6"/>
    <w:rsid w:val="008436A7"/>
    <w:rsid w:val="008438A2"/>
    <w:rsid w:val="0084466D"/>
    <w:rsid w:val="00844A9B"/>
    <w:rsid w:val="00845F4F"/>
    <w:rsid w:val="00847DDB"/>
    <w:rsid w:val="0085018A"/>
    <w:rsid w:val="008519E3"/>
    <w:rsid w:val="008545B8"/>
    <w:rsid w:val="00854836"/>
    <w:rsid w:val="0085580B"/>
    <w:rsid w:val="0085660B"/>
    <w:rsid w:val="00856848"/>
    <w:rsid w:val="008569FE"/>
    <w:rsid w:val="008573E6"/>
    <w:rsid w:val="00857716"/>
    <w:rsid w:val="00857E52"/>
    <w:rsid w:val="00857E54"/>
    <w:rsid w:val="00860C98"/>
    <w:rsid w:val="00861385"/>
    <w:rsid w:val="0086246C"/>
    <w:rsid w:val="00862E2C"/>
    <w:rsid w:val="00863BD7"/>
    <w:rsid w:val="0086590C"/>
    <w:rsid w:val="008659C0"/>
    <w:rsid w:val="00866B85"/>
    <w:rsid w:val="008707A2"/>
    <w:rsid w:val="008707D0"/>
    <w:rsid w:val="00870E46"/>
    <w:rsid w:val="008743B9"/>
    <w:rsid w:val="008748F1"/>
    <w:rsid w:val="008769FE"/>
    <w:rsid w:val="00876C49"/>
    <w:rsid w:val="00880038"/>
    <w:rsid w:val="00880EA1"/>
    <w:rsid w:val="00881C8E"/>
    <w:rsid w:val="00881FAF"/>
    <w:rsid w:val="00882403"/>
    <w:rsid w:val="008843AC"/>
    <w:rsid w:val="008847B8"/>
    <w:rsid w:val="0088485A"/>
    <w:rsid w:val="00884BA8"/>
    <w:rsid w:val="00885829"/>
    <w:rsid w:val="008871C8"/>
    <w:rsid w:val="00891D6E"/>
    <w:rsid w:val="008934BF"/>
    <w:rsid w:val="00893FB4"/>
    <w:rsid w:val="0089512C"/>
    <w:rsid w:val="00895AF1"/>
    <w:rsid w:val="0089639C"/>
    <w:rsid w:val="0089785B"/>
    <w:rsid w:val="008A075F"/>
    <w:rsid w:val="008A0C95"/>
    <w:rsid w:val="008A158A"/>
    <w:rsid w:val="008A15DD"/>
    <w:rsid w:val="008A28AD"/>
    <w:rsid w:val="008A2A00"/>
    <w:rsid w:val="008A60C0"/>
    <w:rsid w:val="008A6201"/>
    <w:rsid w:val="008A6402"/>
    <w:rsid w:val="008A6437"/>
    <w:rsid w:val="008A6553"/>
    <w:rsid w:val="008A72B0"/>
    <w:rsid w:val="008B03F2"/>
    <w:rsid w:val="008B084C"/>
    <w:rsid w:val="008B10A0"/>
    <w:rsid w:val="008B184D"/>
    <w:rsid w:val="008B4AE4"/>
    <w:rsid w:val="008B6277"/>
    <w:rsid w:val="008B635B"/>
    <w:rsid w:val="008B6971"/>
    <w:rsid w:val="008B7324"/>
    <w:rsid w:val="008B7AE3"/>
    <w:rsid w:val="008B7D6E"/>
    <w:rsid w:val="008C0E6F"/>
    <w:rsid w:val="008C2220"/>
    <w:rsid w:val="008C22C0"/>
    <w:rsid w:val="008C3F08"/>
    <w:rsid w:val="008C55BF"/>
    <w:rsid w:val="008C63D1"/>
    <w:rsid w:val="008C6D99"/>
    <w:rsid w:val="008C7948"/>
    <w:rsid w:val="008D0E35"/>
    <w:rsid w:val="008D1F93"/>
    <w:rsid w:val="008D2756"/>
    <w:rsid w:val="008D3003"/>
    <w:rsid w:val="008D3C01"/>
    <w:rsid w:val="008D6B0C"/>
    <w:rsid w:val="008D6F3F"/>
    <w:rsid w:val="008E01B2"/>
    <w:rsid w:val="008E0379"/>
    <w:rsid w:val="008E0C61"/>
    <w:rsid w:val="008E2001"/>
    <w:rsid w:val="008E4678"/>
    <w:rsid w:val="008E53D1"/>
    <w:rsid w:val="008E6B92"/>
    <w:rsid w:val="008E7B82"/>
    <w:rsid w:val="008F12D5"/>
    <w:rsid w:val="008F153B"/>
    <w:rsid w:val="008F1CE3"/>
    <w:rsid w:val="008F2C1C"/>
    <w:rsid w:val="008F3C6E"/>
    <w:rsid w:val="008F3F75"/>
    <w:rsid w:val="008F53C5"/>
    <w:rsid w:val="008F7ACB"/>
    <w:rsid w:val="0090210E"/>
    <w:rsid w:val="009029FA"/>
    <w:rsid w:val="009032F2"/>
    <w:rsid w:val="00903F43"/>
    <w:rsid w:val="00904063"/>
    <w:rsid w:val="009062EB"/>
    <w:rsid w:val="0090634F"/>
    <w:rsid w:val="009073F6"/>
    <w:rsid w:val="0090794A"/>
    <w:rsid w:val="00910829"/>
    <w:rsid w:val="0091107B"/>
    <w:rsid w:val="00911395"/>
    <w:rsid w:val="0091162B"/>
    <w:rsid w:val="00911758"/>
    <w:rsid w:val="00911B15"/>
    <w:rsid w:val="00912926"/>
    <w:rsid w:val="0091382F"/>
    <w:rsid w:val="00913CB6"/>
    <w:rsid w:val="009144FD"/>
    <w:rsid w:val="00914BB7"/>
    <w:rsid w:val="00916B92"/>
    <w:rsid w:val="00917EF0"/>
    <w:rsid w:val="00920E68"/>
    <w:rsid w:val="00920FCC"/>
    <w:rsid w:val="00921808"/>
    <w:rsid w:val="00921F67"/>
    <w:rsid w:val="0092269E"/>
    <w:rsid w:val="00922773"/>
    <w:rsid w:val="009227ED"/>
    <w:rsid w:val="00922DFB"/>
    <w:rsid w:val="00924DC3"/>
    <w:rsid w:val="00924F54"/>
    <w:rsid w:val="009260A5"/>
    <w:rsid w:val="009264B4"/>
    <w:rsid w:val="0092702D"/>
    <w:rsid w:val="00930D94"/>
    <w:rsid w:val="0093173D"/>
    <w:rsid w:val="00934407"/>
    <w:rsid w:val="00934B20"/>
    <w:rsid w:val="00935099"/>
    <w:rsid w:val="00935802"/>
    <w:rsid w:val="00936684"/>
    <w:rsid w:val="00937B05"/>
    <w:rsid w:val="0094023D"/>
    <w:rsid w:val="0094028D"/>
    <w:rsid w:val="00941251"/>
    <w:rsid w:val="00941672"/>
    <w:rsid w:val="009416B7"/>
    <w:rsid w:val="0094173D"/>
    <w:rsid w:val="009443F4"/>
    <w:rsid w:val="00945A8C"/>
    <w:rsid w:val="00945AD3"/>
    <w:rsid w:val="00946551"/>
    <w:rsid w:val="0094665B"/>
    <w:rsid w:val="00946B1F"/>
    <w:rsid w:val="00950CCE"/>
    <w:rsid w:val="009512EA"/>
    <w:rsid w:val="00951E4D"/>
    <w:rsid w:val="00952484"/>
    <w:rsid w:val="0095339B"/>
    <w:rsid w:val="00953B94"/>
    <w:rsid w:val="009558E7"/>
    <w:rsid w:val="00957066"/>
    <w:rsid w:val="0095728C"/>
    <w:rsid w:val="00962646"/>
    <w:rsid w:val="00963B94"/>
    <w:rsid w:val="00963F06"/>
    <w:rsid w:val="0096520C"/>
    <w:rsid w:val="00965858"/>
    <w:rsid w:val="00965DC1"/>
    <w:rsid w:val="00967A3B"/>
    <w:rsid w:val="00970D41"/>
    <w:rsid w:val="0097298B"/>
    <w:rsid w:val="00973283"/>
    <w:rsid w:val="00973852"/>
    <w:rsid w:val="00973B6D"/>
    <w:rsid w:val="00974934"/>
    <w:rsid w:val="009752B9"/>
    <w:rsid w:val="00977B72"/>
    <w:rsid w:val="00980446"/>
    <w:rsid w:val="00980607"/>
    <w:rsid w:val="009810FB"/>
    <w:rsid w:val="00982FE3"/>
    <w:rsid w:val="009847CB"/>
    <w:rsid w:val="009851BF"/>
    <w:rsid w:val="009859B3"/>
    <w:rsid w:val="00986B39"/>
    <w:rsid w:val="00994D53"/>
    <w:rsid w:val="009957A3"/>
    <w:rsid w:val="0099625F"/>
    <w:rsid w:val="00996C46"/>
    <w:rsid w:val="009979A9"/>
    <w:rsid w:val="009A0171"/>
    <w:rsid w:val="009A036B"/>
    <w:rsid w:val="009A239C"/>
    <w:rsid w:val="009A4268"/>
    <w:rsid w:val="009A5E18"/>
    <w:rsid w:val="009B0D4F"/>
    <w:rsid w:val="009B0D75"/>
    <w:rsid w:val="009B1A44"/>
    <w:rsid w:val="009B214E"/>
    <w:rsid w:val="009B3745"/>
    <w:rsid w:val="009B47DE"/>
    <w:rsid w:val="009B5381"/>
    <w:rsid w:val="009B7110"/>
    <w:rsid w:val="009C1A36"/>
    <w:rsid w:val="009C2AC6"/>
    <w:rsid w:val="009C3363"/>
    <w:rsid w:val="009C3E7D"/>
    <w:rsid w:val="009C6809"/>
    <w:rsid w:val="009D427D"/>
    <w:rsid w:val="009D51C5"/>
    <w:rsid w:val="009E2F6F"/>
    <w:rsid w:val="009E37B3"/>
    <w:rsid w:val="009E4F7D"/>
    <w:rsid w:val="009E689A"/>
    <w:rsid w:val="009E6E1E"/>
    <w:rsid w:val="009E7507"/>
    <w:rsid w:val="009F05A8"/>
    <w:rsid w:val="009F136D"/>
    <w:rsid w:val="009F448C"/>
    <w:rsid w:val="009F57BF"/>
    <w:rsid w:val="009F5992"/>
    <w:rsid w:val="009F60E1"/>
    <w:rsid w:val="00A01F5F"/>
    <w:rsid w:val="00A027D3"/>
    <w:rsid w:val="00A0405B"/>
    <w:rsid w:val="00A05DC8"/>
    <w:rsid w:val="00A070FA"/>
    <w:rsid w:val="00A07145"/>
    <w:rsid w:val="00A1124F"/>
    <w:rsid w:val="00A12328"/>
    <w:rsid w:val="00A12850"/>
    <w:rsid w:val="00A15828"/>
    <w:rsid w:val="00A1708F"/>
    <w:rsid w:val="00A20AB7"/>
    <w:rsid w:val="00A20D9F"/>
    <w:rsid w:val="00A212A6"/>
    <w:rsid w:val="00A21D89"/>
    <w:rsid w:val="00A22077"/>
    <w:rsid w:val="00A226E9"/>
    <w:rsid w:val="00A22C37"/>
    <w:rsid w:val="00A241E6"/>
    <w:rsid w:val="00A24889"/>
    <w:rsid w:val="00A24AC1"/>
    <w:rsid w:val="00A24EEB"/>
    <w:rsid w:val="00A24FA4"/>
    <w:rsid w:val="00A258E7"/>
    <w:rsid w:val="00A25F2D"/>
    <w:rsid w:val="00A26A17"/>
    <w:rsid w:val="00A27268"/>
    <w:rsid w:val="00A27C2E"/>
    <w:rsid w:val="00A3039D"/>
    <w:rsid w:val="00A30D1E"/>
    <w:rsid w:val="00A33893"/>
    <w:rsid w:val="00A3631A"/>
    <w:rsid w:val="00A364D1"/>
    <w:rsid w:val="00A36BF6"/>
    <w:rsid w:val="00A376CE"/>
    <w:rsid w:val="00A37E22"/>
    <w:rsid w:val="00A4084F"/>
    <w:rsid w:val="00A40913"/>
    <w:rsid w:val="00A41ACC"/>
    <w:rsid w:val="00A41C07"/>
    <w:rsid w:val="00A427C4"/>
    <w:rsid w:val="00A436BD"/>
    <w:rsid w:val="00A45C3D"/>
    <w:rsid w:val="00A46153"/>
    <w:rsid w:val="00A464CA"/>
    <w:rsid w:val="00A46D79"/>
    <w:rsid w:val="00A4703A"/>
    <w:rsid w:val="00A5015F"/>
    <w:rsid w:val="00A51EC2"/>
    <w:rsid w:val="00A52673"/>
    <w:rsid w:val="00A52E67"/>
    <w:rsid w:val="00A53496"/>
    <w:rsid w:val="00A53A20"/>
    <w:rsid w:val="00A53F62"/>
    <w:rsid w:val="00A559FE"/>
    <w:rsid w:val="00A56001"/>
    <w:rsid w:val="00A56B67"/>
    <w:rsid w:val="00A57B61"/>
    <w:rsid w:val="00A57B6B"/>
    <w:rsid w:val="00A60163"/>
    <w:rsid w:val="00A6120B"/>
    <w:rsid w:val="00A61416"/>
    <w:rsid w:val="00A62008"/>
    <w:rsid w:val="00A62A51"/>
    <w:rsid w:val="00A63E19"/>
    <w:rsid w:val="00A64F34"/>
    <w:rsid w:val="00A70000"/>
    <w:rsid w:val="00A70F92"/>
    <w:rsid w:val="00A71749"/>
    <w:rsid w:val="00A72B86"/>
    <w:rsid w:val="00A73011"/>
    <w:rsid w:val="00A74208"/>
    <w:rsid w:val="00A754A8"/>
    <w:rsid w:val="00A759DA"/>
    <w:rsid w:val="00A75BFF"/>
    <w:rsid w:val="00A772C4"/>
    <w:rsid w:val="00A801CA"/>
    <w:rsid w:val="00A83718"/>
    <w:rsid w:val="00A83B0B"/>
    <w:rsid w:val="00A83B2F"/>
    <w:rsid w:val="00A83DF2"/>
    <w:rsid w:val="00A83F64"/>
    <w:rsid w:val="00A84F5B"/>
    <w:rsid w:val="00A909CA"/>
    <w:rsid w:val="00A90E51"/>
    <w:rsid w:val="00A91F65"/>
    <w:rsid w:val="00A924FE"/>
    <w:rsid w:val="00A9300D"/>
    <w:rsid w:val="00A93C34"/>
    <w:rsid w:val="00A93D3B"/>
    <w:rsid w:val="00A9459B"/>
    <w:rsid w:val="00A956C1"/>
    <w:rsid w:val="00A95E86"/>
    <w:rsid w:val="00AA032E"/>
    <w:rsid w:val="00AA0951"/>
    <w:rsid w:val="00AA0B0A"/>
    <w:rsid w:val="00AA12E7"/>
    <w:rsid w:val="00AA1535"/>
    <w:rsid w:val="00AA1B6E"/>
    <w:rsid w:val="00AA3137"/>
    <w:rsid w:val="00AA4239"/>
    <w:rsid w:val="00AA4BA7"/>
    <w:rsid w:val="00AA4D08"/>
    <w:rsid w:val="00AA5975"/>
    <w:rsid w:val="00AA761C"/>
    <w:rsid w:val="00AB0144"/>
    <w:rsid w:val="00AB14E0"/>
    <w:rsid w:val="00AB1B0E"/>
    <w:rsid w:val="00AB1F0A"/>
    <w:rsid w:val="00AB2D4F"/>
    <w:rsid w:val="00AB410A"/>
    <w:rsid w:val="00AB55AD"/>
    <w:rsid w:val="00AB61DD"/>
    <w:rsid w:val="00AB65D6"/>
    <w:rsid w:val="00AB6EA4"/>
    <w:rsid w:val="00AC0990"/>
    <w:rsid w:val="00AC11F5"/>
    <w:rsid w:val="00AC1E40"/>
    <w:rsid w:val="00AC2CE5"/>
    <w:rsid w:val="00AC30FC"/>
    <w:rsid w:val="00AC499D"/>
    <w:rsid w:val="00AC4A8B"/>
    <w:rsid w:val="00AC6979"/>
    <w:rsid w:val="00AD0658"/>
    <w:rsid w:val="00AD0C67"/>
    <w:rsid w:val="00AD1EB5"/>
    <w:rsid w:val="00AD32B1"/>
    <w:rsid w:val="00AD3C62"/>
    <w:rsid w:val="00AD3DD8"/>
    <w:rsid w:val="00AD4C99"/>
    <w:rsid w:val="00AD4D7E"/>
    <w:rsid w:val="00AD69CC"/>
    <w:rsid w:val="00AE0683"/>
    <w:rsid w:val="00AE0C3C"/>
    <w:rsid w:val="00AE137C"/>
    <w:rsid w:val="00AE196D"/>
    <w:rsid w:val="00AE3443"/>
    <w:rsid w:val="00AE64BF"/>
    <w:rsid w:val="00AE6C51"/>
    <w:rsid w:val="00AE727B"/>
    <w:rsid w:val="00AF03F1"/>
    <w:rsid w:val="00AF152D"/>
    <w:rsid w:val="00AF2489"/>
    <w:rsid w:val="00AF2787"/>
    <w:rsid w:val="00AF40C4"/>
    <w:rsid w:val="00AF4FF8"/>
    <w:rsid w:val="00AF5AE7"/>
    <w:rsid w:val="00AF6363"/>
    <w:rsid w:val="00AF6A01"/>
    <w:rsid w:val="00B00DD4"/>
    <w:rsid w:val="00B02C46"/>
    <w:rsid w:val="00B02F49"/>
    <w:rsid w:val="00B04D79"/>
    <w:rsid w:val="00B0522C"/>
    <w:rsid w:val="00B0715E"/>
    <w:rsid w:val="00B075E8"/>
    <w:rsid w:val="00B1003C"/>
    <w:rsid w:val="00B10AFC"/>
    <w:rsid w:val="00B13F0F"/>
    <w:rsid w:val="00B14AF1"/>
    <w:rsid w:val="00B16518"/>
    <w:rsid w:val="00B17151"/>
    <w:rsid w:val="00B17E69"/>
    <w:rsid w:val="00B20D4C"/>
    <w:rsid w:val="00B21281"/>
    <w:rsid w:val="00B23716"/>
    <w:rsid w:val="00B25269"/>
    <w:rsid w:val="00B2541E"/>
    <w:rsid w:val="00B25B19"/>
    <w:rsid w:val="00B263C4"/>
    <w:rsid w:val="00B32420"/>
    <w:rsid w:val="00B32E8A"/>
    <w:rsid w:val="00B359C8"/>
    <w:rsid w:val="00B36FFA"/>
    <w:rsid w:val="00B37AEA"/>
    <w:rsid w:val="00B405F6"/>
    <w:rsid w:val="00B4071B"/>
    <w:rsid w:val="00B40A14"/>
    <w:rsid w:val="00B4195B"/>
    <w:rsid w:val="00B4195D"/>
    <w:rsid w:val="00B422F1"/>
    <w:rsid w:val="00B42589"/>
    <w:rsid w:val="00B42C17"/>
    <w:rsid w:val="00B42E80"/>
    <w:rsid w:val="00B42F0F"/>
    <w:rsid w:val="00B43F0C"/>
    <w:rsid w:val="00B449B6"/>
    <w:rsid w:val="00B44E6B"/>
    <w:rsid w:val="00B44F61"/>
    <w:rsid w:val="00B4669A"/>
    <w:rsid w:val="00B5334B"/>
    <w:rsid w:val="00B53AFE"/>
    <w:rsid w:val="00B5436D"/>
    <w:rsid w:val="00B54DF9"/>
    <w:rsid w:val="00B5533F"/>
    <w:rsid w:val="00B556FD"/>
    <w:rsid w:val="00B55772"/>
    <w:rsid w:val="00B55DB9"/>
    <w:rsid w:val="00B571CA"/>
    <w:rsid w:val="00B579FA"/>
    <w:rsid w:val="00B61292"/>
    <w:rsid w:val="00B6259D"/>
    <w:rsid w:val="00B63B99"/>
    <w:rsid w:val="00B64C8F"/>
    <w:rsid w:val="00B65A12"/>
    <w:rsid w:val="00B664DF"/>
    <w:rsid w:val="00B67323"/>
    <w:rsid w:val="00B6765A"/>
    <w:rsid w:val="00B67830"/>
    <w:rsid w:val="00B70974"/>
    <w:rsid w:val="00B7158A"/>
    <w:rsid w:val="00B71F7F"/>
    <w:rsid w:val="00B72379"/>
    <w:rsid w:val="00B733B8"/>
    <w:rsid w:val="00B76450"/>
    <w:rsid w:val="00B804BC"/>
    <w:rsid w:val="00B804C5"/>
    <w:rsid w:val="00B809ED"/>
    <w:rsid w:val="00B80EA3"/>
    <w:rsid w:val="00B80FBA"/>
    <w:rsid w:val="00B82F7A"/>
    <w:rsid w:val="00B83346"/>
    <w:rsid w:val="00B83458"/>
    <w:rsid w:val="00B839A0"/>
    <w:rsid w:val="00B83CE1"/>
    <w:rsid w:val="00B84396"/>
    <w:rsid w:val="00B87B30"/>
    <w:rsid w:val="00B87E7B"/>
    <w:rsid w:val="00B90817"/>
    <w:rsid w:val="00B944C4"/>
    <w:rsid w:val="00B947BC"/>
    <w:rsid w:val="00B94F9B"/>
    <w:rsid w:val="00B956FF"/>
    <w:rsid w:val="00B95861"/>
    <w:rsid w:val="00B972B2"/>
    <w:rsid w:val="00B97FF0"/>
    <w:rsid w:val="00BA141C"/>
    <w:rsid w:val="00BA2A02"/>
    <w:rsid w:val="00BA311F"/>
    <w:rsid w:val="00BA3977"/>
    <w:rsid w:val="00BA425D"/>
    <w:rsid w:val="00BA44A3"/>
    <w:rsid w:val="00BA5974"/>
    <w:rsid w:val="00BA5BA0"/>
    <w:rsid w:val="00BA5C83"/>
    <w:rsid w:val="00BA5FEC"/>
    <w:rsid w:val="00BA6046"/>
    <w:rsid w:val="00BA62F4"/>
    <w:rsid w:val="00BA6490"/>
    <w:rsid w:val="00BA6BE1"/>
    <w:rsid w:val="00BB3EBC"/>
    <w:rsid w:val="00BB6617"/>
    <w:rsid w:val="00BB71B1"/>
    <w:rsid w:val="00BC1B5D"/>
    <w:rsid w:val="00BC1EB9"/>
    <w:rsid w:val="00BC3356"/>
    <w:rsid w:val="00BC3E63"/>
    <w:rsid w:val="00BC5A57"/>
    <w:rsid w:val="00BC6438"/>
    <w:rsid w:val="00BC656B"/>
    <w:rsid w:val="00BC68F9"/>
    <w:rsid w:val="00BC6A5D"/>
    <w:rsid w:val="00BC6DBF"/>
    <w:rsid w:val="00BD0F13"/>
    <w:rsid w:val="00BD1015"/>
    <w:rsid w:val="00BD146F"/>
    <w:rsid w:val="00BD1962"/>
    <w:rsid w:val="00BD1979"/>
    <w:rsid w:val="00BD4324"/>
    <w:rsid w:val="00BD459E"/>
    <w:rsid w:val="00BD4812"/>
    <w:rsid w:val="00BD4C8B"/>
    <w:rsid w:val="00BD53BA"/>
    <w:rsid w:val="00BD5E59"/>
    <w:rsid w:val="00BD7777"/>
    <w:rsid w:val="00BD7827"/>
    <w:rsid w:val="00BE0044"/>
    <w:rsid w:val="00BE1565"/>
    <w:rsid w:val="00BE22FF"/>
    <w:rsid w:val="00BE54E9"/>
    <w:rsid w:val="00BE702A"/>
    <w:rsid w:val="00BE7086"/>
    <w:rsid w:val="00BF2784"/>
    <w:rsid w:val="00BF35F7"/>
    <w:rsid w:val="00BF3636"/>
    <w:rsid w:val="00BF3637"/>
    <w:rsid w:val="00BF40DA"/>
    <w:rsid w:val="00BF7AE7"/>
    <w:rsid w:val="00BF7FD7"/>
    <w:rsid w:val="00C020C9"/>
    <w:rsid w:val="00C02A04"/>
    <w:rsid w:val="00C0356E"/>
    <w:rsid w:val="00C03C04"/>
    <w:rsid w:val="00C03D46"/>
    <w:rsid w:val="00C04352"/>
    <w:rsid w:val="00C10077"/>
    <w:rsid w:val="00C101B3"/>
    <w:rsid w:val="00C10578"/>
    <w:rsid w:val="00C10A35"/>
    <w:rsid w:val="00C15FED"/>
    <w:rsid w:val="00C1641A"/>
    <w:rsid w:val="00C16D8F"/>
    <w:rsid w:val="00C1780D"/>
    <w:rsid w:val="00C17A22"/>
    <w:rsid w:val="00C21B49"/>
    <w:rsid w:val="00C2241E"/>
    <w:rsid w:val="00C23137"/>
    <w:rsid w:val="00C233A6"/>
    <w:rsid w:val="00C2548A"/>
    <w:rsid w:val="00C30996"/>
    <w:rsid w:val="00C30B85"/>
    <w:rsid w:val="00C31670"/>
    <w:rsid w:val="00C31A2C"/>
    <w:rsid w:val="00C32426"/>
    <w:rsid w:val="00C32599"/>
    <w:rsid w:val="00C32E3B"/>
    <w:rsid w:val="00C32F3F"/>
    <w:rsid w:val="00C33C4E"/>
    <w:rsid w:val="00C356CA"/>
    <w:rsid w:val="00C3583D"/>
    <w:rsid w:val="00C36E5C"/>
    <w:rsid w:val="00C40B1F"/>
    <w:rsid w:val="00C41E77"/>
    <w:rsid w:val="00C42408"/>
    <w:rsid w:val="00C441EB"/>
    <w:rsid w:val="00C4790A"/>
    <w:rsid w:val="00C50538"/>
    <w:rsid w:val="00C50977"/>
    <w:rsid w:val="00C50980"/>
    <w:rsid w:val="00C50A68"/>
    <w:rsid w:val="00C5138C"/>
    <w:rsid w:val="00C52AA6"/>
    <w:rsid w:val="00C550EE"/>
    <w:rsid w:val="00C55B56"/>
    <w:rsid w:val="00C55E6B"/>
    <w:rsid w:val="00C572A6"/>
    <w:rsid w:val="00C57530"/>
    <w:rsid w:val="00C6104E"/>
    <w:rsid w:val="00C6234F"/>
    <w:rsid w:val="00C6284F"/>
    <w:rsid w:val="00C62CF7"/>
    <w:rsid w:val="00C62F92"/>
    <w:rsid w:val="00C63FAB"/>
    <w:rsid w:val="00C64E68"/>
    <w:rsid w:val="00C65456"/>
    <w:rsid w:val="00C671E2"/>
    <w:rsid w:val="00C679EE"/>
    <w:rsid w:val="00C7066D"/>
    <w:rsid w:val="00C70AEC"/>
    <w:rsid w:val="00C72F6D"/>
    <w:rsid w:val="00C7307F"/>
    <w:rsid w:val="00C759DC"/>
    <w:rsid w:val="00C75AA0"/>
    <w:rsid w:val="00C75AB0"/>
    <w:rsid w:val="00C75C20"/>
    <w:rsid w:val="00C7607A"/>
    <w:rsid w:val="00C77444"/>
    <w:rsid w:val="00C83C2F"/>
    <w:rsid w:val="00C83D70"/>
    <w:rsid w:val="00C83F0D"/>
    <w:rsid w:val="00C84ACA"/>
    <w:rsid w:val="00C85A5E"/>
    <w:rsid w:val="00C8678D"/>
    <w:rsid w:val="00C876C5"/>
    <w:rsid w:val="00C87D87"/>
    <w:rsid w:val="00C90534"/>
    <w:rsid w:val="00C914F3"/>
    <w:rsid w:val="00C91979"/>
    <w:rsid w:val="00C91F99"/>
    <w:rsid w:val="00C920A7"/>
    <w:rsid w:val="00C9271F"/>
    <w:rsid w:val="00C929F7"/>
    <w:rsid w:val="00C92F66"/>
    <w:rsid w:val="00C93AE3"/>
    <w:rsid w:val="00C93B5D"/>
    <w:rsid w:val="00C94096"/>
    <w:rsid w:val="00C944B3"/>
    <w:rsid w:val="00C948DC"/>
    <w:rsid w:val="00C94CB9"/>
    <w:rsid w:val="00C95E10"/>
    <w:rsid w:val="00C95E6B"/>
    <w:rsid w:val="00C97666"/>
    <w:rsid w:val="00C97908"/>
    <w:rsid w:val="00CA032F"/>
    <w:rsid w:val="00CA1DE9"/>
    <w:rsid w:val="00CA2E8B"/>
    <w:rsid w:val="00CA34DF"/>
    <w:rsid w:val="00CA4E84"/>
    <w:rsid w:val="00CA52E4"/>
    <w:rsid w:val="00CA707F"/>
    <w:rsid w:val="00CB171A"/>
    <w:rsid w:val="00CB1C3C"/>
    <w:rsid w:val="00CB22EF"/>
    <w:rsid w:val="00CB4645"/>
    <w:rsid w:val="00CB5353"/>
    <w:rsid w:val="00CB6A0A"/>
    <w:rsid w:val="00CB79C5"/>
    <w:rsid w:val="00CC10D5"/>
    <w:rsid w:val="00CC1594"/>
    <w:rsid w:val="00CC1B8C"/>
    <w:rsid w:val="00CC281A"/>
    <w:rsid w:val="00CC3425"/>
    <w:rsid w:val="00CC3F3A"/>
    <w:rsid w:val="00CC4729"/>
    <w:rsid w:val="00CC4C11"/>
    <w:rsid w:val="00CC57CF"/>
    <w:rsid w:val="00CC6073"/>
    <w:rsid w:val="00CC645D"/>
    <w:rsid w:val="00CC6B22"/>
    <w:rsid w:val="00CC7FC0"/>
    <w:rsid w:val="00CD0E54"/>
    <w:rsid w:val="00CD1A31"/>
    <w:rsid w:val="00CD1B3B"/>
    <w:rsid w:val="00CD1D07"/>
    <w:rsid w:val="00CD1D9F"/>
    <w:rsid w:val="00CD1E5A"/>
    <w:rsid w:val="00CD387A"/>
    <w:rsid w:val="00CD5394"/>
    <w:rsid w:val="00CD628C"/>
    <w:rsid w:val="00CD6392"/>
    <w:rsid w:val="00CD682C"/>
    <w:rsid w:val="00CD714D"/>
    <w:rsid w:val="00CD718E"/>
    <w:rsid w:val="00CD7E34"/>
    <w:rsid w:val="00CE0CB1"/>
    <w:rsid w:val="00CE1E2D"/>
    <w:rsid w:val="00CE1FA4"/>
    <w:rsid w:val="00CE26DD"/>
    <w:rsid w:val="00CE4EA2"/>
    <w:rsid w:val="00CE5115"/>
    <w:rsid w:val="00CE6442"/>
    <w:rsid w:val="00CE7444"/>
    <w:rsid w:val="00CE7D9F"/>
    <w:rsid w:val="00CF012A"/>
    <w:rsid w:val="00CF0381"/>
    <w:rsid w:val="00CF081E"/>
    <w:rsid w:val="00CF32C6"/>
    <w:rsid w:val="00CF385C"/>
    <w:rsid w:val="00CF571B"/>
    <w:rsid w:val="00CF5B03"/>
    <w:rsid w:val="00CF5B70"/>
    <w:rsid w:val="00CF5F60"/>
    <w:rsid w:val="00CF70F0"/>
    <w:rsid w:val="00CF78A0"/>
    <w:rsid w:val="00D0103F"/>
    <w:rsid w:val="00D010D3"/>
    <w:rsid w:val="00D03DA5"/>
    <w:rsid w:val="00D04A08"/>
    <w:rsid w:val="00D05371"/>
    <w:rsid w:val="00D05451"/>
    <w:rsid w:val="00D05C51"/>
    <w:rsid w:val="00D106F8"/>
    <w:rsid w:val="00D10C69"/>
    <w:rsid w:val="00D115A3"/>
    <w:rsid w:val="00D116AE"/>
    <w:rsid w:val="00D1254E"/>
    <w:rsid w:val="00D1292E"/>
    <w:rsid w:val="00D133A6"/>
    <w:rsid w:val="00D13A68"/>
    <w:rsid w:val="00D143F7"/>
    <w:rsid w:val="00D17C54"/>
    <w:rsid w:val="00D2044F"/>
    <w:rsid w:val="00D21396"/>
    <w:rsid w:val="00D21E5F"/>
    <w:rsid w:val="00D23D80"/>
    <w:rsid w:val="00D2414E"/>
    <w:rsid w:val="00D24ACD"/>
    <w:rsid w:val="00D25AFE"/>
    <w:rsid w:val="00D266F1"/>
    <w:rsid w:val="00D3059C"/>
    <w:rsid w:val="00D3068A"/>
    <w:rsid w:val="00D310DD"/>
    <w:rsid w:val="00D331CF"/>
    <w:rsid w:val="00D36DCB"/>
    <w:rsid w:val="00D4085B"/>
    <w:rsid w:val="00D4134B"/>
    <w:rsid w:val="00D42B50"/>
    <w:rsid w:val="00D44002"/>
    <w:rsid w:val="00D44165"/>
    <w:rsid w:val="00D45319"/>
    <w:rsid w:val="00D458A9"/>
    <w:rsid w:val="00D46465"/>
    <w:rsid w:val="00D475ED"/>
    <w:rsid w:val="00D47E2A"/>
    <w:rsid w:val="00D52075"/>
    <w:rsid w:val="00D53470"/>
    <w:rsid w:val="00D5569B"/>
    <w:rsid w:val="00D5578D"/>
    <w:rsid w:val="00D55AE4"/>
    <w:rsid w:val="00D5628E"/>
    <w:rsid w:val="00D6116E"/>
    <w:rsid w:val="00D61953"/>
    <w:rsid w:val="00D63DBF"/>
    <w:rsid w:val="00D640C5"/>
    <w:rsid w:val="00D64D7D"/>
    <w:rsid w:val="00D6548C"/>
    <w:rsid w:val="00D6595B"/>
    <w:rsid w:val="00D65C67"/>
    <w:rsid w:val="00D671F5"/>
    <w:rsid w:val="00D67A1E"/>
    <w:rsid w:val="00D67BFC"/>
    <w:rsid w:val="00D67E9E"/>
    <w:rsid w:val="00D71261"/>
    <w:rsid w:val="00D71A41"/>
    <w:rsid w:val="00D72682"/>
    <w:rsid w:val="00D72CE5"/>
    <w:rsid w:val="00D7398A"/>
    <w:rsid w:val="00D74790"/>
    <w:rsid w:val="00D7719B"/>
    <w:rsid w:val="00D77309"/>
    <w:rsid w:val="00D7737B"/>
    <w:rsid w:val="00D77D5F"/>
    <w:rsid w:val="00D83260"/>
    <w:rsid w:val="00D8505A"/>
    <w:rsid w:val="00D85A55"/>
    <w:rsid w:val="00D917B3"/>
    <w:rsid w:val="00D923DE"/>
    <w:rsid w:val="00D9259B"/>
    <w:rsid w:val="00D92D94"/>
    <w:rsid w:val="00D93A92"/>
    <w:rsid w:val="00D93DF8"/>
    <w:rsid w:val="00D94935"/>
    <w:rsid w:val="00D94D89"/>
    <w:rsid w:val="00D95477"/>
    <w:rsid w:val="00D95836"/>
    <w:rsid w:val="00D96B4F"/>
    <w:rsid w:val="00DA0406"/>
    <w:rsid w:val="00DA0516"/>
    <w:rsid w:val="00DA059F"/>
    <w:rsid w:val="00DA1381"/>
    <w:rsid w:val="00DA175E"/>
    <w:rsid w:val="00DA1AEA"/>
    <w:rsid w:val="00DA2EA4"/>
    <w:rsid w:val="00DA3829"/>
    <w:rsid w:val="00DA3DCC"/>
    <w:rsid w:val="00DA3EE9"/>
    <w:rsid w:val="00DA43A7"/>
    <w:rsid w:val="00DA5257"/>
    <w:rsid w:val="00DA5853"/>
    <w:rsid w:val="00DA5C6A"/>
    <w:rsid w:val="00DA62B5"/>
    <w:rsid w:val="00DA6930"/>
    <w:rsid w:val="00DA7746"/>
    <w:rsid w:val="00DA7DE6"/>
    <w:rsid w:val="00DB0451"/>
    <w:rsid w:val="00DB0FAE"/>
    <w:rsid w:val="00DB18FE"/>
    <w:rsid w:val="00DB24A4"/>
    <w:rsid w:val="00DB35C0"/>
    <w:rsid w:val="00DB3FFC"/>
    <w:rsid w:val="00DB4031"/>
    <w:rsid w:val="00DB4E94"/>
    <w:rsid w:val="00DB4EAC"/>
    <w:rsid w:val="00DB5FDE"/>
    <w:rsid w:val="00DB7891"/>
    <w:rsid w:val="00DC0D5E"/>
    <w:rsid w:val="00DC167B"/>
    <w:rsid w:val="00DC2C99"/>
    <w:rsid w:val="00DC3C6E"/>
    <w:rsid w:val="00DC4E5F"/>
    <w:rsid w:val="00DD0835"/>
    <w:rsid w:val="00DD08D1"/>
    <w:rsid w:val="00DD21A5"/>
    <w:rsid w:val="00DD328F"/>
    <w:rsid w:val="00DD3502"/>
    <w:rsid w:val="00DD4798"/>
    <w:rsid w:val="00DD4C16"/>
    <w:rsid w:val="00DD50A1"/>
    <w:rsid w:val="00DD5533"/>
    <w:rsid w:val="00DD55DD"/>
    <w:rsid w:val="00DD5B04"/>
    <w:rsid w:val="00DD5CA5"/>
    <w:rsid w:val="00DD6188"/>
    <w:rsid w:val="00DD645D"/>
    <w:rsid w:val="00DD67D4"/>
    <w:rsid w:val="00DD7BB9"/>
    <w:rsid w:val="00DE2C68"/>
    <w:rsid w:val="00DE4779"/>
    <w:rsid w:val="00DE4DF8"/>
    <w:rsid w:val="00DE4EAE"/>
    <w:rsid w:val="00DF1788"/>
    <w:rsid w:val="00DF183C"/>
    <w:rsid w:val="00DF40E0"/>
    <w:rsid w:val="00DF77BC"/>
    <w:rsid w:val="00DF7E8A"/>
    <w:rsid w:val="00E0049C"/>
    <w:rsid w:val="00E0058D"/>
    <w:rsid w:val="00E00D41"/>
    <w:rsid w:val="00E01405"/>
    <w:rsid w:val="00E01407"/>
    <w:rsid w:val="00E0150A"/>
    <w:rsid w:val="00E017CF"/>
    <w:rsid w:val="00E01C3D"/>
    <w:rsid w:val="00E0234F"/>
    <w:rsid w:val="00E03662"/>
    <w:rsid w:val="00E0409D"/>
    <w:rsid w:val="00E04372"/>
    <w:rsid w:val="00E060A7"/>
    <w:rsid w:val="00E07E27"/>
    <w:rsid w:val="00E1057D"/>
    <w:rsid w:val="00E1166A"/>
    <w:rsid w:val="00E11B93"/>
    <w:rsid w:val="00E12B57"/>
    <w:rsid w:val="00E148F5"/>
    <w:rsid w:val="00E158FF"/>
    <w:rsid w:val="00E15CB1"/>
    <w:rsid w:val="00E15E83"/>
    <w:rsid w:val="00E16CD8"/>
    <w:rsid w:val="00E17E51"/>
    <w:rsid w:val="00E2094F"/>
    <w:rsid w:val="00E2270D"/>
    <w:rsid w:val="00E23AA6"/>
    <w:rsid w:val="00E30484"/>
    <w:rsid w:val="00E30EE3"/>
    <w:rsid w:val="00E31A4D"/>
    <w:rsid w:val="00E3345A"/>
    <w:rsid w:val="00E3358E"/>
    <w:rsid w:val="00E33F0E"/>
    <w:rsid w:val="00E346F1"/>
    <w:rsid w:val="00E35833"/>
    <w:rsid w:val="00E36CFF"/>
    <w:rsid w:val="00E41F03"/>
    <w:rsid w:val="00E42195"/>
    <w:rsid w:val="00E42575"/>
    <w:rsid w:val="00E43948"/>
    <w:rsid w:val="00E439AB"/>
    <w:rsid w:val="00E441AC"/>
    <w:rsid w:val="00E455A4"/>
    <w:rsid w:val="00E46465"/>
    <w:rsid w:val="00E4687C"/>
    <w:rsid w:val="00E50B65"/>
    <w:rsid w:val="00E51E33"/>
    <w:rsid w:val="00E527A5"/>
    <w:rsid w:val="00E5371A"/>
    <w:rsid w:val="00E5373D"/>
    <w:rsid w:val="00E53F13"/>
    <w:rsid w:val="00E5414F"/>
    <w:rsid w:val="00E54873"/>
    <w:rsid w:val="00E54EA9"/>
    <w:rsid w:val="00E54F3C"/>
    <w:rsid w:val="00E55019"/>
    <w:rsid w:val="00E558B1"/>
    <w:rsid w:val="00E55FBA"/>
    <w:rsid w:val="00E64B80"/>
    <w:rsid w:val="00E65D6B"/>
    <w:rsid w:val="00E668F6"/>
    <w:rsid w:val="00E66E78"/>
    <w:rsid w:val="00E66F0B"/>
    <w:rsid w:val="00E67412"/>
    <w:rsid w:val="00E67578"/>
    <w:rsid w:val="00E67A32"/>
    <w:rsid w:val="00E67AA4"/>
    <w:rsid w:val="00E7043F"/>
    <w:rsid w:val="00E70B94"/>
    <w:rsid w:val="00E734C3"/>
    <w:rsid w:val="00E739F8"/>
    <w:rsid w:val="00E73B2A"/>
    <w:rsid w:val="00E742BA"/>
    <w:rsid w:val="00E74C08"/>
    <w:rsid w:val="00E75B17"/>
    <w:rsid w:val="00E76B7A"/>
    <w:rsid w:val="00E80360"/>
    <w:rsid w:val="00E82B97"/>
    <w:rsid w:val="00E82EC5"/>
    <w:rsid w:val="00E83F19"/>
    <w:rsid w:val="00E84027"/>
    <w:rsid w:val="00E84935"/>
    <w:rsid w:val="00E84B98"/>
    <w:rsid w:val="00E84BDC"/>
    <w:rsid w:val="00E84EB7"/>
    <w:rsid w:val="00E86B49"/>
    <w:rsid w:val="00E903B0"/>
    <w:rsid w:val="00E90F12"/>
    <w:rsid w:val="00E92294"/>
    <w:rsid w:val="00E92761"/>
    <w:rsid w:val="00E92EAF"/>
    <w:rsid w:val="00E93BCE"/>
    <w:rsid w:val="00E93E54"/>
    <w:rsid w:val="00E95ADE"/>
    <w:rsid w:val="00E95D4D"/>
    <w:rsid w:val="00E9648E"/>
    <w:rsid w:val="00EA05F4"/>
    <w:rsid w:val="00EA0BDD"/>
    <w:rsid w:val="00EA0CA2"/>
    <w:rsid w:val="00EA1B79"/>
    <w:rsid w:val="00EA275A"/>
    <w:rsid w:val="00EA39C0"/>
    <w:rsid w:val="00EA4050"/>
    <w:rsid w:val="00EA467B"/>
    <w:rsid w:val="00EA4DC2"/>
    <w:rsid w:val="00EA5F4E"/>
    <w:rsid w:val="00EA7440"/>
    <w:rsid w:val="00EA7B17"/>
    <w:rsid w:val="00EA7ECA"/>
    <w:rsid w:val="00EB0725"/>
    <w:rsid w:val="00EB0A0E"/>
    <w:rsid w:val="00EB180F"/>
    <w:rsid w:val="00EB24A9"/>
    <w:rsid w:val="00EB25A2"/>
    <w:rsid w:val="00EB3648"/>
    <w:rsid w:val="00EB375B"/>
    <w:rsid w:val="00EB45D5"/>
    <w:rsid w:val="00EB4E13"/>
    <w:rsid w:val="00EB5B35"/>
    <w:rsid w:val="00EC03BA"/>
    <w:rsid w:val="00EC0D6F"/>
    <w:rsid w:val="00EC1F7A"/>
    <w:rsid w:val="00EC2417"/>
    <w:rsid w:val="00EC305F"/>
    <w:rsid w:val="00EC3CC7"/>
    <w:rsid w:val="00EC4200"/>
    <w:rsid w:val="00EC477A"/>
    <w:rsid w:val="00ED04ED"/>
    <w:rsid w:val="00ED04FA"/>
    <w:rsid w:val="00ED06D2"/>
    <w:rsid w:val="00ED2189"/>
    <w:rsid w:val="00ED3069"/>
    <w:rsid w:val="00ED3476"/>
    <w:rsid w:val="00ED34E9"/>
    <w:rsid w:val="00ED3F7E"/>
    <w:rsid w:val="00ED4B8D"/>
    <w:rsid w:val="00ED4F73"/>
    <w:rsid w:val="00ED5804"/>
    <w:rsid w:val="00ED5E20"/>
    <w:rsid w:val="00ED5F42"/>
    <w:rsid w:val="00ED6774"/>
    <w:rsid w:val="00ED6A06"/>
    <w:rsid w:val="00ED7A2D"/>
    <w:rsid w:val="00EE319C"/>
    <w:rsid w:val="00EE509E"/>
    <w:rsid w:val="00EE5563"/>
    <w:rsid w:val="00EE60AA"/>
    <w:rsid w:val="00EE72D9"/>
    <w:rsid w:val="00EE7D13"/>
    <w:rsid w:val="00EF0192"/>
    <w:rsid w:val="00EF01C6"/>
    <w:rsid w:val="00EF139E"/>
    <w:rsid w:val="00EF14A0"/>
    <w:rsid w:val="00EF21E1"/>
    <w:rsid w:val="00EF24A2"/>
    <w:rsid w:val="00EF24CD"/>
    <w:rsid w:val="00EF2D49"/>
    <w:rsid w:val="00EF4707"/>
    <w:rsid w:val="00EF4DAB"/>
    <w:rsid w:val="00EF4ED7"/>
    <w:rsid w:val="00EF7BDC"/>
    <w:rsid w:val="00EF7E14"/>
    <w:rsid w:val="00F006CB"/>
    <w:rsid w:val="00F01741"/>
    <w:rsid w:val="00F04794"/>
    <w:rsid w:val="00F05874"/>
    <w:rsid w:val="00F05C67"/>
    <w:rsid w:val="00F069E5"/>
    <w:rsid w:val="00F06BC7"/>
    <w:rsid w:val="00F06F22"/>
    <w:rsid w:val="00F0758C"/>
    <w:rsid w:val="00F07E04"/>
    <w:rsid w:val="00F11010"/>
    <w:rsid w:val="00F147DD"/>
    <w:rsid w:val="00F14BCC"/>
    <w:rsid w:val="00F20265"/>
    <w:rsid w:val="00F21A85"/>
    <w:rsid w:val="00F229ED"/>
    <w:rsid w:val="00F22D26"/>
    <w:rsid w:val="00F251BF"/>
    <w:rsid w:val="00F254E5"/>
    <w:rsid w:val="00F25CF0"/>
    <w:rsid w:val="00F25EB1"/>
    <w:rsid w:val="00F26981"/>
    <w:rsid w:val="00F2787F"/>
    <w:rsid w:val="00F30979"/>
    <w:rsid w:val="00F30C7D"/>
    <w:rsid w:val="00F327B3"/>
    <w:rsid w:val="00F32D53"/>
    <w:rsid w:val="00F33F9E"/>
    <w:rsid w:val="00F34304"/>
    <w:rsid w:val="00F35592"/>
    <w:rsid w:val="00F3788D"/>
    <w:rsid w:val="00F4173B"/>
    <w:rsid w:val="00F42D37"/>
    <w:rsid w:val="00F42E0A"/>
    <w:rsid w:val="00F43090"/>
    <w:rsid w:val="00F446FF"/>
    <w:rsid w:val="00F44F91"/>
    <w:rsid w:val="00F44FA1"/>
    <w:rsid w:val="00F45273"/>
    <w:rsid w:val="00F45B9A"/>
    <w:rsid w:val="00F46733"/>
    <w:rsid w:val="00F52767"/>
    <w:rsid w:val="00F52C75"/>
    <w:rsid w:val="00F54B86"/>
    <w:rsid w:val="00F55816"/>
    <w:rsid w:val="00F61A03"/>
    <w:rsid w:val="00F622FF"/>
    <w:rsid w:val="00F6270E"/>
    <w:rsid w:val="00F64EDF"/>
    <w:rsid w:val="00F66A2C"/>
    <w:rsid w:val="00F67A73"/>
    <w:rsid w:val="00F7093F"/>
    <w:rsid w:val="00F7177A"/>
    <w:rsid w:val="00F71889"/>
    <w:rsid w:val="00F724F9"/>
    <w:rsid w:val="00F7269B"/>
    <w:rsid w:val="00F72813"/>
    <w:rsid w:val="00F73922"/>
    <w:rsid w:val="00F73A25"/>
    <w:rsid w:val="00F74222"/>
    <w:rsid w:val="00F74728"/>
    <w:rsid w:val="00F74823"/>
    <w:rsid w:val="00F75CD9"/>
    <w:rsid w:val="00F75FB4"/>
    <w:rsid w:val="00F76288"/>
    <w:rsid w:val="00F76560"/>
    <w:rsid w:val="00F768A4"/>
    <w:rsid w:val="00F76B9E"/>
    <w:rsid w:val="00F772D4"/>
    <w:rsid w:val="00F80D50"/>
    <w:rsid w:val="00F816A2"/>
    <w:rsid w:val="00F855DB"/>
    <w:rsid w:val="00F87DE6"/>
    <w:rsid w:val="00F90ACC"/>
    <w:rsid w:val="00F9159B"/>
    <w:rsid w:val="00F91B6D"/>
    <w:rsid w:val="00F933E7"/>
    <w:rsid w:val="00F94127"/>
    <w:rsid w:val="00F97590"/>
    <w:rsid w:val="00F97A1F"/>
    <w:rsid w:val="00FA1807"/>
    <w:rsid w:val="00FA197D"/>
    <w:rsid w:val="00FA328C"/>
    <w:rsid w:val="00FA40DE"/>
    <w:rsid w:val="00FA57B2"/>
    <w:rsid w:val="00FA606C"/>
    <w:rsid w:val="00FA6EF4"/>
    <w:rsid w:val="00FB1D7D"/>
    <w:rsid w:val="00FB2445"/>
    <w:rsid w:val="00FB2DE3"/>
    <w:rsid w:val="00FB3FD6"/>
    <w:rsid w:val="00FB4F59"/>
    <w:rsid w:val="00FB5541"/>
    <w:rsid w:val="00FB5D52"/>
    <w:rsid w:val="00FB657B"/>
    <w:rsid w:val="00FB7BB3"/>
    <w:rsid w:val="00FC1D54"/>
    <w:rsid w:val="00FC2053"/>
    <w:rsid w:val="00FC334E"/>
    <w:rsid w:val="00FC3376"/>
    <w:rsid w:val="00FC45EF"/>
    <w:rsid w:val="00FC4E3D"/>
    <w:rsid w:val="00FC5771"/>
    <w:rsid w:val="00FC65DB"/>
    <w:rsid w:val="00FC7433"/>
    <w:rsid w:val="00FC79E5"/>
    <w:rsid w:val="00FD170F"/>
    <w:rsid w:val="00FD1BA1"/>
    <w:rsid w:val="00FD20FB"/>
    <w:rsid w:val="00FD279F"/>
    <w:rsid w:val="00FD2FDB"/>
    <w:rsid w:val="00FD4A52"/>
    <w:rsid w:val="00FD5407"/>
    <w:rsid w:val="00FD5439"/>
    <w:rsid w:val="00FD5BEF"/>
    <w:rsid w:val="00FD65C8"/>
    <w:rsid w:val="00FD6B69"/>
    <w:rsid w:val="00FD6D41"/>
    <w:rsid w:val="00FD7752"/>
    <w:rsid w:val="00FD7EDE"/>
    <w:rsid w:val="00FE3644"/>
    <w:rsid w:val="00FE43AA"/>
    <w:rsid w:val="00FE6FE0"/>
    <w:rsid w:val="00FE73FD"/>
    <w:rsid w:val="00FF1CEE"/>
    <w:rsid w:val="00FF4F39"/>
    <w:rsid w:val="00FF5CA9"/>
    <w:rsid w:val="00FF5DA8"/>
    <w:rsid w:val="00FF7573"/>
    <w:rsid w:val="00FF7AC3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 o:allowoverlap="f" fillcolor="white" stroke="f">
      <v:fill color="white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link w:val="10"/>
    <w:qFormat/>
    <w:rsid w:val="008A65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rsid w:val="00DE4EAE"/>
    <w:pPr>
      <w:keepNext/>
      <w:overflowPunct/>
      <w:autoSpaceDE/>
      <w:autoSpaceDN/>
      <w:adjustRightInd/>
      <w:jc w:val="center"/>
      <w:textAlignment w:val="auto"/>
      <w:outlineLvl w:val="1"/>
    </w:pPr>
    <w:rPr>
      <w:rFonts w:ascii="Tahoma" w:hAnsi="Tahoma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customStyle="1" w:styleId="11">
    <w:name w:val="Обычный1"/>
    <w:pPr>
      <w:widowControl w:val="0"/>
      <w:overflowPunct w:val="0"/>
      <w:autoSpaceDE w:val="0"/>
      <w:autoSpaceDN w:val="0"/>
      <w:adjustRightInd w:val="0"/>
      <w:textAlignment w:val="baseline"/>
    </w:pPr>
  </w:style>
  <w:style w:type="table" w:styleId="a6">
    <w:name w:val="Table Grid"/>
    <w:basedOn w:val="a1"/>
    <w:rsid w:val="00A37E22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rsid w:val="006C3F97"/>
    <w:pPr>
      <w:overflowPunct/>
      <w:autoSpaceDE/>
      <w:autoSpaceDN/>
      <w:adjustRightInd/>
      <w:jc w:val="both"/>
      <w:textAlignment w:val="auto"/>
    </w:pPr>
    <w:rPr>
      <w:sz w:val="28"/>
    </w:rPr>
  </w:style>
  <w:style w:type="paragraph" w:styleId="a7">
    <w:name w:val="Body Text Indent"/>
    <w:basedOn w:val="a"/>
    <w:rsid w:val="006825E8"/>
    <w:pPr>
      <w:spacing w:after="120"/>
      <w:ind w:left="283"/>
    </w:pPr>
  </w:style>
  <w:style w:type="paragraph" w:styleId="21">
    <w:name w:val="Body Text Indent 2"/>
    <w:basedOn w:val="a"/>
    <w:rsid w:val="006825E8"/>
    <w:pPr>
      <w:spacing w:after="120" w:line="480" w:lineRule="auto"/>
      <w:ind w:left="283"/>
    </w:pPr>
  </w:style>
  <w:style w:type="paragraph" w:styleId="3">
    <w:name w:val="Body Text Indent 3"/>
    <w:basedOn w:val="a"/>
    <w:rsid w:val="002F2897"/>
    <w:pPr>
      <w:spacing w:after="120"/>
      <w:ind w:left="283"/>
    </w:pPr>
    <w:rPr>
      <w:sz w:val="16"/>
      <w:szCs w:val="16"/>
    </w:rPr>
  </w:style>
  <w:style w:type="paragraph" w:styleId="a8">
    <w:name w:val="Block Text"/>
    <w:basedOn w:val="a"/>
    <w:rsid w:val="002F2897"/>
    <w:pPr>
      <w:widowControl w:val="0"/>
      <w:shd w:val="clear" w:color="auto" w:fill="FFFFFF"/>
      <w:overflowPunct/>
      <w:autoSpaceDE/>
      <w:autoSpaceDN/>
      <w:adjustRightInd/>
      <w:spacing w:before="355" w:line="485" w:lineRule="exact"/>
      <w:ind w:left="14" w:right="178" w:firstLine="715"/>
      <w:jc w:val="both"/>
      <w:textAlignment w:val="auto"/>
    </w:pPr>
    <w:rPr>
      <w:rFonts w:ascii="Arial" w:hAnsi="Arial"/>
      <w:snapToGrid w:val="0"/>
      <w:color w:val="000000"/>
      <w:spacing w:val="-1"/>
      <w:w w:val="92"/>
      <w:sz w:val="28"/>
    </w:rPr>
  </w:style>
  <w:style w:type="paragraph" w:customStyle="1" w:styleId="a9">
    <w:name w:val="Текст таблицы"/>
    <w:basedOn w:val="a"/>
    <w:next w:val="a7"/>
    <w:rsid w:val="00DA5C6A"/>
    <w:rPr>
      <w:sz w:val="24"/>
    </w:rPr>
  </w:style>
  <w:style w:type="paragraph" w:styleId="aa">
    <w:name w:val="Balloon Text"/>
    <w:basedOn w:val="a"/>
    <w:semiHidden/>
    <w:rsid w:val="007616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8A65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annotation reference"/>
    <w:basedOn w:val="a0"/>
    <w:rsid w:val="00CF0381"/>
    <w:rPr>
      <w:sz w:val="16"/>
      <w:szCs w:val="16"/>
    </w:rPr>
  </w:style>
  <w:style w:type="paragraph" w:styleId="ac">
    <w:name w:val="annotation text"/>
    <w:basedOn w:val="a"/>
    <w:link w:val="ad"/>
    <w:rsid w:val="00CF0381"/>
  </w:style>
  <w:style w:type="character" w:customStyle="1" w:styleId="ad">
    <w:name w:val="Текст примечания Знак"/>
    <w:basedOn w:val="a0"/>
    <w:link w:val="ac"/>
    <w:rsid w:val="00CF0381"/>
  </w:style>
  <w:style w:type="paragraph" w:styleId="ae">
    <w:name w:val="annotation subject"/>
    <w:basedOn w:val="ac"/>
    <w:next w:val="ac"/>
    <w:link w:val="af"/>
    <w:rsid w:val="00CF0381"/>
    <w:rPr>
      <w:b/>
      <w:bCs/>
    </w:rPr>
  </w:style>
  <w:style w:type="character" w:customStyle="1" w:styleId="af">
    <w:name w:val="Тема примечания Знак"/>
    <w:basedOn w:val="ad"/>
    <w:link w:val="ae"/>
    <w:rsid w:val="00CF038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link w:val="10"/>
    <w:qFormat/>
    <w:rsid w:val="008A65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rsid w:val="00DE4EAE"/>
    <w:pPr>
      <w:keepNext/>
      <w:overflowPunct/>
      <w:autoSpaceDE/>
      <w:autoSpaceDN/>
      <w:adjustRightInd/>
      <w:jc w:val="center"/>
      <w:textAlignment w:val="auto"/>
      <w:outlineLvl w:val="1"/>
    </w:pPr>
    <w:rPr>
      <w:rFonts w:ascii="Tahoma" w:hAnsi="Tahoma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character" w:styleId="a5">
    <w:name w:val="page number"/>
    <w:basedOn w:val="a0"/>
  </w:style>
  <w:style w:type="paragraph" w:customStyle="1" w:styleId="11">
    <w:name w:val="Обычный1"/>
    <w:pPr>
      <w:widowControl w:val="0"/>
      <w:overflowPunct w:val="0"/>
      <w:autoSpaceDE w:val="0"/>
      <w:autoSpaceDN w:val="0"/>
      <w:adjustRightInd w:val="0"/>
      <w:textAlignment w:val="baseline"/>
    </w:pPr>
  </w:style>
  <w:style w:type="table" w:styleId="a6">
    <w:name w:val="Table Grid"/>
    <w:basedOn w:val="a1"/>
    <w:rsid w:val="00A37E22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rsid w:val="006C3F97"/>
    <w:pPr>
      <w:overflowPunct/>
      <w:autoSpaceDE/>
      <w:autoSpaceDN/>
      <w:adjustRightInd/>
      <w:jc w:val="both"/>
      <w:textAlignment w:val="auto"/>
    </w:pPr>
    <w:rPr>
      <w:sz w:val="28"/>
    </w:rPr>
  </w:style>
  <w:style w:type="paragraph" w:styleId="a7">
    <w:name w:val="Body Text Indent"/>
    <w:basedOn w:val="a"/>
    <w:rsid w:val="006825E8"/>
    <w:pPr>
      <w:spacing w:after="120"/>
      <w:ind w:left="283"/>
    </w:pPr>
  </w:style>
  <w:style w:type="paragraph" w:styleId="21">
    <w:name w:val="Body Text Indent 2"/>
    <w:basedOn w:val="a"/>
    <w:rsid w:val="006825E8"/>
    <w:pPr>
      <w:spacing w:after="120" w:line="480" w:lineRule="auto"/>
      <w:ind w:left="283"/>
    </w:pPr>
  </w:style>
  <w:style w:type="paragraph" w:styleId="3">
    <w:name w:val="Body Text Indent 3"/>
    <w:basedOn w:val="a"/>
    <w:rsid w:val="002F2897"/>
    <w:pPr>
      <w:spacing w:after="120"/>
      <w:ind w:left="283"/>
    </w:pPr>
    <w:rPr>
      <w:sz w:val="16"/>
      <w:szCs w:val="16"/>
    </w:rPr>
  </w:style>
  <w:style w:type="paragraph" w:styleId="a8">
    <w:name w:val="Block Text"/>
    <w:basedOn w:val="a"/>
    <w:rsid w:val="002F2897"/>
    <w:pPr>
      <w:widowControl w:val="0"/>
      <w:shd w:val="clear" w:color="auto" w:fill="FFFFFF"/>
      <w:overflowPunct/>
      <w:autoSpaceDE/>
      <w:autoSpaceDN/>
      <w:adjustRightInd/>
      <w:spacing w:before="355" w:line="485" w:lineRule="exact"/>
      <w:ind w:left="14" w:right="178" w:firstLine="715"/>
      <w:jc w:val="both"/>
      <w:textAlignment w:val="auto"/>
    </w:pPr>
    <w:rPr>
      <w:rFonts w:ascii="Arial" w:hAnsi="Arial"/>
      <w:snapToGrid w:val="0"/>
      <w:color w:val="000000"/>
      <w:spacing w:val="-1"/>
      <w:w w:val="92"/>
      <w:sz w:val="28"/>
    </w:rPr>
  </w:style>
  <w:style w:type="paragraph" w:customStyle="1" w:styleId="a9">
    <w:name w:val="Текст таблицы"/>
    <w:basedOn w:val="a"/>
    <w:next w:val="a7"/>
    <w:rsid w:val="00DA5C6A"/>
    <w:rPr>
      <w:sz w:val="24"/>
    </w:rPr>
  </w:style>
  <w:style w:type="paragraph" w:styleId="aa">
    <w:name w:val="Balloon Text"/>
    <w:basedOn w:val="a"/>
    <w:semiHidden/>
    <w:rsid w:val="007616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8A65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annotation reference"/>
    <w:basedOn w:val="a0"/>
    <w:rsid w:val="00CF0381"/>
    <w:rPr>
      <w:sz w:val="16"/>
      <w:szCs w:val="16"/>
    </w:rPr>
  </w:style>
  <w:style w:type="paragraph" w:styleId="ac">
    <w:name w:val="annotation text"/>
    <w:basedOn w:val="a"/>
    <w:link w:val="ad"/>
    <w:rsid w:val="00CF0381"/>
  </w:style>
  <w:style w:type="character" w:customStyle="1" w:styleId="ad">
    <w:name w:val="Текст примечания Знак"/>
    <w:basedOn w:val="a0"/>
    <w:link w:val="ac"/>
    <w:rsid w:val="00CF0381"/>
  </w:style>
  <w:style w:type="paragraph" w:styleId="ae">
    <w:name w:val="annotation subject"/>
    <w:basedOn w:val="ac"/>
    <w:next w:val="ac"/>
    <w:link w:val="af"/>
    <w:rsid w:val="00CF0381"/>
    <w:rPr>
      <w:b/>
      <w:bCs/>
    </w:rPr>
  </w:style>
  <w:style w:type="character" w:customStyle="1" w:styleId="af">
    <w:name w:val="Тема примечания Знак"/>
    <w:basedOn w:val="ad"/>
    <w:link w:val="ae"/>
    <w:rsid w:val="00CF03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6\TEMPLATE\OD_SK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706AC-9515-4F32-B8AD-7198BA02F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OD_SK</Template>
  <TotalTime>339</TotalTime>
  <Pages>10</Pages>
  <Words>25</Words>
  <Characters>2807</Characters>
  <Application>Microsoft Office Word</Application>
  <DocSecurity>0</DocSecurity>
  <Lines>23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</vt:lpstr>
    </vt:vector>
  </TitlesOfParts>
  <Company>SPecialiST RePack</Company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creator>10-отдел</dc:creator>
  <cp:lastModifiedBy>Мильков Д. В.</cp:lastModifiedBy>
  <cp:revision>16</cp:revision>
  <cp:lastPrinted>2015-01-13T12:07:00Z</cp:lastPrinted>
  <dcterms:created xsi:type="dcterms:W3CDTF">2017-02-21T13:54:00Z</dcterms:created>
  <dcterms:modified xsi:type="dcterms:W3CDTF">2017-03-16T13:00:00Z</dcterms:modified>
</cp:coreProperties>
</file>